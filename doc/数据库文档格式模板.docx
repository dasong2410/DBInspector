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</w:pPr>
      <w:r>
        <w:rPr>
          <w:rFonts w:hint="default"/>
          <w:lang w:val="en-US"/>
        </w:rPr>
        <w:t>XX</w:t>
      </w:r>
      <w:r>
        <w:rPr>
          <w:rFonts w:hint="eastAsia"/>
        </w:rPr>
        <w:t>信息</w:t>
      </w:r>
    </w:p>
    <w:tbl>
      <w:tblPr>
        <w:tblStyle w:val="64"/>
        <w:tblW w:w="9818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984"/>
        <w:gridCol w:w="1701"/>
        <w:gridCol w:w="4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表名</w:t>
            </w:r>
          </w:p>
        </w:tc>
        <w:tc>
          <w:tcPr>
            <w:tcW w:w="8247" w:type="dxa"/>
            <w:gridSpan w:val="3"/>
            <w:shd w:val="clear" w:color="auto" w:fill="A6A6A6"/>
            <w:vAlign w:val="center"/>
          </w:tcPr>
          <w:p>
            <w:pPr>
              <w:rPr>
                <w:color w:val="000000"/>
                <w:szCs w:val="21"/>
                <w:lang w:val="en-US"/>
              </w:rPr>
            </w:pPr>
            <w:r>
              <w:rPr>
                <w:color w:val="000000"/>
                <w:szCs w:val="21"/>
                <w:lang w:val="en-US"/>
              </w:rPr>
              <w:t>TB_TEST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列名</w:t>
            </w:r>
          </w:p>
        </w:tc>
        <w:tc>
          <w:tcPr>
            <w:tcW w:w="1984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是否为空</w:t>
            </w:r>
          </w:p>
        </w:tc>
        <w:tc>
          <w:tcPr>
            <w:tcW w:w="4562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XM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SFZH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t>VARCHAR2(18)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LXDH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VARCHAR2(20) 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LXDZ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t>VARCHAR2(100)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CLXH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VARCHAR2(32) 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车辆型号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HPZL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szCs w:val="21"/>
              </w:rPr>
              <w:t>(32)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号牌种类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CPHM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VARCHAR2(32)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SZ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VARCHAR2(100)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属地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SCD</w:t>
            </w:r>
          </w:p>
        </w:tc>
        <w:tc>
          <w:tcPr>
            <w:tcW w:w="1984" w:type="dxa"/>
          </w:tcPr>
          <w:p>
            <w:pPr>
              <w:tabs>
                <w:tab w:val="center" w:pos="884"/>
              </w:tabs>
              <w:rPr>
                <w:szCs w:val="21"/>
              </w:rPr>
            </w:pPr>
            <w:r>
              <w:rPr>
                <w:szCs w:val="21"/>
              </w:rPr>
              <w:t>VARCHAR2(100)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生产地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FDJH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VARCHAR2(30) 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发动机号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DJSJ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YXQZ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有效期止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（默认为100）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rFonts w:cs="Microsoft Sans Serif"/>
                <w:color w:val="00B050"/>
                <w:szCs w:val="21"/>
              </w:rPr>
            </w:pPr>
            <w:r>
              <w:rPr>
                <w:rFonts w:hint="eastAsia" w:cs="Microsoft Sans Serif"/>
                <w:color w:val="00B050"/>
                <w:szCs w:val="21"/>
              </w:rPr>
              <w:t>I</w:t>
            </w:r>
            <w:r>
              <w:rPr>
                <w:rFonts w:cs="Microsoft Sans Serif"/>
                <w:color w:val="00B050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备用字段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rFonts w:cs="Microsoft Sans Serif"/>
                <w:color w:val="00B050"/>
                <w:szCs w:val="21"/>
              </w:rPr>
            </w:pPr>
            <w:r>
              <w:rPr>
                <w:rFonts w:cs="Microsoft Sans Serif"/>
                <w:color w:val="00B050"/>
                <w:szCs w:val="21"/>
              </w:rPr>
              <w:t>I</w:t>
            </w:r>
            <w:r>
              <w:rPr>
                <w:rFonts w:hint="eastAsia" w:cs="Microsoft Sans Serif"/>
                <w:color w:val="00B050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备用字段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rFonts w:cs="Microsoft Sans Serif"/>
                <w:color w:val="00B050"/>
                <w:szCs w:val="21"/>
              </w:rPr>
            </w:pPr>
            <w:r>
              <w:rPr>
                <w:rFonts w:cs="Microsoft Sans Serif"/>
                <w:color w:val="00B050"/>
                <w:szCs w:val="21"/>
              </w:rPr>
              <w:t>C</w:t>
            </w:r>
            <w:r>
              <w:rPr>
                <w:rFonts w:hint="eastAsia" w:cs="Microsoft Sans Serif"/>
                <w:color w:val="00B050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VARCHAR2(255)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备用字段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rFonts w:cs="Microsoft Sans Serif"/>
                <w:color w:val="00B050"/>
                <w:szCs w:val="21"/>
              </w:rPr>
            </w:pPr>
            <w:r>
              <w:rPr>
                <w:rFonts w:cs="Microsoft Sans Serif"/>
                <w:color w:val="00B050"/>
                <w:szCs w:val="21"/>
              </w:rPr>
              <w:t>C</w:t>
            </w:r>
            <w:r>
              <w:rPr>
                <w:rFonts w:hint="eastAsia" w:cs="Microsoft Sans Serif"/>
                <w:color w:val="00B050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VARCHAR2(255)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备用字段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RKTIME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SEQUENCEID</w:t>
            </w:r>
          </w:p>
        </w:tc>
        <w:tc>
          <w:tcPr>
            <w:tcW w:w="1984" w:type="dxa"/>
            <w:vAlign w:val="center"/>
          </w:tcPr>
          <w:p>
            <w:pPr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INT</w:t>
            </w:r>
          </w:p>
        </w:tc>
        <w:tc>
          <w:tcPr>
            <w:tcW w:w="1701" w:type="dxa"/>
          </w:tcPr>
          <w:p>
            <w:pPr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NULL</w:t>
            </w:r>
          </w:p>
        </w:tc>
        <w:tc>
          <w:tcPr>
            <w:tcW w:w="4562" w:type="dxa"/>
            <w:vAlign w:val="center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相关索引</w:t>
            </w:r>
          </w:p>
        </w:tc>
        <w:tc>
          <w:tcPr>
            <w:tcW w:w="8247" w:type="dxa"/>
            <w:gridSpan w:val="3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IDX_</w:t>
            </w:r>
            <w:r>
              <w:rPr>
                <w:rFonts w:ascii="宋体" w:hAnsi="宋体" w:cs="宋体"/>
                <w:color w:val="000000"/>
                <w:szCs w:val="21"/>
                <w:lang w:val="en-US" w:eastAsia="zh-CN"/>
              </w:rPr>
              <w:t>TBTEST</w:t>
            </w: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_XM:XM</w:t>
            </w:r>
          </w:p>
          <w:p>
            <w:pPr>
              <w:rPr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IDX_</w:t>
            </w:r>
            <w:r>
              <w:rPr>
                <w:rFonts w:ascii="宋体" w:hAnsi="宋体" w:cs="宋体"/>
                <w:color w:val="000000"/>
                <w:szCs w:val="21"/>
                <w:lang w:val="en-US" w:eastAsia="zh-CN"/>
              </w:rPr>
              <w:t>TBTEST</w:t>
            </w: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_SFZHLXDH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:</w:t>
            </w: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SFZH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LXDH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相关序列</w:t>
            </w:r>
          </w:p>
        </w:tc>
        <w:tc>
          <w:tcPr>
            <w:tcW w:w="8247" w:type="dxa"/>
            <w:gridSpan w:val="3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SEQ_</w:t>
            </w:r>
            <w:r>
              <w:rPr>
                <w:rFonts w:ascii="宋体" w:hAnsi="宋体" w:cs="宋体"/>
                <w:color w:val="000000"/>
                <w:szCs w:val="21"/>
                <w:lang w:val="en-US" w:eastAsia="zh-CN"/>
              </w:rPr>
              <w:t>TBTEST</w:t>
            </w: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_1:100</w:t>
            </w:r>
          </w:p>
          <w:p>
            <w:pPr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SEQ_</w:t>
            </w:r>
            <w:r>
              <w:rPr>
                <w:rFonts w:ascii="宋体" w:hAnsi="宋体" w:cs="宋体"/>
                <w:color w:val="000000"/>
                <w:szCs w:val="21"/>
                <w:lang w:val="en-US" w:eastAsia="zh-CN"/>
              </w:rPr>
              <w:t>TBTEST</w:t>
            </w:r>
            <w:bookmarkStart w:id="0" w:name="_GoBack"/>
            <w:bookmarkEnd w:id="0"/>
            <w:r>
              <w:rPr>
                <w:rFonts w:ascii="宋体" w:hAnsi="宋体" w:cs="宋体"/>
                <w:color w:val="000000"/>
                <w:szCs w:val="21"/>
                <w:lang w:eastAsia="zh-CN"/>
              </w:rPr>
              <w:t>_2:100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1" w:type="dxa"/>
            <w:shd w:val="clear" w:color="auto" w:fill="A6A6A6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补充说明</w:t>
            </w:r>
          </w:p>
        </w:tc>
        <w:tc>
          <w:tcPr>
            <w:tcW w:w="8247" w:type="dxa"/>
            <w:gridSpan w:val="3"/>
            <w:vAlign w:val="center"/>
          </w:tcPr>
          <w:p>
            <w:pPr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pStyle w:val="85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字段默认值写在 说明 列中，格式为 </w:t>
      </w:r>
      <w:r>
        <w:rPr>
          <w:rFonts w:hint="eastAsia"/>
          <w:color w:val="FF0000"/>
          <w:lang w:eastAsia="zh-CN"/>
        </w:rPr>
        <w:t>（默认为xx）</w:t>
      </w:r>
      <w:r>
        <w:rPr>
          <w:rFonts w:hint="eastAsia"/>
          <w:lang w:eastAsia="zh-CN"/>
        </w:rPr>
        <w:t>，中文括号，xx为默认值</w:t>
      </w:r>
    </w:p>
    <w:p>
      <w:pPr>
        <w:pStyle w:val="85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索引格式为：</w:t>
      </w:r>
      <w:r>
        <w:rPr>
          <w:rFonts w:hint="eastAsia"/>
          <w:color w:val="FF0000"/>
          <w:lang w:eastAsia="zh-CN"/>
        </w:rPr>
        <w:t>索引名:字段名,字段名</w:t>
      </w:r>
      <w:r>
        <w:rPr>
          <w:rFonts w:hint="eastAsia"/>
          <w:lang w:eastAsia="zh-CN"/>
        </w:rPr>
        <w:t xml:space="preserve"> 索引名、字段名之间用英文冒号隔开，多个字段之间用英文逗号隔开；每个索引占一行</w:t>
      </w:r>
    </w:p>
    <w:p>
      <w:pPr>
        <w:pStyle w:val="85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序列格式为：</w:t>
      </w:r>
      <w:r>
        <w:rPr>
          <w:rFonts w:hint="eastAsia"/>
          <w:color w:val="FF0000"/>
          <w:lang w:eastAsia="zh-CN"/>
        </w:rPr>
        <w:t>序列名:起始值</w:t>
      </w:r>
      <w:r>
        <w:rPr>
          <w:rFonts w:hint="eastAsia"/>
          <w:lang w:eastAsia="zh-CN"/>
        </w:rPr>
        <w:t xml:space="preserve"> 序列名、起始值之间用英文冒号隔开；每个序列占一行</w:t>
      </w:r>
    </w:p>
    <w:sectPr>
      <w:headerReference r:id="rId3" w:type="default"/>
      <w:pgSz w:w="11907" w:h="16840"/>
      <w:pgMar w:top="1418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lang w:eastAsia="zh-CN"/>
      </w:rPr>
    </w:pPr>
    <w:r>
      <w:rPr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09"/>
      <w:lvlText w:val=""/>
      <w:lvlJc w:val="left"/>
      <w:pPr>
        <w:tabs>
          <w:tab w:val="left" w:pos="1337"/>
        </w:tabs>
        <w:ind w:left="1337" w:hanging="420"/>
      </w:pPr>
      <w:rPr>
        <w:rFonts w:hint="default" w:ascii="Bookshelf Symbol 7" w:hAnsi="Bookshelf Symbol 7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lang w:val="en-US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079102AD"/>
    <w:multiLevelType w:val="multilevel"/>
    <w:tmpl w:val="079102AD"/>
    <w:lvl w:ilvl="0" w:tentative="0">
      <w:start w:val="1"/>
      <w:numFmt w:val="decimal"/>
      <w:pStyle w:val="12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3">
    <w:nsid w:val="093C6778"/>
    <w:multiLevelType w:val="multilevel"/>
    <w:tmpl w:val="093C6778"/>
    <w:lvl w:ilvl="0" w:tentative="0">
      <w:start w:val="1"/>
      <w:numFmt w:val="decimal"/>
      <w:pStyle w:val="182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0DDE2B46"/>
    <w:multiLevelType w:val="multilevel"/>
    <w:tmpl w:val="0DDE2B46"/>
    <w:lvl w:ilvl="0" w:tentative="0">
      <w:start w:val="1"/>
      <w:numFmt w:val="lowerLetter"/>
      <w:pStyle w:val="185"/>
      <w:suff w:val="nothing"/>
      <w:lvlText w:val="%1   "/>
      <w:lvlJc w:val="left"/>
      <w:pPr>
        <w:ind w:left="544" w:hanging="181"/>
      </w:pPr>
      <w:rPr>
        <w:rFonts w:hint="eastAsia" w:ascii="宋体" w:hAns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5">
    <w:nsid w:val="1DBF583A"/>
    <w:multiLevelType w:val="multilevel"/>
    <w:tmpl w:val="1DBF583A"/>
    <w:lvl w:ilvl="0" w:tentative="0">
      <w:start w:val="1"/>
      <w:numFmt w:val="decimal"/>
      <w:pStyle w:val="130"/>
      <w:suff w:val="nothing"/>
      <w:lvlText w:val="注%1："/>
      <w:lvlJc w:val="left"/>
      <w:pPr>
        <w:ind w:left="763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33"/>
        </w:tabs>
        <w:ind w:left="1126" w:hanging="630"/>
      </w:pPr>
      <w:rPr>
        <w:rFonts w:hint="eastAsia"/>
        <w:vertAlign w:val="baseline"/>
      </w:rPr>
    </w:lvl>
  </w:abstractNum>
  <w:abstractNum w:abstractNumId="6">
    <w:nsid w:val="1FC91163"/>
    <w:multiLevelType w:val="multilevel"/>
    <w:tmpl w:val="1FC91163"/>
    <w:lvl w:ilvl="0" w:tentative="0">
      <w:start w:val="1"/>
      <w:numFmt w:val="decimal"/>
      <w:pStyle w:val="110"/>
      <w:suff w:val="nothing"/>
      <w:lvlText w:val="%1　"/>
      <w:lvlJc w:val="left"/>
      <w:pPr>
        <w:ind w:left="105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107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11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1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20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21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2A8F7113"/>
    <w:multiLevelType w:val="multilevel"/>
    <w:tmpl w:val="2A8F7113"/>
    <w:lvl w:ilvl="0" w:tentative="0">
      <w:start w:val="1"/>
      <w:numFmt w:val="upperLetter"/>
      <w:pStyle w:val="161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162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8">
    <w:nsid w:val="2C5917C3"/>
    <w:multiLevelType w:val="multilevel"/>
    <w:tmpl w:val="2C5917C3"/>
    <w:lvl w:ilvl="0" w:tentative="0">
      <w:start w:val="1"/>
      <w:numFmt w:val="none"/>
      <w:pStyle w:val="113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14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25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9">
    <w:nsid w:val="3298353C"/>
    <w:multiLevelType w:val="multilevel"/>
    <w:tmpl w:val="3298353C"/>
    <w:lvl w:ilvl="0" w:tentative="0">
      <w:start w:val="1"/>
      <w:numFmt w:val="chineseCountingThousand"/>
      <w:pStyle w:val="204"/>
      <w:lvlText w:val="附件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D733618"/>
    <w:multiLevelType w:val="multilevel"/>
    <w:tmpl w:val="3D733618"/>
    <w:lvl w:ilvl="0" w:tentative="0">
      <w:start w:val="1"/>
      <w:numFmt w:val="decimal"/>
      <w:pStyle w:val="20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1">
    <w:nsid w:val="3F9163F7"/>
    <w:multiLevelType w:val="multilevel"/>
    <w:tmpl w:val="3F9163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50F90"/>
    <w:multiLevelType w:val="multilevel"/>
    <w:tmpl w:val="44C50F90"/>
    <w:lvl w:ilvl="0" w:tentative="0">
      <w:start w:val="1"/>
      <w:numFmt w:val="lowerLetter"/>
      <w:pStyle w:val="124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19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pStyle w:val="126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3">
    <w:nsid w:val="557C2AF5"/>
    <w:multiLevelType w:val="multilevel"/>
    <w:tmpl w:val="557C2AF5"/>
    <w:lvl w:ilvl="0" w:tentative="0">
      <w:start w:val="1"/>
      <w:numFmt w:val="decimal"/>
      <w:pStyle w:val="19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4">
    <w:nsid w:val="60B55DC2"/>
    <w:multiLevelType w:val="multilevel"/>
    <w:tmpl w:val="60B55DC2"/>
    <w:lvl w:ilvl="0" w:tentative="0">
      <w:start w:val="1"/>
      <w:numFmt w:val="upperLetter"/>
      <w:pStyle w:val="10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0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03"/>
      <w:suff w:val="nothing"/>
      <w:lvlText w:val="表%1　"/>
      <w:lvlJc w:val="left"/>
      <w:pPr>
        <w:ind w:left="315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362"/>
        </w:tabs>
        <w:ind w:left="36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88"/>
        </w:tabs>
        <w:ind w:left="78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354"/>
        </w:tabs>
        <w:ind w:left="135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21"/>
        </w:tabs>
        <w:ind w:left="192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630"/>
        </w:tabs>
        <w:ind w:left="263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97"/>
        </w:tabs>
        <w:ind w:left="319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764"/>
        </w:tabs>
        <w:ind w:left="376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472"/>
        </w:tabs>
        <w:ind w:left="4472" w:hanging="1700"/>
      </w:pPr>
      <w:rPr>
        <w:rFonts w:hint="eastAsia"/>
      </w:rPr>
    </w:lvl>
  </w:abstractNum>
  <w:abstractNum w:abstractNumId="16">
    <w:nsid w:val="657D3FBC"/>
    <w:multiLevelType w:val="multilevel"/>
    <w:tmpl w:val="657D3FBC"/>
    <w:lvl w:ilvl="0" w:tentative="0">
      <w:start w:val="1"/>
      <w:numFmt w:val="upperLetter"/>
      <w:pStyle w:val="149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65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66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51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5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9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63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7">
    <w:nsid w:val="6A410D9B"/>
    <w:multiLevelType w:val="multilevel"/>
    <w:tmpl w:val="6A410D9B"/>
    <w:lvl w:ilvl="0" w:tentative="0">
      <w:start w:val="1"/>
      <w:numFmt w:val="bullet"/>
      <w:pStyle w:val="208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Bookshelf Symbol 7" w:hAnsi="Bookshelf Symbol 7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Bookshelf Symbol 7" w:hAnsi="Bookshelf Symbol 7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Bookshelf Symbol 7" w:hAnsi="Bookshelf Symbol 7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Bookshelf Symbol 7" w:hAnsi="Bookshelf Symbol 7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Bookshelf Symbol 7" w:hAnsi="Bookshelf Symbol 7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Bookshelf Symbol 7" w:hAnsi="Bookshelf Symbol 7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Bookshelf Symbol 7" w:hAnsi="Bookshelf Symbol 7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Bookshelf Symbol 7" w:hAnsi="Bookshelf Symbol 7"/>
      </w:rPr>
    </w:lvl>
  </w:abstractNum>
  <w:abstractNum w:abstractNumId="18">
    <w:nsid w:val="6D6C07CD"/>
    <w:multiLevelType w:val="multilevel"/>
    <w:tmpl w:val="6D6C07CD"/>
    <w:lvl w:ilvl="0" w:tentative="0">
      <w:start w:val="1"/>
      <w:numFmt w:val="lowerLetter"/>
      <w:pStyle w:val="168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58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16"/>
  </w:num>
  <w:num w:numId="11">
    <w:abstractNumId w:val="18"/>
  </w:num>
  <w:num w:numId="12">
    <w:abstractNumId w:val="7"/>
  </w:num>
  <w:num w:numId="13">
    <w:abstractNumId w:val="3"/>
  </w:num>
  <w:num w:numId="14">
    <w:abstractNumId w:val="4"/>
  </w:num>
  <w:num w:numId="15">
    <w:abstractNumId w:val="13"/>
  </w:num>
  <w:num w:numId="16">
    <w:abstractNumId w:val="9"/>
  </w:num>
  <w:num w:numId="17">
    <w:abstractNumId w:val="17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9341D"/>
    <w:rsid w:val="00000321"/>
    <w:rsid w:val="000005E7"/>
    <w:rsid w:val="000006C5"/>
    <w:rsid w:val="00000DE6"/>
    <w:rsid w:val="00000F5D"/>
    <w:rsid w:val="000011D4"/>
    <w:rsid w:val="00001353"/>
    <w:rsid w:val="00001863"/>
    <w:rsid w:val="000018D9"/>
    <w:rsid w:val="00001A2D"/>
    <w:rsid w:val="00002131"/>
    <w:rsid w:val="0000274E"/>
    <w:rsid w:val="00002BAD"/>
    <w:rsid w:val="00002E87"/>
    <w:rsid w:val="000035F1"/>
    <w:rsid w:val="000036F1"/>
    <w:rsid w:val="00003CD6"/>
    <w:rsid w:val="00004CC7"/>
    <w:rsid w:val="000055E9"/>
    <w:rsid w:val="00005A58"/>
    <w:rsid w:val="00005B78"/>
    <w:rsid w:val="00005DC5"/>
    <w:rsid w:val="0000648B"/>
    <w:rsid w:val="00006870"/>
    <w:rsid w:val="0000689F"/>
    <w:rsid w:val="00006906"/>
    <w:rsid w:val="0000691B"/>
    <w:rsid w:val="00006DE9"/>
    <w:rsid w:val="0000706F"/>
    <w:rsid w:val="0000711E"/>
    <w:rsid w:val="00007305"/>
    <w:rsid w:val="00007565"/>
    <w:rsid w:val="000075AB"/>
    <w:rsid w:val="000079D7"/>
    <w:rsid w:val="00007B8C"/>
    <w:rsid w:val="00007C81"/>
    <w:rsid w:val="00007F87"/>
    <w:rsid w:val="0001020B"/>
    <w:rsid w:val="0001030A"/>
    <w:rsid w:val="0001063C"/>
    <w:rsid w:val="00010BB0"/>
    <w:rsid w:val="00011215"/>
    <w:rsid w:val="000114BD"/>
    <w:rsid w:val="00012272"/>
    <w:rsid w:val="0001276D"/>
    <w:rsid w:val="00012FBC"/>
    <w:rsid w:val="00013128"/>
    <w:rsid w:val="000132D1"/>
    <w:rsid w:val="00013679"/>
    <w:rsid w:val="000137DC"/>
    <w:rsid w:val="000138DB"/>
    <w:rsid w:val="00014055"/>
    <w:rsid w:val="000140F9"/>
    <w:rsid w:val="000142FC"/>
    <w:rsid w:val="0001469F"/>
    <w:rsid w:val="00014877"/>
    <w:rsid w:val="00014DF8"/>
    <w:rsid w:val="00016285"/>
    <w:rsid w:val="000162B5"/>
    <w:rsid w:val="000164BF"/>
    <w:rsid w:val="000164E0"/>
    <w:rsid w:val="00016E3C"/>
    <w:rsid w:val="00016F22"/>
    <w:rsid w:val="00017460"/>
    <w:rsid w:val="00017698"/>
    <w:rsid w:val="00017A1C"/>
    <w:rsid w:val="00017BAD"/>
    <w:rsid w:val="00017C4A"/>
    <w:rsid w:val="000201AE"/>
    <w:rsid w:val="0002080A"/>
    <w:rsid w:val="00020CD9"/>
    <w:rsid w:val="0002176E"/>
    <w:rsid w:val="000219B6"/>
    <w:rsid w:val="00021C9F"/>
    <w:rsid w:val="00021D19"/>
    <w:rsid w:val="000228D9"/>
    <w:rsid w:val="00022B7E"/>
    <w:rsid w:val="00022EBB"/>
    <w:rsid w:val="000231F4"/>
    <w:rsid w:val="00023DB9"/>
    <w:rsid w:val="000241BB"/>
    <w:rsid w:val="00025748"/>
    <w:rsid w:val="0002583B"/>
    <w:rsid w:val="00025CAB"/>
    <w:rsid w:val="00026139"/>
    <w:rsid w:val="000265A9"/>
    <w:rsid w:val="0002672E"/>
    <w:rsid w:val="00026CFE"/>
    <w:rsid w:val="000273F0"/>
    <w:rsid w:val="00027818"/>
    <w:rsid w:val="00027867"/>
    <w:rsid w:val="0002792D"/>
    <w:rsid w:val="00027A4D"/>
    <w:rsid w:val="00027B01"/>
    <w:rsid w:val="00027E65"/>
    <w:rsid w:val="00031913"/>
    <w:rsid w:val="00031966"/>
    <w:rsid w:val="00031DB5"/>
    <w:rsid w:val="00031E80"/>
    <w:rsid w:val="000321A0"/>
    <w:rsid w:val="000322F2"/>
    <w:rsid w:val="0003268F"/>
    <w:rsid w:val="00032780"/>
    <w:rsid w:val="00032E7C"/>
    <w:rsid w:val="00033183"/>
    <w:rsid w:val="000335CB"/>
    <w:rsid w:val="00033E52"/>
    <w:rsid w:val="000341C7"/>
    <w:rsid w:val="00034214"/>
    <w:rsid w:val="00034248"/>
    <w:rsid w:val="0003426F"/>
    <w:rsid w:val="000349B6"/>
    <w:rsid w:val="00034F3A"/>
    <w:rsid w:val="0003571E"/>
    <w:rsid w:val="00035782"/>
    <w:rsid w:val="000361EB"/>
    <w:rsid w:val="000364E1"/>
    <w:rsid w:val="000366C3"/>
    <w:rsid w:val="00036C76"/>
    <w:rsid w:val="00037286"/>
    <w:rsid w:val="00037784"/>
    <w:rsid w:val="0003792A"/>
    <w:rsid w:val="000379DC"/>
    <w:rsid w:val="00040067"/>
    <w:rsid w:val="0004044B"/>
    <w:rsid w:val="000409F7"/>
    <w:rsid w:val="00040C1D"/>
    <w:rsid w:val="00040FFB"/>
    <w:rsid w:val="0004137F"/>
    <w:rsid w:val="0004246E"/>
    <w:rsid w:val="00042E6A"/>
    <w:rsid w:val="00043033"/>
    <w:rsid w:val="0004366B"/>
    <w:rsid w:val="00043AEE"/>
    <w:rsid w:val="00043BDD"/>
    <w:rsid w:val="0004402A"/>
    <w:rsid w:val="000453A9"/>
    <w:rsid w:val="000459FD"/>
    <w:rsid w:val="000461B5"/>
    <w:rsid w:val="000468C9"/>
    <w:rsid w:val="00046B24"/>
    <w:rsid w:val="00046BEC"/>
    <w:rsid w:val="00047C6F"/>
    <w:rsid w:val="00047D76"/>
    <w:rsid w:val="0005016F"/>
    <w:rsid w:val="0005040D"/>
    <w:rsid w:val="00050DCA"/>
    <w:rsid w:val="00050F3F"/>
    <w:rsid w:val="00051277"/>
    <w:rsid w:val="000514C3"/>
    <w:rsid w:val="00051ACD"/>
    <w:rsid w:val="00052196"/>
    <w:rsid w:val="0005221D"/>
    <w:rsid w:val="00052864"/>
    <w:rsid w:val="00052877"/>
    <w:rsid w:val="00052A36"/>
    <w:rsid w:val="00052BDF"/>
    <w:rsid w:val="00052E58"/>
    <w:rsid w:val="0005302C"/>
    <w:rsid w:val="0005325E"/>
    <w:rsid w:val="000532AA"/>
    <w:rsid w:val="000538FE"/>
    <w:rsid w:val="00053AE7"/>
    <w:rsid w:val="00053B4B"/>
    <w:rsid w:val="00053DDB"/>
    <w:rsid w:val="000542F6"/>
    <w:rsid w:val="0005452E"/>
    <w:rsid w:val="000546D6"/>
    <w:rsid w:val="00054B71"/>
    <w:rsid w:val="00055C04"/>
    <w:rsid w:val="00055EF2"/>
    <w:rsid w:val="000563F2"/>
    <w:rsid w:val="00056E4C"/>
    <w:rsid w:val="00057303"/>
    <w:rsid w:val="0005756B"/>
    <w:rsid w:val="00057814"/>
    <w:rsid w:val="00057B8C"/>
    <w:rsid w:val="000601C3"/>
    <w:rsid w:val="0006046E"/>
    <w:rsid w:val="00060DF7"/>
    <w:rsid w:val="00060EA3"/>
    <w:rsid w:val="000611D7"/>
    <w:rsid w:val="000612A5"/>
    <w:rsid w:val="00061BDB"/>
    <w:rsid w:val="000625F7"/>
    <w:rsid w:val="0006308F"/>
    <w:rsid w:val="0006356C"/>
    <w:rsid w:val="000638A4"/>
    <w:rsid w:val="00063BA1"/>
    <w:rsid w:val="00063F26"/>
    <w:rsid w:val="0006403E"/>
    <w:rsid w:val="000643C2"/>
    <w:rsid w:val="00064A73"/>
    <w:rsid w:val="00064DC9"/>
    <w:rsid w:val="00064F55"/>
    <w:rsid w:val="0006557A"/>
    <w:rsid w:val="000658B1"/>
    <w:rsid w:val="00065D79"/>
    <w:rsid w:val="00066070"/>
    <w:rsid w:val="000675D0"/>
    <w:rsid w:val="00067BF1"/>
    <w:rsid w:val="00067CD3"/>
    <w:rsid w:val="00067D52"/>
    <w:rsid w:val="00067DB9"/>
    <w:rsid w:val="00070166"/>
    <w:rsid w:val="00070782"/>
    <w:rsid w:val="00070A3D"/>
    <w:rsid w:val="00070B8A"/>
    <w:rsid w:val="00070CFE"/>
    <w:rsid w:val="00070D48"/>
    <w:rsid w:val="0007132D"/>
    <w:rsid w:val="00071A8D"/>
    <w:rsid w:val="00072380"/>
    <w:rsid w:val="000728B8"/>
    <w:rsid w:val="000729F4"/>
    <w:rsid w:val="00072E99"/>
    <w:rsid w:val="00072EE8"/>
    <w:rsid w:val="00072F47"/>
    <w:rsid w:val="000730CA"/>
    <w:rsid w:val="000737F7"/>
    <w:rsid w:val="0007413D"/>
    <w:rsid w:val="00074169"/>
    <w:rsid w:val="000741F7"/>
    <w:rsid w:val="0007445C"/>
    <w:rsid w:val="000745C7"/>
    <w:rsid w:val="0007470A"/>
    <w:rsid w:val="00074A12"/>
    <w:rsid w:val="00074B5F"/>
    <w:rsid w:val="00074CE5"/>
    <w:rsid w:val="000751A0"/>
    <w:rsid w:val="00075AEA"/>
    <w:rsid w:val="00075F35"/>
    <w:rsid w:val="0007652E"/>
    <w:rsid w:val="00076C2B"/>
    <w:rsid w:val="00076D29"/>
    <w:rsid w:val="00076EA4"/>
    <w:rsid w:val="000771B8"/>
    <w:rsid w:val="000775CE"/>
    <w:rsid w:val="00077A54"/>
    <w:rsid w:val="00077BFC"/>
    <w:rsid w:val="00077C54"/>
    <w:rsid w:val="00080578"/>
    <w:rsid w:val="000808E7"/>
    <w:rsid w:val="00080EA2"/>
    <w:rsid w:val="00080F1D"/>
    <w:rsid w:val="00081343"/>
    <w:rsid w:val="00081394"/>
    <w:rsid w:val="0008195A"/>
    <w:rsid w:val="000820F2"/>
    <w:rsid w:val="000824ED"/>
    <w:rsid w:val="000824F6"/>
    <w:rsid w:val="000825B5"/>
    <w:rsid w:val="000826DD"/>
    <w:rsid w:val="0008295F"/>
    <w:rsid w:val="00082B97"/>
    <w:rsid w:val="00082C93"/>
    <w:rsid w:val="000831B1"/>
    <w:rsid w:val="000841BF"/>
    <w:rsid w:val="0008571E"/>
    <w:rsid w:val="00085AE0"/>
    <w:rsid w:val="00085C09"/>
    <w:rsid w:val="000869AF"/>
    <w:rsid w:val="00086D2E"/>
    <w:rsid w:val="000872A9"/>
    <w:rsid w:val="0008738B"/>
    <w:rsid w:val="0008765A"/>
    <w:rsid w:val="00087A93"/>
    <w:rsid w:val="00087BB2"/>
    <w:rsid w:val="00090211"/>
    <w:rsid w:val="0009028C"/>
    <w:rsid w:val="00090491"/>
    <w:rsid w:val="00090669"/>
    <w:rsid w:val="0009080A"/>
    <w:rsid w:val="0009083B"/>
    <w:rsid w:val="00090DDC"/>
    <w:rsid w:val="000910D1"/>
    <w:rsid w:val="0009172D"/>
    <w:rsid w:val="000917BC"/>
    <w:rsid w:val="000925C8"/>
    <w:rsid w:val="00092AC9"/>
    <w:rsid w:val="00092C4D"/>
    <w:rsid w:val="00092D54"/>
    <w:rsid w:val="000933F5"/>
    <w:rsid w:val="00093A13"/>
    <w:rsid w:val="00093AEE"/>
    <w:rsid w:val="00093C85"/>
    <w:rsid w:val="00093EB8"/>
    <w:rsid w:val="00093F7E"/>
    <w:rsid w:val="000940CC"/>
    <w:rsid w:val="00094663"/>
    <w:rsid w:val="00094C9A"/>
    <w:rsid w:val="00095121"/>
    <w:rsid w:val="000954AB"/>
    <w:rsid w:val="00095FE4"/>
    <w:rsid w:val="0009612C"/>
    <w:rsid w:val="000964EE"/>
    <w:rsid w:val="00096ACC"/>
    <w:rsid w:val="00096D1D"/>
    <w:rsid w:val="00096E53"/>
    <w:rsid w:val="00096EE4"/>
    <w:rsid w:val="000977F5"/>
    <w:rsid w:val="0009790B"/>
    <w:rsid w:val="00097F64"/>
    <w:rsid w:val="000A0DD2"/>
    <w:rsid w:val="000A1150"/>
    <w:rsid w:val="000A18E0"/>
    <w:rsid w:val="000A2091"/>
    <w:rsid w:val="000A2621"/>
    <w:rsid w:val="000A2956"/>
    <w:rsid w:val="000A2DC2"/>
    <w:rsid w:val="000A2E6C"/>
    <w:rsid w:val="000A2F5C"/>
    <w:rsid w:val="000A3510"/>
    <w:rsid w:val="000A36BD"/>
    <w:rsid w:val="000A38A6"/>
    <w:rsid w:val="000A3C7D"/>
    <w:rsid w:val="000A41F9"/>
    <w:rsid w:val="000A4A0C"/>
    <w:rsid w:val="000A4F75"/>
    <w:rsid w:val="000A5039"/>
    <w:rsid w:val="000A53A0"/>
    <w:rsid w:val="000A6299"/>
    <w:rsid w:val="000A67C7"/>
    <w:rsid w:val="000A6AC6"/>
    <w:rsid w:val="000A6D3E"/>
    <w:rsid w:val="000A6EA0"/>
    <w:rsid w:val="000A7277"/>
    <w:rsid w:val="000A73AF"/>
    <w:rsid w:val="000A74C5"/>
    <w:rsid w:val="000A75DA"/>
    <w:rsid w:val="000A7AB3"/>
    <w:rsid w:val="000B0252"/>
    <w:rsid w:val="000B09A1"/>
    <w:rsid w:val="000B0FE2"/>
    <w:rsid w:val="000B170A"/>
    <w:rsid w:val="000B1715"/>
    <w:rsid w:val="000B1923"/>
    <w:rsid w:val="000B1987"/>
    <w:rsid w:val="000B1AB3"/>
    <w:rsid w:val="000B1E80"/>
    <w:rsid w:val="000B2116"/>
    <w:rsid w:val="000B226D"/>
    <w:rsid w:val="000B2295"/>
    <w:rsid w:val="000B229C"/>
    <w:rsid w:val="000B2588"/>
    <w:rsid w:val="000B2A58"/>
    <w:rsid w:val="000B2F7B"/>
    <w:rsid w:val="000B2F90"/>
    <w:rsid w:val="000B3261"/>
    <w:rsid w:val="000B345C"/>
    <w:rsid w:val="000B34FF"/>
    <w:rsid w:val="000B35CF"/>
    <w:rsid w:val="000B39A3"/>
    <w:rsid w:val="000B3D1F"/>
    <w:rsid w:val="000B4CA3"/>
    <w:rsid w:val="000B4E57"/>
    <w:rsid w:val="000B54C5"/>
    <w:rsid w:val="000B5CDB"/>
    <w:rsid w:val="000B5E93"/>
    <w:rsid w:val="000B5ECD"/>
    <w:rsid w:val="000B6905"/>
    <w:rsid w:val="000B6F9D"/>
    <w:rsid w:val="000B7589"/>
    <w:rsid w:val="000B7A55"/>
    <w:rsid w:val="000B7C41"/>
    <w:rsid w:val="000C0177"/>
    <w:rsid w:val="000C01C8"/>
    <w:rsid w:val="000C042F"/>
    <w:rsid w:val="000C0669"/>
    <w:rsid w:val="000C0753"/>
    <w:rsid w:val="000C0C10"/>
    <w:rsid w:val="000C1255"/>
    <w:rsid w:val="000C1704"/>
    <w:rsid w:val="000C1821"/>
    <w:rsid w:val="000C1BA5"/>
    <w:rsid w:val="000C1E8C"/>
    <w:rsid w:val="000C1FF6"/>
    <w:rsid w:val="000C21B6"/>
    <w:rsid w:val="000C28CF"/>
    <w:rsid w:val="000C291D"/>
    <w:rsid w:val="000C2A8A"/>
    <w:rsid w:val="000C2B0D"/>
    <w:rsid w:val="000C2EC7"/>
    <w:rsid w:val="000C361B"/>
    <w:rsid w:val="000C3919"/>
    <w:rsid w:val="000C3F2A"/>
    <w:rsid w:val="000C44EE"/>
    <w:rsid w:val="000C4663"/>
    <w:rsid w:val="000C47AD"/>
    <w:rsid w:val="000C47B6"/>
    <w:rsid w:val="000C4C15"/>
    <w:rsid w:val="000C53F6"/>
    <w:rsid w:val="000C5448"/>
    <w:rsid w:val="000C579F"/>
    <w:rsid w:val="000C59AB"/>
    <w:rsid w:val="000C5D41"/>
    <w:rsid w:val="000C6EE7"/>
    <w:rsid w:val="000C718C"/>
    <w:rsid w:val="000C75BA"/>
    <w:rsid w:val="000C76AA"/>
    <w:rsid w:val="000C799B"/>
    <w:rsid w:val="000D049B"/>
    <w:rsid w:val="000D0589"/>
    <w:rsid w:val="000D074E"/>
    <w:rsid w:val="000D086E"/>
    <w:rsid w:val="000D099C"/>
    <w:rsid w:val="000D0DC5"/>
    <w:rsid w:val="000D2449"/>
    <w:rsid w:val="000D25EA"/>
    <w:rsid w:val="000D2924"/>
    <w:rsid w:val="000D2F7D"/>
    <w:rsid w:val="000D3029"/>
    <w:rsid w:val="000D33EC"/>
    <w:rsid w:val="000D392C"/>
    <w:rsid w:val="000D3E76"/>
    <w:rsid w:val="000D3F16"/>
    <w:rsid w:val="000D4089"/>
    <w:rsid w:val="000D4160"/>
    <w:rsid w:val="000D41B4"/>
    <w:rsid w:val="000D436D"/>
    <w:rsid w:val="000D4445"/>
    <w:rsid w:val="000D47F2"/>
    <w:rsid w:val="000D4EAC"/>
    <w:rsid w:val="000D5135"/>
    <w:rsid w:val="000D528A"/>
    <w:rsid w:val="000D545F"/>
    <w:rsid w:val="000D5EC0"/>
    <w:rsid w:val="000D5F2D"/>
    <w:rsid w:val="000D6FAB"/>
    <w:rsid w:val="000D75DA"/>
    <w:rsid w:val="000D7649"/>
    <w:rsid w:val="000D7E52"/>
    <w:rsid w:val="000E02F2"/>
    <w:rsid w:val="000E07DD"/>
    <w:rsid w:val="000E089C"/>
    <w:rsid w:val="000E09FD"/>
    <w:rsid w:val="000E0E17"/>
    <w:rsid w:val="000E0EBF"/>
    <w:rsid w:val="000E0F04"/>
    <w:rsid w:val="000E0FF3"/>
    <w:rsid w:val="000E100B"/>
    <w:rsid w:val="000E14C9"/>
    <w:rsid w:val="000E1FB2"/>
    <w:rsid w:val="000E2033"/>
    <w:rsid w:val="000E2682"/>
    <w:rsid w:val="000E49F7"/>
    <w:rsid w:val="000E4CFF"/>
    <w:rsid w:val="000E510B"/>
    <w:rsid w:val="000E5506"/>
    <w:rsid w:val="000E5519"/>
    <w:rsid w:val="000E6002"/>
    <w:rsid w:val="000E61C1"/>
    <w:rsid w:val="000E7375"/>
    <w:rsid w:val="000E78A4"/>
    <w:rsid w:val="000E790B"/>
    <w:rsid w:val="000E7C67"/>
    <w:rsid w:val="000F0680"/>
    <w:rsid w:val="000F0B68"/>
    <w:rsid w:val="000F108C"/>
    <w:rsid w:val="000F12B0"/>
    <w:rsid w:val="000F21DF"/>
    <w:rsid w:val="000F2422"/>
    <w:rsid w:val="000F2652"/>
    <w:rsid w:val="000F29C5"/>
    <w:rsid w:val="000F2F56"/>
    <w:rsid w:val="000F33F2"/>
    <w:rsid w:val="000F343C"/>
    <w:rsid w:val="000F3827"/>
    <w:rsid w:val="000F384E"/>
    <w:rsid w:val="000F399E"/>
    <w:rsid w:val="000F434D"/>
    <w:rsid w:val="000F43AE"/>
    <w:rsid w:val="000F454A"/>
    <w:rsid w:val="000F47B0"/>
    <w:rsid w:val="000F4F25"/>
    <w:rsid w:val="000F528F"/>
    <w:rsid w:val="000F534E"/>
    <w:rsid w:val="000F5602"/>
    <w:rsid w:val="000F568D"/>
    <w:rsid w:val="000F6471"/>
    <w:rsid w:val="000F6557"/>
    <w:rsid w:val="000F67F6"/>
    <w:rsid w:val="000F6B50"/>
    <w:rsid w:val="000F6CFE"/>
    <w:rsid w:val="000F7106"/>
    <w:rsid w:val="000F71AA"/>
    <w:rsid w:val="000F7741"/>
    <w:rsid w:val="000F7E1B"/>
    <w:rsid w:val="001002CE"/>
    <w:rsid w:val="00100834"/>
    <w:rsid w:val="00100C63"/>
    <w:rsid w:val="00100F0B"/>
    <w:rsid w:val="001012E7"/>
    <w:rsid w:val="00101588"/>
    <w:rsid w:val="00101D20"/>
    <w:rsid w:val="00101D44"/>
    <w:rsid w:val="00102493"/>
    <w:rsid w:val="001025A4"/>
    <w:rsid w:val="00102B05"/>
    <w:rsid w:val="00102C82"/>
    <w:rsid w:val="00102FF6"/>
    <w:rsid w:val="00103286"/>
    <w:rsid w:val="001035A9"/>
    <w:rsid w:val="001038E6"/>
    <w:rsid w:val="00103CC3"/>
    <w:rsid w:val="00104908"/>
    <w:rsid w:val="00104930"/>
    <w:rsid w:val="00104998"/>
    <w:rsid w:val="00104D9A"/>
    <w:rsid w:val="00104E58"/>
    <w:rsid w:val="001051A9"/>
    <w:rsid w:val="001053D7"/>
    <w:rsid w:val="001053E2"/>
    <w:rsid w:val="00105DA1"/>
    <w:rsid w:val="001062C1"/>
    <w:rsid w:val="00107062"/>
    <w:rsid w:val="001070FC"/>
    <w:rsid w:val="001072C7"/>
    <w:rsid w:val="0010749C"/>
    <w:rsid w:val="00107565"/>
    <w:rsid w:val="0010782F"/>
    <w:rsid w:val="00107B96"/>
    <w:rsid w:val="00110117"/>
    <w:rsid w:val="0011076E"/>
    <w:rsid w:val="00110F9B"/>
    <w:rsid w:val="0011116F"/>
    <w:rsid w:val="001111F0"/>
    <w:rsid w:val="0011145C"/>
    <w:rsid w:val="0011165B"/>
    <w:rsid w:val="00111896"/>
    <w:rsid w:val="00111B5E"/>
    <w:rsid w:val="00111B93"/>
    <w:rsid w:val="00111F6D"/>
    <w:rsid w:val="00111F95"/>
    <w:rsid w:val="0011310E"/>
    <w:rsid w:val="001137B6"/>
    <w:rsid w:val="00113B0F"/>
    <w:rsid w:val="00114068"/>
    <w:rsid w:val="001142F6"/>
    <w:rsid w:val="0011447B"/>
    <w:rsid w:val="001146FA"/>
    <w:rsid w:val="00114C31"/>
    <w:rsid w:val="00115084"/>
    <w:rsid w:val="0011568B"/>
    <w:rsid w:val="00115B95"/>
    <w:rsid w:val="00115C4D"/>
    <w:rsid w:val="00115F9D"/>
    <w:rsid w:val="00116731"/>
    <w:rsid w:val="0011681E"/>
    <w:rsid w:val="00116F6D"/>
    <w:rsid w:val="00116FE2"/>
    <w:rsid w:val="00117357"/>
    <w:rsid w:val="00117B6D"/>
    <w:rsid w:val="00117EB9"/>
    <w:rsid w:val="0012001A"/>
    <w:rsid w:val="001200AB"/>
    <w:rsid w:val="00120151"/>
    <w:rsid w:val="00120B72"/>
    <w:rsid w:val="00120BE7"/>
    <w:rsid w:val="001210D1"/>
    <w:rsid w:val="00121228"/>
    <w:rsid w:val="00121391"/>
    <w:rsid w:val="001217EB"/>
    <w:rsid w:val="00121912"/>
    <w:rsid w:val="00121EF7"/>
    <w:rsid w:val="00121F8C"/>
    <w:rsid w:val="0012201E"/>
    <w:rsid w:val="0012316B"/>
    <w:rsid w:val="001231C4"/>
    <w:rsid w:val="001237AB"/>
    <w:rsid w:val="00123DE7"/>
    <w:rsid w:val="001242E9"/>
    <w:rsid w:val="0012457F"/>
    <w:rsid w:val="001248A8"/>
    <w:rsid w:val="00124C7A"/>
    <w:rsid w:val="0012509F"/>
    <w:rsid w:val="00125136"/>
    <w:rsid w:val="001255E2"/>
    <w:rsid w:val="00125F75"/>
    <w:rsid w:val="00126179"/>
    <w:rsid w:val="00126B38"/>
    <w:rsid w:val="00126EA1"/>
    <w:rsid w:val="001300D4"/>
    <w:rsid w:val="00130139"/>
    <w:rsid w:val="00130C49"/>
    <w:rsid w:val="00130F88"/>
    <w:rsid w:val="00131094"/>
    <w:rsid w:val="00131B76"/>
    <w:rsid w:val="00131D0B"/>
    <w:rsid w:val="00131DCF"/>
    <w:rsid w:val="00131EEC"/>
    <w:rsid w:val="00132E48"/>
    <w:rsid w:val="0013315B"/>
    <w:rsid w:val="001331CC"/>
    <w:rsid w:val="00133CA5"/>
    <w:rsid w:val="00133D47"/>
    <w:rsid w:val="00133D77"/>
    <w:rsid w:val="001342EA"/>
    <w:rsid w:val="00134328"/>
    <w:rsid w:val="00134BB7"/>
    <w:rsid w:val="00135384"/>
    <w:rsid w:val="00135852"/>
    <w:rsid w:val="001358FA"/>
    <w:rsid w:val="00135A0F"/>
    <w:rsid w:val="00135D7E"/>
    <w:rsid w:val="00135EF6"/>
    <w:rsid w:val="00135FB2"/>
    <w:rsid w:val="00136854"/>
    <w:rsid w:val="001368E0"/>
    <w:rsid w:val="00136C4A"/>
    <w:rsid w:val="001373A6"/>
    <w:rsid w:val="00137C9B"/>
    <w:rsid w:val="00137CC2"/>
    <w:rsid w:val="00137FC9"/>
    <w:rsid w:val="00140639"/>
    <w:rsid w:val="00140AD9"/>
    <w:rsid w:val="00140FD1"/>
    <w:rsid w:val="0014140B"/>
    <w:rsid w:val="001417E7"/>
    <w:rsid w:val="0014186A"/>
    <w:rsid w:val="00141BD2"/>
    <w:rsid w:val="001423F0"/>
    <w:rsid w:val="0014257D"/>
    <w:rsid w:val="00142BE1"/>
    <w:rsid w:val="00142E49"/>
    <w:rsid w:val="0014306C"/>
    <w:rsid w:val="001435D5"/>
    <w:rsid w:val="00143A86"/>
    <w:rsid w:val="00144302"/>
    <w:rsid w:val="00144681"/>
    <w:rsid w:val="00144735"/>
    <w:rsid w:val="001447ED"/>
    <w:rsid w:val="00144A29"/>
    <w:rsid w:val="00144B10"/>
    <w:rsid w:val="00144C2F"/>
    <w:rsid w:val="00145117"/>
    <w:rsid w:val="0014559B"/>
    <w:rsid w:val="001458AA"/>
    <w:rsid w:val="00145D20"/>
    <w:rsid w:val="00145EDB"/>
    <w:rsid w:val="00146092"/>
    <w:rsid w:val="00146502"/>
    <w:rsid w:val="001471C9"/>
    <w:rsid w:val="0014759A"/>
    <w:rsid w:val="00147A9A"/>
    <w:rsid w:val="00147E2B"/>
    <w:rsid w:val="00147FBF"/>
    <w:rsid w:val="00150697"/>
    <w:rsid w:val="00150EFB"/>
    <w:rsid w:val="0015120D"/>
    <w:rsid w:val="001516E5"/>
    <w:rsid w:val="00151B60"/>
    <w:rsid w:val="00151C02"/>
    <w:rsid w:val="00151CE8"/>
    <w:rsid w:val="00151F32"/>
    <w:rsid w:val="00152345"/>
    <w:rsid w:val="001526A7"/>
    <w:rsid w:val="00152A87"/>
    <w:rsid w:val="00152A90"/>
    <w:rsid w:val="00152D65"/>
    <w:rsid w:val="0015327B"/>
    <w:rsid w:val="00153A62"/>
    <w:rsid w:val="00153BD2"/>
    <w:rsid w:val="00153CB8"/>
    <w:rsid w:val="00156311"/>
    <w:rsid w:val="00156466"/>
    <w:rsid w:val="001568F2"/>
    <w:rsid w:val="00156B96"/>
    <w:rsid w:val="00156CF6"/>
    <w:rsid w:val="00156D5B"/>
    <w:rsid w:val="00157488"/>
    <w:rsid w:val="001578FB"/>
    <w:rsid w:val="00157B05"/>
    <w:rsid w:val="00157CD7"/>
    <w:rsid w:val="001602E2"/>
    <w:rsid w:val="00160894"/>
    <w:rsid w:val="001610D9"/>
    <w:rsid w:val="001610E2"/>
    <w:rsid w:val="00161109"/>
    <w:rsid w:val="00161558"/>
    <w:rsid w:val="001617B5"/>
    <w:rsid w:val="00161B5A"/>
    <w:rsid w:val="00161CD4"/>
    <w:rsid w:val="00162146"/>
    <w:rsid w:val="00162408"/>
    <w:rsid w:val="00162414"/>
    <w:rsid w:val="00162526"/>
    <w:rsid w:val="0016262B"/>
    <w:rsid w:val="001626B9"/>
    <w:rsid w:val="00162CB7"/>
    <w:rsid w:val="001631EA"/>
    <w:rsid w:val="00163482"/>
    <w:rsid w:val="001634CA"/>
    <w:rsid w:val="0016357C"/>
    <w:rsid w:val="00164281"/>
    <w:rsid w:val="00164655"/>
    <w:rsid w:val="001656C0"/>
    <w:rsid w:val="001662DD"/>
    <w:rsid w:val="0016639F"/>
    <w:rsid w:val="00166780"/>
    <w:rsid w:val="0016685A"/>
    <w:rsid w:val="00166B1A"/>
    <w:rsid w:val="00166F36"/>
    <w:rsid w:val="0016714E"/>
    <w:rsid w:val="001675E0"/>
    <w:rsid w:val="001675FA"/>
    <w:rsid w:val="001679C4"/>
    <w:rsid w:val="00170A15"/>
    <w:rsid w:val="00170B43"/>
    <w:rsid w:val="00171EC9"/>
    <w:rsid w:val="00171F42"/>
    <w:rsid w:val="00172389"/>
    <w:rsid w:val="00172581"/>
    <w:rsid w:val="00172633"/>
    <w:rsid w:val="0017271B"/>
    <w:rsid w:val="00172CB5"/>
    <w:rsid w:val="00172FA0"/>
    <w:rsid w:val="00173231"/>
    <w:rsid w:val="00173B09"/>
    <w:rsid w:val="00173CBB"/>
    <w:rsid w:val="0017406D"/>
    <w:rsid w:val="00174188"/>
    <w:rsid w:val="00174898"/>
    <w:rsid w:val="001748F1"/>
    <w:rsid w:val="00174E0B"/>
    <w:rsid w:val="00175062"/>
    <w:rsid w:val="0017510E"/>
    <w:rsid w:val="001755A2"/>
    <w:rsid w:val="001756F2"/>
    <w:rsid w:val="0017580E"/>
    <w:rsid w:val="00175C64"/>
    <w:rsid w:val="001762A4"/>
    <w:rsid w:val="00176919"/>
    <w:rsid w:val="001769BB"/>
    <w:rsid w:val="00176D2B"/>
    <w:rsid w:val="0017701B"/>
    <w:rsid w:val="0017730D"/>
    <w:rsid w:val="001773B5"/>
    <w:rsid w:val="00177409"/>
    <w:rsid w:val="0018018A"/>
    <w:rsid w:val="001806D9"/>
    <w:rsid w:val="00180808"/>
    <w:rsid w:val="0018108E"/>
    <w:rsid w:val="00181780"/>
    <w:rsid w:val="0018188A"/>
    <w:rsid w:val="001820E2"/>
    <w:rsid w:val="00182128"/>
    <w:rsid w:val="0018253B"/>
    <w:rsid w:val="00182794"/>
    <w:rsid w:val="00182B95"/>
    <w:rsid w:val="00182C24"/>
    <w:rsid w:val="00183242"/>
    <w:rsid w:val="00183600"/>
    <w:rsid w:val="001837F7"/>
    <w:rsid w:val="00183810"/>
    <w:rsid w:val="00183CCA"/>
    <w:rsid w:val="00183D76"/>
    <w:rsid w:val="00183D98"/>
    <w:rsid w:val="0018406F"/>
    <w:rsid w:val="00184282"/>
    <w:rsid w:val="00184371"/>
    <w:rsid w:val="00184608"/>
    <w:rsid w:val="00184C6E"/>
    <w:rsid w:val="00184CA1"/>
    <w:rsid w:val="00184D08"/>
    <w:rsid w:val="00184D3E"/>
    <w:rsid w:val="00184E52"/>
    <w:rsid w:val="00185654"/>
    <w:rsid w:val="0018633C"/>
    <w:rsid w:val="00186356"/>
    <w:rsid w:val="0018640C"/>
    <w:rsid w:val="001866C3"/>
    <w:rsid w:val="0018696E"/>
    <w:rsid w:val="00186EC6"/>
    <w:rsid w:val="00187667"/>
    <w:rsid w:val="0018772F"/>
    <w:rsid w:val="001877CF"/>
    <w:rsid w:val="0018794F"/>
    <w:rsid w:val="00187CDA"/>
    <w:rsid w:val="00187E97"/>
    <w:rsid w:val="001900D8"/>
    <w:rsid w:val="001902C5"/>
    <w:rsid w:val="00190506"/>
    <w:rsid w:val="00190A26"/>
    <w:rsid w:val="00190BC4"/>
    <w:rsid w:val="00190F5F"/>
    <w:rsid w:val="001912C7"/>
    <w:rsid w:val="001912CB"/>
    <w:rsid w:val="00191900"/>
    <w:rsid w:val="00192686"/>
    <w:rsid w:val="00192907"/>
    <w:rsid w:val="001934FE"/>
    <w:rsid w:val="0019350F"/>
    <w:rsid w:val="001936DE"/>
    <w:rsid w:val="001941C2"/>
    <w:rsid w:val="0019429C"/>
    <w:rsid w:val="001946A1"/>
    <w:rsid w:val="00194912"/>
    <w:rsid w:val="00194ACD"/>
    <w:rsid w:val="00194D2B"/>
    <w:rsid w:val="00194DB5"/>
    <w:rsid w:val="00194E90"/>
    <w:rsid w:val="00194F09"/>
    <w:rsid w:val="00195E55"/>
    <w:rsid w:val="00196014"/>
    <w:rsid w:val="00196088"/>
    <w:rsid w:val="00196352"/>
    <w:rsid w:val="00196409"/>
    <w:rsid w:val="00196594"/>
    <w:rsid w:val="00196AB9"/>
    <w:rsid w:val="00196D25"/>
    <w:rsid w:val="00196DCD"/>
    <w:rsid w:val="0019736C"/>
    <w:rsid w:val="001973DF"/>
    <w:rsid w:val="001A0428"/>
    <w:rsid w:val="001A046D"/>
    <w:rsid w:val="001A04CF"/>
    <w:rsid w:val="001A04F0"/>
    <w:rsid w:val="001A0BC2"/>
    <w:rsid w:val="001A0D54"/>
    <w:rsid w:val="001A12F8"/>
    <w:rsid w:val="001A19BA"/>
    <w:rsid w:val="001A1B2C"/>
    <w:rsid w:val="001A1EDB"/>
    <w:rsid w:val="001A288D"/>
    <w:rsid w:val="001A32FB"/>
    <w:rsid w:val="001A3425"/>
    <w:rsid w:val="001A3624"/>
    <w:rsid w:val="001A36D8"/>
    <w:rsid w:val="001A3BB2"/>
    <w:rsid w:val="001A3D07"/>
    <w:rsid w:val="001A3D34"/>
    <w:rsid w:val="001A3E13"/>
    <w:rsid w:val="001A4198"/>
    <w:rsid w:val="001A448F"/>
    <w:rsid w:val="001A4603"/>
    <w:rsid w:val="001A4644"/>
    <w:rsid w:val="001A598F"/>
    <w:rsid w:val="001A5EAA"/>
    <w:rsid w:val="001A6411"/>
    <w:rsid w:val="001A67BD"/>
    <w:rsid w:val="001A6B25"/>
    <w:rsid w:val="001A6D4E"/>
    <w:rsid w:val="001A6E99"/>
    <w:rsid w:val="001A7D40"/>
    <w:rsid w:val="001B017F"/>
    <w:rsid w:val="001B05D2"/>
    <w:rsid w:val="001B1007"/>
    <w:rsid w:val="001B1046"/>
    <w:rsid w:val="001B1429"/>
    <w:rsid w:val="001B15CD"/>
    <w:rsid w:val="001B170E"/>
    <w:rsid w:val="001B260E"/>
    <w:rsid w:val="001B28AC"/>
    <w:rsid w:val="001B2BFC"/>
    <w:rsid w:val="001B3066"/>
    <w:rsid w:val="001B344F"/>
    <w:rsid w:val="001B36B4"/>
    <w:rsid w:val="001B522B"/>
    <w:rsid w:val="001B539B"/>
    <w:rsid w:val="001B5B09"/>
    <w:rsid w:val="001B5E09"/>
    <w:rsid w:val="001B5FE0"/>
    <w:rsid w:val="001B6122"/>
    <w:rsid w:val="001B68DC"/>
    <w:rsid w:val="001B69A4"/>
    <w:rsid w:val="001B6E90"/>
    <w:rsid w:val="001B6F27"/>
    <w:rsid w:val="001B7458"/>
    <w:rsid w:val="001B74C8"/>
    <w:rsid w:val="001B7542"/>
    <w:rsid w:val="001B75BA"/>
    <w:rsid w:val="001B7ACC"/>
    <w:rsid w:val="001C0844"/>
    <w:rsid w:val="001C08F3"/>
    <w:rsid w:val="001C0DC1"/>
    <w:rsid w:val="001C157D"/>
    <w:rsid w:val="001C1BED"/>
    <w:rsid w:val="001C1CBE"/>
    <w:rsid w:val="001C1EE2"/>
    <w:rsid w:val="001C24E1"/>
    <w:rsid w:val="001C27A3"/>
    <w:rsid w:val="001C31B5"/>
    <w:rsid w:val="001C3382"/>
    <w:rsid w:val="001C35A1"/>
    <w:rsid w:val="001C4035"/>
    <w:rsid w:val="001C43AD"/>
    <w:rsid w:val="001C4AD0"/>
    <w:rsid w:val="001C4B91"/>
    <w:rsid w:val="001C4E77"/>
    <w:rsid w:val="001C4F2F"/>
    <w:rsid w:val="001C51FB"/>
    <w:rsid w:val="001C6183"/>
    <w:rsid w:val="001C6626"/>
    <w:rsid w:val="001C68C6"/>
    <w:rsid w:val="001C6953"/>
    <w:rsid w:val="001C6D0E"/>
    <w:rsid w:val="001C7287"/>
    <w:rsid w:val="001C7787"/>
    <w:rsid w:val="001C7789"/>
    <w:rsid w:val="001C783C"/>
    <w:rsid w:val="001C7C2F"/>
    <w:rsid w:val="001C7EB5"/>
    <w:rsid w:val="001C7F07"/>
    <w:rsid w:val="001D0174"/>
    <w:rsid w:val="001D0187"/>
    <w:rsid w:val="001D01FB"/>
    <w:rsid w:val="001D023D"/>
    <w:rsid w:val="001D02EC"/>
    <w:rsid w:val="001D0D2F"/>
    <w:rsid w:val="001D179F"/>
    <w:rsid w:val="001D1AE9"/>
    <w:rsid w:val="001D1B73"/>
    <w:rsid w:val="001D1BA1"/>
    <w:rsid w:val="001D2225"/>
    <w:rsid w:val="001D25D5"/>
    <w:rsid w:val="001D286A"/>
    <w:rsid w:val="001D3984"/>
    <w:rsid w:val="001D3D0D"/>
    <w:rsid w:val="001D3D44"/>
    <w:rsid w:val="001D465D"/>
    <w:rsid w:val="001D46F9"/>
    <w:rsid w:val="001D470F"/>
    <w:rsid w:val="001D4AA1"/>
    <w:rsid w:val="001D4CF8"/>
    <w:rsid w:val="001D4FBC"/>
    <w:rsid w:val="001D5987"/>
    <w:rsid w:val="001D5DA6"/>
    <w:rsid w:val="001D610B"/>
    <w:rsid w:val="001D6163"/>
    <w:rsid w:val="001D6246"/>
    <w:rsid w:val="001D6329"/>
    <w:rsid w:val="001D6B4B"/>
    <w:rsid w:val="001D6EB8"/>
    <w:rsid w:val="001D70BE"/>
    <w:rsid w:val="001D7466"/>
    <w:rsid w:val="001D7EAC"/>
    <w:rsid w:val="001E0909"/>
    <w:rsid w:val="001E0B2B"/>
    <w:rsid w:val="001E0D81"/>
    <w:rsid w:val="001E1ADC"/>
    <w:rsid w:val="001E1C88"/>
    <w:rsid w:val="001E26DD"/>
    <w:rsid w:val="001E26E9"/>
    <w:rsid w:val="001E3EF8"/>
    <w:rsid w:val="001E4182"/>
    <w:rsid w:val="001E4259"/>
    <w:rsid w:val="001E4B20"/>
    <w:rsid w:val="001E5178"/>
    <w:rsid w:val="001E5847"/>
    <w:rsid w:val="001E5EAF"/>
    <w:rsid w:val="001E5EE8"/>
    <w:rsid w:val="001E6A1D"/>
    <w:rsid w:val="001E7166"/>
    <w:rsid w:val="001E75F1"/>
    <w:rsid w:val="001E781D"/>
    <w:rsid w:val="001E7A5B"/>
    <w:rsid w:val="001E7FFA"/>
    <w:rsid w:val="001F04CA"/>
    <w:rsid w:val="001F0D49"/>
    <w:rsid w:val="001F0DF0"/>
    <w:rsid w:val="001F186A"/>
    <w:rsid w:val="001F195B"/>
    <w:rsid w:val="001F1D1A"/>
    <w:rsid w:val="001F1F93"/>
    <w:rsid w:val="001F1FBB"/>
    <w:rsid w:val="001F1FC2"/>
    <w:rsid w:val="001F2565"/>
    <w:rsid w:val="001F2FFD"/>
    <w:rsid w:val="001F308B"/>
    <w:rsid w:val="001F30C4"/>
    <w:rsid w:val="001F383B"/>
    <w:rsid w:val="001F3A9C"/>
    <w:rsid w:val="001F4630"/>
    <w:rsid w:val="001F4678"/>
    <w:rsid w:val="001F4A1F"/>
    <w:rsid w:val="001F4E30"/>
    <w:rsid w:val="001F51A8"/>
    <w:rsid w:val="001F5583"/>
    <w:rsid w:val="001F5651"/>
    <w:rsid w:val="001F66CC"/>
    <w:rsid w:val="001F67CD"/>
    <w:rsid w:val="001F68AA"/>
    <w:rsid w:val="001F7A1B"/>
    <w:rsid w:val="001F7B42"/>
    <w:rsid w:val="001F7E44"/>
    <w:rsid w:val="001F7EF4"/>
    <w:rsid w:val="0020021A"/>
    <w:rsid w:val="00200408"/>
    <w:rsid w:val="0020048F"/>
    <w:rsid w:val="0020132A"/>
    <w:rsid w:val="002014BA"/>
    <w:rsid w:val="00201561"/>
    <w:rsid w:val="00201629"/>
    <w:rsid w:val="002018FE"/>
    <w:rsid w:val="00201A4D"/>
    <w:rsid w:val="00201E5E"/>
    <w:rsid w:val="0020235A"/>
    <w:rsid w:val="00202734"/>
    <w:rsid w:val="00203400"/>
    <w:rsid w:val="002038D0"/>
    <w:rsid w:val="002039A1"/>
    <w:rsid w:val="00203DCF"/>
    <w:rsid w:val="00203F54"/>
    <w:rsid w:val="002049E8"/>
    <w:rsid w:val="0020503A"/>
    <w:rsid w:val="002055E3"/>
    <w:rsid w:val="0020562F"/>
    <w:rsid w:val="00205C24"/>
    <w:rsid w:val="00205C74"/>
    <w:rsid w:val="00205EC1"/>
    <w:rsid w:val="00206424"/>
    <w:rsid w:val="00206576"/>
    <w:rsid w:val="00206621"/>
    <w:rsid w:val="00206855"/>
    <w:rsid w:val="002068C4"/>
    <w:rsid w:val="00206916"/>
    <w:rsid w:val="00206C61"/>
    <w:rsid w:val="0020748C"/>
    <w:rsid w:val="00207D79"/>
    <w:rsid w:val="00210146"/>
    <w:rsid w:val="00210E30"/>
    <w:rsid w:val="00211319"/>
    <w:rsid w:val="002114C6"/>
    <w:rsid w:val="00211553"/>
    <w:rsid w:val="00211D5A"/>
    <w:rsid w:val="00212792"/>
    <w:rsid w:val="00212882"/>
    <w:rsid w:val="00212C49"/>
    <w:rsid w:val="002139CD"/>
    <w:rsid w:val="00214066"/>
    <w:rsid w:val="002141C7"/>
    <w:rsid w:val="00214513"/>
    <w:rsid w:val="00214A77"/>
    <w:rsid w:val="00215A8E"/>
    <w:rsid w:val="002162C9"/>
    <w:rsid w:val="002166BC"/>
    <w:rsid w:val="002172CD"/>
    <w:rsid w:val="002174FA"/>
    <w:rsid w:val="00217653"/>
    <w:rsid w:val="0021796C"/>
    <w:rsid w:val="00217A48"/>
    <w:rsid w:val="00217F8D"/>
    <w:rsid w:val="0022025F"/>
    <w:rsid w:val="0022072A"/>
    <w:rsid w:val="00220E7D"/>
    <w:rsid w:val="00221039"/>
    <w:rsid w:val="0022188B"/>
    <w:rsid w:val="002218C9"/>
    <w:rsid w:val="00221CA1"/>
    <w:rsid w:val="00221D77"/>
    <w:rsid w:val="00221D81"/>
    <w:rsid w:val="00222247"/>
    <w:rsid w:val="00222385"/>
    <w:rsid w:val="0022251B"/>
    <w:rsid w:val="00222854"/>
    <w:rsid w:val="00223169"/>
    <w:rsid w:val="00223BA9"/>
    <w:rsid w:val="00223C46"/>
    <w:rsid w:val="002249F7"/>
    <w:rsid w:val="00224B78"/>
    <w:rsid w:val="00225237"/>
    <w:rsid w:val="002253A6"/>
    <w:rsid w:val="00226247"/>
    <w:rsid w:val="0022650C"/>
    <w:rsid w:val="002266DE"/>
    <w:rsid w:val="00226839"/>
    <w:rsid w:val="00226D5C"/>
    <w:rsid w:val="0022733A"/>
    <w:rsid w:val="00227BAE"/>
    <w:rsid w:val="00230173"/>
    <w:rsid w:val="002302C0"/>
    <w:rsid w:val="00230455"/>
    <w:rsid w:val="00230F35"/>
    <w:rsid w:val="0023183D"/>
    <w:rsid w:val="00231A69"/>
    <w:rsid w:val="00231E72"/>
    <w:rsid w:val="00231F19"/>
    <w:rsid w:val="00232584"/>
    <w:rsid w:val="0023269D"/>
    <w:rsid w:val="00232826"/>
    <w:rsid w:val="00232911"/>
    <w:rsid w:val="0023297A"/>
    <w:rsid w:val="00232EF5"/>
    <w:rsid w:val="002330D3"/>
    <w:rsid w:val="00233494"/>
    <w:rsid w:val="00233796"/>
    <w:rsid w:val="0023391C"/>
    <w:rsid w:val="0023395A"/>
    <w:rsid w:val="00233D40"/>
    <w:rsid w:val="00234730"/>
    <w:rsid w:val="00234823"/>
    <w:rsid w:val="00234BDE"/>
    <w:rsid w:val="00234CF7"/>
    <w:rsid w:val="00234CFF"/>
    <w:rsid w:val="00234EC8"/>
    <w:rsid w:val="0023503A"/>
    <w:rsid w:val="00235297"/>
    <w:rsid w:val="00235694"/>
    <w:rsid w:val="002365BB"/>
    <w:rsid w:val="00236CFC"/>
    <w:rsid w:val="002370F5"/>
    <w:rsid w:val="00237835"/>
    <w:rsid w:val="00237A0A"/>
    <w:rsid w:val="002413D1"/>
    <w:rsid w:val="00241F93"/>
    <w:rsid w:val="0024248C"/>
    <w:rsid w:val="002426B4"/>
    <w:rsid w:val="002428F4"/>
    <w:rsid w:val="00242BDD"/>
    <w:rsid w:val="00242C7A"/>
    <w:rsid w:val="00242D64"/>
    <w:rsid w:val="00242EFA"/>
    <w:rsid w:val="00243000"/>
    <w:rsid w:val="002430BB"/>
    <w:rsid w:val="00243499"/>
    <w:rsid w:val="0024357E"/>
    <w:rsid w:val="002435E2"/>
    <w:rsid w:val="00243C6C"/>
    <w:rsid w:val="00243FC3"/>
    <w:rsid w:val="0024414B"/>
    <w:rsid w:val="00244169"/>
    <w:rsid w:val="00244E19"/>
    <w:rsid w:val="0024565C"/>
    <w:rsid w:val="00245A66"/>
    <w:rsid w:val="00245A6E"/>
    <w:rsid w:val="002461D2"/>
    <w:rsid w:val="00246497"/>
    <w:rsid w:val="0024685B"/>
    <w:rsid w:val="00246A9B"/>
    <w:rsid w:val="00246C3B"/>
    <w:rsid w:val="00247B65"/>
    <w:rsid w:val="002501C8"/>
    <w:rsid w:val="002502A3"/>
    <w:rsid w:val="0025074D"/>
    <w:rsid w:val="00250DEE"/>
    <w:rsid w:val="00251112"/>
    <w:rsid w:val="00251363"/>
    <w:rsid w:val="00251867"/>
    <w:rsid w:val="002518C0"/>
    <w:rsid w:val="00252982"/>
    <w:rsid w:val="00252BCE"/>
    <w:rsid w:val="00252BD3"/>
    <w:rsid w:val="00252E1E"/>
    <w:rsid w:val="00252F82"/>
    <w:rsid w:val="00253504"/>
    <w:rsid w:val="0025356C"/>
    <w:rsid w:val="002541FB"/>
    <w:rsid w:val="00254E51"/>
    <w:rsid w:val="00254F81"/>
    <w:rsid w:val="002551FE"/>
    <w:rsid w:val="00255CD5"/>
    <w:rsid w:val="00255D2E"/>
    <w:rsid w:val="00256CCB"/>
    <w:rsid w:val="00256E28"/>
    <w:rsid w:val="0025740D"/>
    <w:rsid w:val="00257A12"/>
    <w:rsid w:val="00257B59"/>
    <w:rsid w:val="00257E84"/>
    <w:rsid w:val="00260070"/>
    <w:rsid w:val="00260153"/>
    <w:rsid w:val="00260583"/>
    <w:rsid w:val="00260704"/>
    <w:rsid w:val="0026128C"/>
    <w:rsid w:val="002614BC"/>
    <w:rsid w:val="002619BB"/>
    <w:rsid w:val="00261C04"/>
    <w:rsid w:val="00261C0A"/>
    <w:rsid w:val="0026244A"/>
    <w:rsid w:val="0026253A"/>
    <w:rsid w:val="00262931"/>
    <w:rsid w:val="00262AE0"/>
    <w:rsid w:val="002631F5"/>
    <w:rsid w:val="00263674"/>
    <w:rsid w:val="00263E99"/>
    <w:rsid w:val="002649D6"/>
    <w:rsid w:val="00264A08"/>
    <w:rsid w:val="00264C44"/>
    <w:rsid w:val="00264D97"/>
    <w:rsid w:val="002657B4"/>
    <w:rsid w:val="00265945"/>
    <w:rsid w:val="00265ACF"/>
    <w:rsid w:val="002661D0"/>
    <w:rsid w:val="0026792F"/>
    <w:rsid w:val="00270041"/>
    <w:rsid w:val="00270189"/>
    <w:rsid w:val="0027026A"/>
    <w:rsid w:val="00270417"/>
    <w:rsid w:val="00270634"/>
    <w:rsid w:val="0027085E"/>
    <w:rsid w:val="002708A2"/>
    <w:rsid w:val="00270BD6"/>
    <w:rsid w:val="00270CD3"/>
    <w:rsid w:val="002711BB"/>
    <w:rsid w:val="00271273"/>
    <w:rsid w:val="002714CB"/>
    <w:rsid w:val="0027172D"/>
    <w:rsid w:val="00271E2B"/>
    <w:rsid w:val="002720B8"/>
    <w:rsid w:val="0027226E"/>
    <w:rsid w:val="00272287"/>
    <w:rsid w:val="00272513"/>
    <w:rsid w:val="002725F8"/>
    <w:rsid w:val="00272684"/>
    <w:rsid w:val="002726E7"/>
    <w:rsid w:val="00272881"/>
    <w:rsid w:val="00272FBF"/>
    <w:rsid w:val="0027344F"/>
    <w:rsid w:val="002743F2"/>
    <w:rsid w:val="00274966"/>
    <w:rsid w:val="002749A4"/>
    <w:rsid w:val="002749E6"/>
    <w:rsid w:val="00274A16"/>
    <w:rsid w:val="0027505D"/>
    <w:rsid w:val="002753AA"/>
    <w:rsid w:val="002757E5"/>
    <w:rsid w:val="0027596D"/>
    <w:rsid w:val="00276578"/>
    <w:rsid w:val="00277425"/>
    <w:rsid w:val="002775D3"/>
    <w:rsid w:val="00277721"/>
    <w:rsid w:val="00277C5C"/>
    <w:rsid w:val="00277DDF"/>
    <w:rsid w:val="00277F50"/>
    <w:rsid w:val="00280375"/>
    <w:rsid w:val="0028069E"/>
    <w:rsid w:val="0028089B"/>
    <w:rsid w:val="00280B5F"/>
    <w:rsid w:val="00281196"/>
    <w:rsid w:val="00281ADD"/>
    <w:rsid w:val="00281C5E"/>
    <w:rsid w:val="002821CB"/>
    <w:rsid w:val="00282392"/>
    <w:rsid w:val="00282A52"/>
    <w:rsid w:val="00282CE3"/>
    <w:rsid w:val="00282DC7"/>
    <w:rsid w:val="00282FF6"/>
    <w:rsid w:val="002833E1"/>
    <w:rsid w:val="002839F5"/>
    <w:rsid w:val="00283B18"/>
    <w:rsid w:val="0028431F"/>
    <w:rsid w:val="00284617"/>
    <w:rsid w:val="00284763"/>
    <w:rsid w:val="002852AA"/>
    <w:rsid w:val="002853D4"/>
    <w:rsid w:val="00285534"/>
    <w:rsid w:val="00285B50"/>
    <w:rsid w:val="002863A0"/>
    <w:rsid w:val="00287106"/>
    <w:rsid w:val="002878F6"/>
    <w:rsid w:val="00287EE9"/>
    <w:rsid w:val="00290767"/>
    <w:rsid w:val="00290D6F"/>
    <w:rsid w:val="00290DA9"/>
    <w:rsid w:val="00290F4E"/>
    <w:rsid w:val="0029101B"/>
    <w:rsid w:val="0029102C"/>
    <w:rsid w:val="0029132F"/>
    <w:rsid w:val="0029137A"/>
    <w:rsid w:val="00291CA0"/>
    <w:rsid w:val="00291E1C"/>
    <w:rsid w:val="00292614"/>
    <w:rsid w:val="00292D44"/>
    <w:rsid w:val="00292F25"/>
    <w:rsid w:val="00293074"/>
    <w:rsid w:val="00293106"/>
    <w:rsid w:val="0029324E"/>
    <w:rsid w:val="002937CB"/>
    <w:rsid w:val="00293B62"/>
    <w:rsid w:val="002942E3"/>
    <w:rsid w:val="00294600"/>
    <w:rsid w:val="002952AA"/>
    <w:rsid w:val="00295702"/>
    <w:rsid w:val="00296108"/>
    <w:rsid w:val="00296D8D"/>
    <w:rsid w:val="002970D6"/>
    <w:rsid w:val="00297A57"/>
    <w:rsid w:val="00297AF5"/>
    <w:rsid w:val="00297BDB"/>
    <w:rsid w:val="00297FBC"/>
    <w:rsid w:val="002A06AE"/>
    <w:rsid w:val="002A06DA"/>
    <w:rsid w:val="002A06EB"/>
    <w:rsid w:val="002A0974"/>
    <w:rsid w:val="002A097D"/>
    <w:rsid w:val="002A18E8"/>
    <w:rsid w:val="002A1B7B"/>
    <w:rsid w:val="002A1DE3"/>
    <w:rsid w:val="002A1FB6"/>
    <w:rsid w:val="002A23BD"/>
    <w:rsid w:val="002A27B0"/>
    <w:rsid w:val="002A2DA0"/>
    <w:rsid w:val="002A33D5"/>
    <w:rsid w:val="002A3A11"/>
    <w:rsid w:val="002A4A06"/>
    <w:rsid w:val="002A4A12"/>
    <w:rsid w:val="002A5231"/>
    <w:rsid w:val="002A62C2"/>
    <w:rsid w:val="002A64E7"/>
    <w:rsid w:val="002A689D"/>
    <w:rsid w:val="002A6D6F"/>
    <w:rsid w:val="002A7297"/>
    <w:rsid w:val="002A733C"/>
    <w:rsid w:val="002A73E4"/>
    <w:rsid w:val="002A7B23"/>
    <w:rsid w:val="002A7B2A"/>
    <w:rsid w:val="002A7BD6"/>
    <w:rsid w:val="002B024A"/>
    <w:rsid w:val="002B052D"/>
    <w:rsid w:val="002B0861"/>
    <w:rsid w:val="002B0ACA"/>
    <w:rsid w:val="002B0BD8"/>
    <w:rsid w:val="002B0CFD"/>
    <w:rsid w:val="002B136E"/>
    <w:rsid w:val="002B160C"/>
    <w:rsid w:val="002B1BBD"/>
    <w:rsid w:val="002B236A"/>
    <w:rsid w:val="002B2408"/>
    <w:rsid w:val="002B2690"/>
    <w:rsid w:val="002B27D6"/>
    <w:rsid w:val="002B27EB"/>
    <w:rsid w:val="002B2990"/>
    <w:rsid w:val="002B2ACF"/>
    <w:rsid w:val="002B38D3"/>
    <w:rsid w:val="002B3D22"/>
    <w:rsid w:val="002B3D9A"/>
    <w:rsid w:val="002B40B9"/>
    <w:rsid w:val="002B426E"/>
    <w:rsid w:val="002B43EF"/>
    <w:rsid w:val="002B4712"/>
    <w:rsid w:val="002B4979"/>
    <w:rsid w:val="002B4A9C"/>
    <w:rsid w:val="002B5662"/>
    <w:rsid w:val="002B57F8"/>
    <w:rsid w:val="002B5946"/>
    <w:rsid w:val="002B5D6E"/>
    <w:rsid w:val="002B6528"/>
    <w:rsid w:val="002B6B39"/>
    <w:rsid w:val="002B6CC1"/>
    <w:rsid w:val="002B6FB6"/>
    <w:rsid w:val="002B70D7"/>
    <w:rsid w:val="002B734F"/>
    <w:rsid w:val="002B7571"/>
    <w:rsid w:val="002B7CD8"/>
    <w:rsid w:val="002C0325"/>
    <w:rsid w:val="002C0570"/>
    <w:rsid w:val="002C0F64"/>
    <w:rsid w:val="002C1441"/>
    <w:rsid w:val="002C1CC2"/>
    <w:rsid w:val="002C1DDF"/>
    <w:rsid w:val="002C223E"/>
    <w:rsid w:val="002C309C"/>
    <w:rsid w:val="002C3142"/>
    <w:rsid w:val="002C358F"/>
    <w:rsid w:val="002C3A38"/>
    <w:rsid w:val="002C3A6A"/>
    <w:rsid w:val="002C44CB"/>
    <w:rsid w:val="002C47BA"/>
    <w:rsid w:val="002C541A"/>
    <w:rsid w:val="002C548F"/>
    <w:rsid w:val="002C5CFD"/>
    <w:rsid w:val="002C6311"/>
    <w:rsid w:val="002C6A5B"/>
    <w:rsid w:val="002C6A84"/>
    <w:rsid w:val="002C707E"/>
    <w:rsid w:val="002C7154"/>
    <w:rsid w:val="002C7342"/>
    <w:rsid w:val="002C752E"/>
    <w:rsid w:val="002C7912"/>
    <w:rsid w:val="002C7B5B"/>
    <w:rsid w:val="002C7C54"/>
    <w:rsid w:val="002D066E"/>
    <w:rsid w:val="002D0685"/>
    <w:rsid w:val="002D09FB"/>
    <w:rsid w:val="002D0AE7"/>
    <w:rsid w:val="002D0BCB"/>
    <w:rsid w:val="002D11E7"/>
    <w:rsid w:val="002D11EC"/>
    <w:rsid w:val="002D1288"/>
    <w:rsid w:val="002D163A"/>
    <w:rsid w:val="002D1984"/>
    <w:rsid w:val="002D1A27"/>
    <w:rsid w:val="002D21FE"/>
    <w:rsid w:val="002D249C"/>
    <w:rsid w:val="002D2967"/>
    <w:rsid w:val="002D29D6"/>
    <w:rsid w:val="002D2D38"/>
    <w:rsid w:val="002D30FA"/>
    <w:rsid w:val="002D3BE1"/>
    <w:rsid w:val="002D3C82"/>
    <w:rsid w:val="002D3EA0"/>
    <w:rsid w:val="002D3EBD"/>
    <w:rsid w:val="002D4260"/>
    <w:rsid w:val="002D588B"/>
    <w:rsid w:val="002D5FEB"/>
    <w:rsid w:val="002D6007"/>
    <w:rsid w:val="002D631A"/>
    <w:rsid w:val="002D6699"/>
    <w:rsid w:val="002D6ADB"/>
    <w:rsid w:val="002D70CA"/>
    <w:rsid w:val="002D7228"/>
    <w:rsid w:val="002D7A44"/>
    <w:rsid w:val="002D7ECC"/>
    <w:rsid w:val="002E000F"/>
    <w:rsid w:val="002E0353"/>
    <w:rsid w:val="002E0570"/>
    <w:rsid w:val="002E064F"/>
    <w:rsid w:val="002E0EDF"/>
    <w:rsid w:val="002E150B"/>
    <w:rsid w:val="002E1573"/>
    <w:rsid w:val="002E1D04"/>
    <w:rsid w:val="002E1D26"/>
    <w:rsid w:val="002E20DB"/>
    <w:rsid w:val="002E2A6F"/>
    <w:rsid w:val="002E357E"/>
    <w:rsid w:val="002E4680"/>
    <w:rsid w:val="002E4FBD"/>
    <w:rsid w:val="002E4FE3"/>
    <w:rsid w:val="002E59E1"/>
    <w:rsid w:val="002E61E1"/>
    <w:rsid w:val="002E695B"/>
    <w:rsid w:val="002E6A03"/>
    <w:rsid w:val="002E6B77"/>
    <w:rsid w:val="002E74A8"/>
    <w:rsid w:val="002E7B3D"/>
    <w:rsid w:val="002E7CDF"/>
    <w:rsid w:val="002F014D"/>
    <w:rsid w:val="002F080F"/>
    <w:rsid w:val="002F09DC"/>
    <w:rsid w:val="002F0DFD"/>
    <w:rsid w:val="002F10E0"/>
    <w:rsid w:val="002F13B1"/>
    <w:rsid w:val="002F13B4"/>
    <w:rsid w:val="002F1B87"/>
    <w:rsid w:val="002F1D9A"/>
    <w:rsid w:val="002F1FA2"/>
    <w:rsid w:val="002F20AC"/>
    <w:rsid w:val="002F210F"/>
    <w:rsid w:val="002F236C"/>
    <w:rsid w:val="002F2821"/>
    <w:rsid w:val="002F2B3A"/>
    <w:rsid w:val="002F2C6B"/>
    <w:rsid w:val="002F2D0A"/>
    <w:rsid w:val="002F2EE6"/>
    <w:rsid w:val="002F2FD2"/>
    <w:rsid w:val="002F2FF9"/>
    <w:rsid w:val="002F329D"/>
    <w:rsid w:val="002F339D"/>
    <w:rsid w:val="002F3FAC"/>
    <w:rsid w:val="002F41BA"/>
    <w:rsid w:val="002F45D4"/>
    <w:rsid w:val="002F45FB"/>
    <w:rsid w:val="002F4779"/>
    <w:rsid w:val="002F5709"/>
    <w:rsid w:val="002F5C51"/>
    <w:rsid w:val="002F68C0"/>
    <w:rsid w:val="002F6D85"/>
    <w:rsid w:val="002F6F29"/>
    <w:rsid w:val="002F7B47"/>
    <w:rsid w:val="002F7D87"/>
    <w:rsid w:val="002F7E88"/>
    <w:rsid w:val="00300447"/>
    <w:rsid w:val="00300724"/>
    <w:rsid w:val="00300E3F"/>
    <w:rsid w:val="00300F68"/>
    <w:rsid w:val="0030123D"/>
    <w:rsid w:val="00301989"/>
    <w:rsid w:val="00302203"/>
    <w:rsid w:val="003026C3"/>
    <w:rsid w:val="00302940"/>
    <w:rsid w:val="00302BA1"/>
    <w:rsid w:val="0030325E"/>
    <w:rsid w:val="00303515"/>
    <w:rsid w:val="003036CD"/>
    <w:rsid w:val="00303800"/>
    <w:rsid w:val="00303A0F"/>
    <w:rsid w:val="00303CE6"/>
    <w:rsid w:val="00304123"/>
    <w:rsid w:val="0030420A"/>
    <w:rsid w:val="003054CA"/>
    <w:rsid w:val="00305DF3"/>
    <w:rsid w:val="00306848"/>
    <w:rsid w:val="0030731B"/>
    <w:rsid w:val="0030736A"/>
    <w:rsid w:val="003073E1"/>
    <w:rsid w:val="00307FDF"/>
    <w:rsid w:val="0031022D"/>
    <w:rsid w:val="00310620"/>
    <w:rsid w:val="00310662"/>
    <w:rsid w:val="00310927"/>
    <w:rsid w:val="00310FC6"/>
    <w:rsid w:val="003110BE"/>
    <w:rsid w:val="0031119B"/>
    <w:rsid w:val="0031150F"/>
    <w:rsid w:val="0031157D"/>
    <w:rsid w:val="00311DFC"/>
    <w:rsid w:val="00311DFE"/>
    <w:rsid w:val="0031244B"/>
    <w:rsid w:val="00313518"/>
    <w:rsid w:val="0031364D"/>
    <w:rsid w:val="00313D78"/>
    <w:rsid w:val="00314693"/>
    <w:rsid w:val="00314886"/>
    <w:rsid w:val="003154B4"/>
    <w:rsid w:val="003155A3"/>
    <w:rsid w:val="00315CA2"/>
    <w:rsid w:val="00315F8D"/>
    <w:rsid w:val="0031660C"/>
    <w:rsid w:val="00316E86"/>
    <w:rsid w:val="00317416"/>
    <w:rsid w:val="003175DD"/>
    <w:rsid w:val="0031788E"/>
    <w:rsid w:val="0031792D"/>
    <w:rsid w:val="003179F8"/>
    <w:rsid w:val="00317D40"/>
    <w:rsid w:val="003201D4"/>
    <w:rsid w:val="003208D5"/>
    <w:rsid w:val="00320987"/>
    <w:rsid w:val="00320D20"/>
    <w:rsid w:val="00320D8F"/>
    <w:rsid w:val="0032101F"/>
    <w:rsid w:val="003210DD"/>
    <w:rsid w:val="00321740"/>
    <w:rsid w:val="00321885"/>
    <w:rsid w:val="00321892"/>
    <w:rsid w:val="00321ABD"/>
    <w:rsid w:val="00321C40"/>
    <w:rsid w:val="003220B8"/>
    <w:rsid w:val="003225B4"/>
    <w:rsid w:val="0032265B"/>
    <w:rsid w:val="00322B3D"/>
    <w:rsid w:val="003230DD"/>
    <w:rsid w:val="00323321"/>
    <w:rsid w:val="00323A7D"/>
    <w:rsid w:val="00323B3E"/>
    <w:rsid w:val="00323B8D"/>
    <w:rsid w:val="00323C33"/>
    <w:rsid w:val="00324190"/>
    <w:rsid w:val="0032439C"/>
    <w:rsid w:val="00324A23"/>
    <w:rsid w:val="00324BDB"/>
    <w:rsid w:val="00324BFA"/>
    <w:rsid w:val="00324D4D"/>
    <w:rsid w:val="00324DA7"/>
    <w:rsid w:val="00324F11"/>
    <w:rsid w:val="00324F41"/>
    <w:rsid w:val="003250D6"/>
    <w:rsid w:val="00325118"/>
    <w:rsid w:val="0032586A"/>
    <w:rsid w:val="003259AC"/>
    <w:rsid w:val="00325EAE"/>
    <w:rsid w:val="00325F51"/>
    <w:rsid w:val="00326935"/>
    <w:rsid w:val="00326D2C"/>
    <w:rsid w:val="003272FC"/>
    <w:rsid w:val="00327590"/>
    <w:rsid w:val="00327CF0"/>
    <w:rsid w:val="00327F67"/>
    <w:rsid w:val="003306AF"/>
    <w:rsid w:val="00330807"/>
    <w:rsid w:val="00330D3D"/>
    <w:rsid w:val="00331179"/>
    <w:rsid w:val="00331443"/>
    <w:rsid w:val="00331BA9"/>
    <w:rsid w:val="00331FE4"/>
    <w:rsid w:val="00332226"/>
    <w:rsid w:val="00332327"/>
    <w:rsid w:val="00332331"/>
    <w:rsid w:val="00332EB1"/>
    <w:rsid w:val="00333A34"/>
    <w:rsid w:val="003340B7"/>
    <w:rsid w:val="0033459A"/>
    <w:rsid w:val="00334E3F"/>
    <w:rsid w:val="00334EA7"/>
    <w:rsid w:val="00335468"/>
    <w:rsid w:val="00335A36"/>
    <w:rsid w:val="00335F09"/>
    <w:rsid w:val="0033742B"/>
    <w:rsid w:val="00337432"/>
    <w:rsid w:val="003378D3"/>
    <w:rsid w:val="00337ADD"/>
    <w:rsid w:val="00337FE6"/>
    <w:rsid w:val="00340035"/>
    <w:rsid w:val="0034012D"/>
    <w:rsid w:val="003407F3"/>
    <w:rsid w:val="00340EA1"/>
    <w:rsid w:val="00340F47"/>
    <w:rsid w:val="0034131A"/>
    <w:rsid w:val="003415D3"/>
    <w:rsid w:val="00341CD3"/>
    <w:rsid w:val="00342187"/>
    <w:rsid w:val="00342459"/>
    <w:rsid w:val="003427F1"/>
    <w:rsid w:val="00342CD9"/>
    <w:rsid w:val="00342CE8"/>
    <w:rsid w:val="0034318A"/>
    <w:rsid w:val="003432F9"/>
    <w:rsid w:val="003433EF"/>
    <w:rsid w:val="003434E5"/>
    <w:rsid w:val="003440E5"/>
    <w:rsid w:val="00344900"/>
    <w:rsid w:val="00344B28"/>
    <w:rsid w:val="00344B8D"/>
    <w:rsid w:val="00344EA0"/>
    <w:rsid w:val="003457FB"/>
    <w:rsid w:val="0034595D"/>
    <w:rsid w:val="00346370"/>
    <w:rsid w:val="00346543"/>
    <w:rsid w:val="00346891"/>
    <w:rsid w:val="00347005"/>
    <w:rsid w:val="00347675"/>
    <w:rsid w:val="00347AA8"/>
    <w:rsid w:val="003501F1"/>
    <w:rsid w:val="00350CCE"/>
    <w:rsid w:val="00351429"/>
    <w:rsid w:val="00351CB5"/>
    <w:rsid w:val="003525ED"/>
    <w:rsid w:val="00352897"/>
    <w:rsid w:val="00352DAF"/>
    <w:rsid w:val="00353168"/>
    <w:rsid w:val="00353311"/>
    <w:rsid w:val="00353396"/>
    <w:rsid w:val="003539EC"/>
    <w:rsid w:val="0035482E"/>
    <w:rsid w:val="00354BC6"/>
    <w:rsid w:val="00354CEE"/>
    <w:rsid w:val="0035552C"/>
    <w:rsid w:val="00355F95"/>
    <w:rsid w:val="00355FBA"/>
    <w:rsid w:val="0035607D"/>
    <w:rsid w:val="0035617F"/>
    <w:rsid w:val="00356571"/>
    <w:rsid w:val="00356888"/>
    <w:rsid w:val="00357037"/>
    <w:rsid w:val="003571EF"/>
    <w:rsid w:val="0035739D"/>
    <w:rsid w:val="00357622"/>
    <w:rsid w:val="003577A7"/>
    <w:rsid w:val="0035780E"/>
    <w:rsid w:val="00357B4D"/>
    <w:rsid w:val="003600BC"/>
    <w:rsid w:val="00360797"/>
    <w:rsid w:val="0036099D"/>
    <w:rsid w:val="00360B47"/>
    <w:rsid w:val="00361118"/>
    <w:rsid w:val="003612E8"/>
    <w:rsid w:val="00361666"/>
    <w:rsid w:val="00361806"/>
    <w:rsid w:val="0036194E"/>
    <w:rsid w:val="003627B1"/>
    <w:rsid w:val="00362C4B"/>
    <w:rsid w:val="003632F4"/>
    <w:rsid w:val="003639DE"/>
    <w:rsid w:val="0036407D"/>
    <w:rsid w:val="003644EB"/>
    <w:rsid w:val="00364601"/>
    <w:rsid w:val="0036476F"/>
    <w:rsid w:val="003649FC"/>
    <w:rsid w:val="00365B40"/>
    <w:rsid w:val="00366480"/>
    <w:rsid w:val="00366895"/>
    <w:rsid w:val="00366EFF"/>
    <w:rsid w:val="0036750A"/>
    <w:rsid w:val="00367BAA"/>
    <w:rsid w:val="00367F89"/>
    <w:rsid w:val="003700C7"/>
    <w:rsid w:val="0037022C"/>
    <w:rsid w:val="003702DE"/>
    <w:rsid w:val="00370340"/>
    <w:rsid w:val="0037097A"/>
    <w:rsid w:val="00370CCC"/>
    <w:rsid w:val="00370FFA"/>
    <w:rsid w:val="00371876"/>
    <w:rsid w:val="003719C2"/>
    <w:rsid w:val="00371AA9"/>
    <w:rsid w:val="00371C78"/>
    <w:rsid w:val="0037261B"/>
    <w:rsid w:val="00372A15"/>
    <w:rsid w:val="00372B85"/>
    <w:rsid w:val="00372BA3"/>
    <w:rsid w:val="00372C71"/>
    <w:rsid w:val="00374142"/>
    <w:rsid w:val="003741D9"/>
    <w:rsid w:val="0037460E"/>
    <w:rsid w:val="00374797"/>
    <w:rsid w:val="003747D4"/>
    <w:rsid w:val="00374809"/>
    <w:rsid w:val="003748D1"/>
    <w:rsid w:val="00374AB9"/>
    <w:rsid w:val="00374DAE"/>
    <w:rsid w:val="00374DE3"/>
    <w:rsid w:val="003754DB"/>
    <w:rsid w:val="003756B2"/>
    <w:rsid w:val="003761C7"/>
    <w:rsid w:val="003765C2"/>
    <w:rsid w:val="0037680B"/>
    <w:rsid w:val="00376AF1"/>
    <w:rsid w:val="00376DC4"/>
    <w:rsid w:val="00376E83"/>
    <w:rsid w:val="00377111"/>
    <w:rsid w:val="00377499"/>
    <w:rsid w:val="00377FEA"/>
    <w:rsid w:val="0038066D"/>
    <w:rsid w:val="00380CA4"/>
    <w:rsid w:val="00380D9C"/>
    <w:rsid w:val="00380F3F"/>
    <w:rsid w:val="00380F4E"/>
    <w:rsid w:val="00381A52"/>
    <w:rsid w:val="00381EFA"/>
    <w:rsid w:val="0038221E"/>
    <w:rsid w:val="00382473"/>
    <w:rsid w:val="00382895"/>
    <w:rsid w:val="00382D54"/>
    <w:rsid w:val="00383BBB"/>
    <w:rsid w:val="00383BD3"/>
    <w:rsid w:val="00384484"/>
    <w:rsid w:val="003845B4"/>
    <w:rsid w:val="00384BEB"/>
    <w:rsid w:val="0038531E"/>
    <w:rsid w:val="00385841"/>
    <w:rsid w:val="00385CA4"/>
    <w:rsid w:val="003868FF"/>
    <w:rsid w:val="00386D0E"/>
    <w:rsid w:val="0038703C"/>
    <w:rsid w:val="00387106"/>
    <w:rsid w:val="003874F0"/>
    <w:rsid w:val="003874F2"/>
    <w:rsid w:val="0038784E"/>
    <w:rsid w:val="00387AD4"/>
    <w:rsid w:val="00387B80"/>
    <w:rsid w:val="00387BCF"/>
    <w:rsid w:val="00390067"/>
    <w:rsid w:val="0039039F"/>
    <w:rsid w:val="00390472"/>
    <w:rsid w:val="003911A2"/>
    <w:rsid w:val="003911A6"/>
    <w:rsid w:val="003912E5"/>
    <w:rsid w:val="00391883"/>
    <w:rsid w:val="00391EE1"/>
    <w:rsid w:val="0039235F"/>
    <w:rsid w:val="00392393"/>
    <w:rsid w:val="003925E4"/>
    <w:rsid w:val="0039272F"/>
    <w:rsid w:val="003931DB"/>
    <w:rsid w:val="00393731"/>
    <w:rsid w:val="003937DA"/>
    <w:rsid w:val="003937E6"/>
    <w:rsid w:val="00393845"/>
    <w:rsid w:val="003948AF"/>
    <w:rsid w:val="00394A42"/>
    <w:rsid w:val="00394E85"/>
    <w:rsid w:val="003950BC"/>
    <w:rsid w:val="003952AA"/>
    <w:rsid w:val="0039557A"/>
    <w:rsid w:val="00395B32"/>
    <w:rsid w:val="003960EC"/>
    <w:rsid w:val="00396547"/>
    <w:rsid w:val="003968F1"/>
    <w:rsid w:val="00396C7A"/>
    <w:rsid w:val="00396E79"/>
    <w:rsid w:val="003973FD"/>
    <w:rsid w:val="0039749C"/>
    <w:rsid w:val="00397689"/>
    <w:rsid w:val="003976AC"/>
    <w:rsid w:val="00397A41"/>
    <w:rsid w:val="00397DA1"/>
    <w:rsid w:val="00397EF6"/>
    <w:rsid w:val="003A0009"/>
    <w:rsid w:val="003A0B14"/>
    <w:rsid w:val="003A0D29"/>
    <w:rsid w:val="003A11DF"/>
    <w:rsid w:val="003A1225"/>
    <w:rsid w:val="003A144C"/>
    <w:rsid w:val="003A1E54"/>
    <w:rsid w:val="003A2022"/>
    <w:rsid w:val="003A2768"/>
    <w:rsid w:val="003A2B09"/>
    <w:rsid w:val="003A2B95"/>
    <w:rsid w:val="003A3061"/>
    <w:rsid w:val="003A3238"/>
    <w:rsid w:val="003A3277"/>
    <w:rsid w:val="003A36A5"/>
    <w:rsid w:val="003A36FE"/>
    <w:rsid w:val="003A392E"/>
    <w:rsid w:val="003A3B62"/>
    <w:rsid w:val="003A4155"/>
    <w:rsid w:val="003A43D1"/>
    <w:rsid w:val="003A44EB"/>
    <w:rsid w:val="003A482A"/>
    <w:rsid w:val="003A4A58"/>
    <w:rsid w:val="003A4E7D"/>
    <w:rsid w:val="003A5163"/>
    <w:rsid w:val="003A57E3"/>
    <w:rsid w:val="003A592D"/>
    <w:rsid w:val="003A59B4"/>
    <w:rsid w:val="003A5CAD"/>
    <w:rsid w:val="003A6739"/>
    <w:rsid w:val="003A67E3"/>
    <w:rsid w:val="003A6A60"/>
    <w:rsid w:val="003A6ADE"/>
    <w:rsid w:val="003A6C42"/>
    <w:rsid w:val="003A6EB2"/>
    <w:rsid w:val="003A6F2C"/>
    <w:rsid w:val="003A72FD"/>
    <w:rsid w:val="003B047D"/>
    <w:rsid w:val="003B0814"/>
    <w:rsid w:val="003B0916"/>
    <w:rsid w:val="003B0A8E"/>
    <w:rsid w:val="003B0AB1"/>
    <w:rsid w:val="003B0F90"/>
    <w:rsid w:val="003B10A6"/>
    <w:rsid w:val="003B1525"/>
    <w:rsid w:val="003B1C79"/>
    <w:rsid w:val="003B1F69"/>
    <w:rsid w:val="003B24F0"/>
    <w:rsid w:val="003B2967"/>
    <w:rsid w:val="003B2C3A"/>
    <w:rsid w:val="003B2E69"/>
    <w:rsid w:val="003B32A4"/>
    <w:rsid w:val="003B365A"/>
    <w:rsid w:val="003B3811"/>
    <w:rsid w:val="003B382A"/>
    <w:rsid w:val="003B386C"/>
    <w:rsid w:val="003B3AAE"/>
    <w:rsid w:val="003B3E8F"/>
    <w:rsid w:val="003B463C"/>
    <w:rsid w:val="003B4F66"/>
    <w:rsid w:val="003B5181"/>
    <w:rsid w:val="003B5C87"/>
    <w:rsid w:val="003B5D2E"/>
    <w:rsid w:val="003B5F1F"/>
    <w:rsid w:val="003B62BB"/>
    <w:rsid w:val="003B6A37"/>
    <w:rsid w:val="003B6E33"/>
    <w:rsid w:val="003B6F43"/>
    <w:rsid w:val="003B7669"/>
    <w:rsid w:val="003C0086"/>
    <w:rsid w:val="003C0605"/>
    <w:rsid w:val="003C075B"/>
    <w:rsid w:val="003C0F2C"/>
    <w:rsid w:val="003C1043"/>
    <w:rsid w:val="003C1191"/>
    <w:rsid w:val="003C130F"/>
    <w:rsid w:val="003C1A80"/>
    <w:rsid w:val="003C1C53"/>
    <w:rsid w:val="003C1DC0"/>
    <w:rsid w:val="003C21F8"/>
    <w:rsid w:val="003C265C"/>
    <w:rsid w:val="003C26EB"/>
    <w:rsid w:val="003C28B6"/>
    <w:rsid w:val="003C2C66"/>
    <w:rsid w:val="003C327F"/>
    <w:rsid w:val="003C328F"/>
    <w:rsid w:val="003C3359"/>
    <w:rsid w:val="003C33B9"/>
    <w:rsid w:val="003C3512"/>
    <w:rsid w:val="003C3B5D"/>
    <w:rsid w:val="003C4124"/>
    <w:rsid w:val="003C428E"/>
    <w:rsid w:val="003C4876"/>
    <w:rsid w:val="003C48E7"/>
    <w:rsid w:val="003C4E45"/>
    <w:rsid w:val="003C4E99"/>
    <w:rsid w:val="003C4F32"/>
    <w:rsid w:val="003C4F8D"/>
    <w:rsid w:val="003C50B2"/>
    <w:rsid w:val="003C5DC4"/>
    <w:rsid w:val="003C6074"/>
    <w:rsid w:val="003C6325"/>
    <w:rsid w:val="003C638F"/>
    <w:rsid w:val="003C65FD"/>
    <w:rsid w:val="003C6B0C"/>
    <w:rsid w:val="003C6BF7"/>
    <w:rsid w:val="003C6D21"/>
    <w:rsid w:val="003C6D38"/>
    <w:rsid w:val="003C7063"/>
    <w:rsid w:val="003C7E4C"/>
    <w:rsid w:val="003D060B"/>
    <w:rsid w:val="003D0851"/>
    <w:rsid w:val="003D0863"/>
    <w:rsid w:val="003D0BE2"/>
    <w:rsid w:val="003D0C78"/>
    <w:rsid w:val="003D13A1"/>
    <w:rsid w:val="003D160C"/>
    <w:rsid w:val="003D18AB"/>
    <w:rsid w:val="003D22D8"/>
    <w:rsid w:val="003D26AD"/>
    <w:rsid w:val="003D29B9"/>
    <w:rsid w:val="003D2B48"/>
    <w:rsid w:val="003D2DDB"/>
    <w:rsid w:val="003D2E4C"/>
    <w:rsid w:val="003D2EF7"/>
    <w:rsid w:val="003D30A1"/>
    <w:rsid w:val="003D3368"/>
    <w:rsid w:val="003D37E2"/>
    <w:rsid w:val="003D4D70"/>
    <w:rsid w:val="003D4FD7"/>
    <w:rsid w:val="003D52E0"/>
    <w:rsid w:val="003D5B8A"/>
    <w:rsid w:val="003D5CC0"/>
    <w:rsid w:val="003D5E51"/>
    <w:rsid w:val="003D5EA8"/>
    <w:rsid w:val="003D655E"/>
    <w:rsid w:val="003D67AC"/>
    <w:rsid w:val="003D6C59"/>
    <w:rsid w:val="003D6F32"/>
    <w:rsid w:val="003D7089"/>
    <w:rsid w:val="003D7153"/>
    <w:rsid w:val="003D72BF"/>
    <w:rsid w:val="003E0046"/>
    <w:rsid w:val="003E0129"/>
    <w:rsid w:val="003E01AA"/>
    <w:rsid w:val="003E0202"/>
    <w:rsid w:val="003E08FE"/>
    <w:rsid w:val="003E0959"/>
    <w:rsid w:val="003E1459"/>
    <w:rsid w:val="003E1B94"/>
    <w:rsid w:val="003E1FC4"/>
    <w:rsid w:val="003E1FD2"/>
    <w:rsid w:val="003E24AA"/>
    <w:rsid w:val="003E299E"/>
    <w:rsid w:val="003E2CB2"/>
    <w:rsid w:val="003E2ECF"/>
    <w:rsid w:val="003E32AB"/>
    <w:rsid w:val="003E33BC"/>
    <w:rsid w:val="003E365F"/>
    <w:rsid w:val="003E3A7C"/>
    <w:rsid w:val="003E3EA9"/>
    <w:rsid w:val="003E41A5"/>
    <w:rsid w:val="003E42EC"/>
    <w:rsid w:val="003E4322"/>
    <w:rsid w:val="003E4474"/>
    <w:rsid w:val="003E4728"/>
    <w:rsid w:val="003E4B1A"/>
    <w:rsid w:val="003E5217"/>
    <w:rsid w:val="003E5457"/>
    <w:rsid w:val="003E547E"/>
    <w:rsid w:val="003E5819"/>
    <w:rsid w:val="003E5870"/>
    <w:rsid w:val="003E5A89"/>
    <w:rsid w:val="003E5AB6"/>
    <w:rsid w:val="003E5E4F"/>
    <w:rsid w:val="003E5FF0"/>
    <w:rsid w:val="003E6140"/>
    <w:rsid w:val="003E6270"/>
    <w:rsid w:val="003E634F"/>
    <w:rsid w:val="003E66E9"/>
    <w:rsid w:val="003E694F"/>
    <w:rsid w:val="003E6978"/>
    <w:rsid w:val="003E6ABF"/>
    <w:rsid w:val="003E6CC7"/>
    <w:rsid w:val="003E79AB"/>
    <w:rsid w:val="003F01E8"/>
    <w:rsid w:val="003F03C1"/>
    <w:rsid w:val="003F0A85"/>
    <w:rsid w:val="003F0AC6"/>
    <w:rsid w:val="003F0E02"/>
    <w:rsid w:val="003F10CE"/>
    <w:rsid w:val="003F16BD"/>
    <w:rsid w:val="003F1F40"/>
    <w:rsid w:val="003F2027"/>
    <w:rsid w:val="003F2F7F"/>
    <w:rsid w:val="003F307B"/>
    <w:rsid w:val="003F33DD"/>
    <w:rsid w:val="003F39C7"/>
    <w:rsid w:val="003F3A9A"/>
    <w:rsid w:val="003F3EBE"/>
    <w:rsid w:val="003F3FAE"/>
    <w:rsid w:val="003F4582"/>
    <w:rsid w:val="003F46EC"/>
    <w:rsid w:val="003F4B72"/>
    <w:rsid w:val="003F505C"/>
    <w:rsid w:val="003F5108"/>
    <w:rsid w:val="003F57C8"/>
    <w:rsid w:val="003F59FD"/>
    <w:rsid w:val="003F6CAA"/>
    <w:rsid w:val="003F6E12"/>
    <w:rsid w:val="003F6FA4"/>
    <w:rsid w:val="003F78BB"/>
    <w:rsid w:val="003F799C"/>
    <w:rsid w:val="0040003D"/>
    <w:rsid w:val="004000C3"/>
    <w:rsid w:val="00400128"/>
    <w:rsid w:val="0040030D"/>
    <w:rsid w:val="0040061D"/>
    <w:rsid w:val="004008D4"/>
    <w:rsid w:val="00400AB3"/>
    <w:rsid w:val="00400AD2"/>
    <w:rsid w:val="00400BDD"/>
    <w:rsid w:val="0040101D"/>
    <w:rsid w:val="00401467"/>
    <w:rsid w:val="004014D3"/>
    <w:rsid w:val="004017B3"/>
    <w:rsid w:val="00401A7F"/>
    <w:rsid w:val="00401ABF"/>
    <w:rsid w:val="0040262C"/>
    <w:rsid w:val="00402958"/>
    <w:rsid w:val="00402A3E"/>
    <w:rsid w:val="00402AB0"/>
    <w:rsid w:val="0040321B"/>
    <w:rsid w:val="00403341"/>
    <w:rsid w:val="0040399B"/>
    <w:rsid w:val="00403D92"/>
    <w:rsid w:val="00403DF7"/>
    <w:rsid w:val="00404868"/>
    <w:rsid w:val="00404940"/>
    <w:rsid w:val="004049A5"/>
    <w:rsid w:val="00404E65"/>
    <w:rsid w:val="00404F09"/>
    <w:rsid w:val="0040548F"/>
    <w:rsid w:val="004054C8"/>
    <w:rsid w:val="00405A3F"/>
    <w:rsid w:val="00405E76"/>
    <w:rsid w:val="00406058"/>
    <w:rsid w:val="00406391"/>
    <w:rsid w:val="0040691F"/>
    <w:rsid w:val="00406B5A"/>
    <w:rsid w:val="00406EB3"/>
    <w:rsid w:val="00407643"/>
    <w:rsid w:val="00410434"/>
    <w:rsid w:val="0041066C"/>
    <w:rsid w:val="00410746"/>
    <w:rsid w:val="004108EB"/>
    <w:rsid w:val="0041096F"/>
    <w:rsid w:val="00410AE0"/>
    <w:rsid w:val="00410EB7"/>
    <w:rsid w:val="00410F2F"/>
    <w:rsid w:val="00411266"/>
    <w:rsid w:val="00411661"/>
    <w:rsid w:val="00411667"/>
    <w:rsid w:val="00411DD7"/>
    <w:rsid w:val="0041251F"/>
    <w:rsid w:val="004126A2"/>
    <w:rsid w:val="00412B8F"/>
    <w:rsid w:val="00413042"/>
    <w:rsid w:val="0041306F"/>
    <w:rsid w:val="0041376B"/>
    <w:rsid w:val="0041394A"/>
    <w:rsid w:val="00413B55"/>
    <w:rsid w:val="00413F78"/>
    <w:rsid w:val="004141C5"/>
    <w:rsid w:val="00414200"/>
    <w:rsid w:val="004142FA"/>
    <w:rsid w:val="0041438D"/>
    <w:rsid w:val="00414F2E"/>
    <w:rsid w:val="00415256"/>
    <w:rsid w:val="00415282"/>
    <w:rsid w:val="00415395"/>
    <w:rsid w:val="004157A7"/>
    <w:rsid w:val="00415A28"/>
    <w:rsid w:val="00415A79"/>
    <w:rsid w:val="0041647D"/>
    <w:rsid w:val="00416547"/>
    <w:rsid w:val="004165FB"/>
    <w:rsid w:val="00416D50"/>
    <w:rsid w:val="00416F70"/>
    <w:rsid w:val="0041709D"/>
    <w:rsid w:val="00417550"/>
    <w:rsid w:val="00417634"/>
    <w:rsid w:val="004178EC"/>
    <w:rsid w:val="00417AE2"/>
    <w:rsid w:val="004203B0"/>
    <w:rsid w:val="00420541"/>
    <w:rsid w:val="004207FD"/>
    <w:rsid w:val="00420878"/>
    <w:rsid w:val="00420A34"/>
    <w:rsid w:val="00420A6F"/>
    <w:rsid w:val="00420CB2"/>
    <w:rsid w:val="00420E84"/>
    <w:rsid w:val="0042132A"/>
    <w:rsid w:val="00422A46"/>
    <w:rsid w:val="00422D3D"/>
    <w:rsid w:val="0042355D"/>
    <w:rsid w:val="00423726"/>
    <w:rsid w:val="00423FD9"/>
    <w:rsid w:val="00424064"/>
    <w:rsid w:val="00424747"/>
    <w:rsid w:val="0042498A"/>
    <w:rsid w:val="00424F6F"/>
    <w:rsid w:val="00425C1E"/>
    <w:rsid w:val="00425D2A"/>
    <w:rsid w:val="00425D63"/>
    <w:rsid w:val="00425EAB"/>
    <w:rsid w:val="004269A4"/>
    <w:rsid w:val="00426D03"/>
    <w:rsid w:val="0042707B"/>
    <w:rsid w:val="004271A1"/>
    <w:rsid w:val="00427491"/>
    <w:rsid w:val="004277C2"/>
    <w:rsid w:val="00427807"/>
    <w:rsid w:val="004279BD"/>
    <w:rsid w:val="00427E0D"/>
    <w:rsid w:val="004307DE"/>
    <w:rsid w:val="00430D15"/>
    <w:rsid w:val="00430E16"/>
    <w:rsid w:val="00430E52"/>
    <w:rsid w:val="004316EF"/>
    <w:rsid w:val="00431FAA"/>
    <w:rsid w:val="00432321"/>
    <w:rsid w:val="004328F2"/>
    <w:rsid w:val="00432DA2"/>
    <w:rsid w:val="0043357D"/>
    <w:rsid w:val="00434B7A"/>
    <w:rsid w:val="00435887"/>
    <w:rsid w:val="00435C0E"/>
    <w:rsid w:val="00435CF6"/>
    <w:rsid w:val="0043605B"/>
    <w:rsid w:val="004361C3"/>
    <w:rsid w:val="00436575"/>
    <w:rsid w:val="004368E5"/>
    <w:rsid w:val="00436AF1"/>
    <w:rsid w:val="00436C1B"/>
    <w:rsid w:val="00437173"/>
    <w:rsid w:val="004378E0"/>
    <w:rsid w:val="00440081"/>
    <w:rsid w:val="004401FC"/>
    <w:rsid w:val="0044041C"/>
    <w:rsid w:val="004406AE"/>
    <w:rsid w:val="00440C59"/>
    <w:rsid w:val="00440C92"/>
    <w:rsid w:val="00440E6E"/>
    <w:rsid w:val="00441B66"/>
    <w:rsid w:val="00441CD7"/>
    <w:rsid w:val="004420BF"/>
    <w:rsid w:val="004422A5"/>
    <w:rsid w:val="004422BE"/>
    <w:rsid w:val="00442439"/>
    <w:rsid w:val="00442CFD"/>
    <w:rsid w:val="00443683"/>
    <w:rsid w:val="004438CA"/>
    <w:rsid w:val="00443960"/>
    <w:rsid w:val="00443B89"/>
    <w:rsid w:val="00443F76"/>
    <w:rsid w:val="00444067"/>
    <w:rsid w:val="004445DE"/>
    <w:rsid w:val="0044464D"/>
    <w:rsid w:val="00444BF4"/>
    <w:rsid w:val="00444CBC"/>
    <w:rsid w:val="00445537"/>
    <w:rsid w:val="00446095"/>
    <w:rsid w:val="00446477"/>
    <w:rsid w:val="00446A46"/>
    <w:rsid w:val="00446E5B"/>
    <w:rsid w:val="00446EFF"/>
    <w:rsid w:val="004470D1"/>
    <w:rsid w:val="00447147"/>
    <w:rsid w:val="004474D5"/>
    <w:rsid w:val="00447850"/>
    <w:rsid w:val="00447EBC"/>
    <w:rsid w:val="00450327"/>
    <w:rsid w:val="00450D8C"/>
    <w:rsid w:val="004519A0"/>
    <w:rsid w:val="00451BE1"/>
    <w:rsid w:val="004527D3"/>
    <w:rsid w:val="00452BDC"/>
    <w:rsid w:val="00452E0E"/>
    <w:rsid w:val="0045306A"/>
    <w:rsid w:val="00453449"/>
    <w:rsid w:val="0045364F"/>
    <w:rsid w:val="00453EAB"/>
    <w:rsid w:val="00453F43"/>
    <w:rsid w:val="00454B78"/>
    <w:rsid w:val="00454CDD"/>
    <w:rsid w:val="00454E18"/>
    <w:rsid w:val="004550C0"/>
    <w:rsid w:val="00455194"/>
    <w:rsid w:val="004553D2"/>
    <w:rsid w:val="004555B9"/>
    <w:rsid w:val="004555FE"/>
    <w:rsid w:val="0045615D"/>
    <w:rsid w:val="00456284"/>
    <w:rsid w:val="004563F6"/>
    <w:rsid w:val="00456647"/>
    <w:rsid w:val="00456E9E"/>
    <w:rsid w:val="00457612"/>
    <w:rsid w:val="0045787F"/>
    <w:rsid w:val="0045799E"/>
    <w:rsid w:val="00457D2E"/>
    <w:rsid w:val="004608B1"/>
    <w:rsid w:val="004612EA"/>
    <w:rsid w:val="0046176D"/>
    <w:rsid w:val="00461B83"/>
    <w:rsid w:val="00462088"/>
    <w:rsid w:val="004624D5"/>
    <w:rsid w:val="00462838"/>
    <w:rsid w:val="00462841"/>
    <w:rsid w:val="00462F60"/>
    <w:rsid w:val="00462F91"/>
    <w:rsid w:val="00463000"/>
    <w:rsid w:val="0046322F"/>
    <w:rsid w:val="004635B5"/>
    <w:rsid w:val="0046361C"/>
    <w:rsid w:val="00463688"/>
    <w:rsid w:val="00463C83"/>
    <w:rsid w:val="00463E45"/>
    <w:rsid w:val="004653AE"/>
    <w:rsid w:val="00465841"/>
    <w:rsid w:val="00465908"/>
    <w:rsid w:val="00465B4B"/>
    <w:rsid w:val="00465C3D"/>
    <w:rsid w:val="0046621C"/>
    <w:rsid w:val="00466747"/>
    <w:rsid w:val="00466C42"/>
    <w:rsid w:val="004671CB"/>
    <w:rsid w:val="004671DB"/>
    <w:rsid w:val="0046743F"/>
    <w:rsid w:val="00467650"/>
    <w:rsid w:val="00467821"/>
    <w:rsid w:val="0046782F"/>
    <w:rsid w:val="00467AC2"/>
    <w:rsid w:val="00467B25"/>
    <w:rsid w:val="00467CB2"/>
    <w:rsid w:val="00467D1C"/>
    <w:rsid w:val="00470116"/>
    <w:rsid w:val="004701E8"/>
    <w:rsid w:val="00470C48"/>
    <w:rsid w:val="004715CA"/>
    <w:rsid w:val="00471AB1"/>
    <w:rsid w:val="00471C21"/>
    <w:rsid w:val="00471C76"/>
    <w:rsid w:val="00472424"/>
    <w:rsid w:val="0047266C"/>
    <w:rsid w:val="00472833"/>
    <w:rsid w:val="00472E0D"/>
    <w:rsid w:val="00473219"/>
    <w:rsid w:val="00473427"/>
    <w:rsid w:val="004738CC"/>
    <w:rsid w:val="004743A0"/>
    <w:rsid w:val="00474616"/>
    <w:rsid w:val="004749A3"/>
    <w:rsid w:val="00474A09"/>
    <w:rsid w:val="00474F4E"/>
    <w:rsid w:val="0047540B"/>
    <w:rsid w:val="00475ABD"/>
    <w:rsid w:val="00475BF8"/>
    <w:rsid w:val="004766A1"/>
    <w:rsid w:val="004766B1"/>
    <w:rsid w:val="00476771"/>
    <w:rsid w:val="0047685F"/>
    <w:rsid w:val="004771C9"/>
    <w:rsid w:val="00477545"/>
    <w:rsid w:val="004777BC"/>
    <w:rsid w:val="004779A7"/>
    <w:rsid w:val="00477BFD"/>
    <w:rsid w:val="00477EE7"/>
    <w:rsid w:val="004805B0"/>
    <w:rsid w:val="00480BB6"/>
    <w:rsid w:val="00480D16"/>
    <w:rsid w:val="00481243"/>
    <w:rsid w:val="0048127E"/>
    <w:rsid w:val="004813E5"/>
    <w:rsid w:val="004814B8"/>
    <w:rsid w:val="004816C6"/>
    <w:rsid w:val="00481B87"/>
    <w:rsid w:val="00481DA6"/>
    <w:rsid w:val="0048250A"/>
    <w:rsid w:val="00482610"/>
    <w:rsid w:val="004826A0"/>
    <w:rsid w:val="00482752"/>
    <w:rsid w:val="00482CEC"/>
    <w:rsid w:val="0048337B"/>
    <w:rsid w:val="0048347E"/>
    <w:rsid w:val="00483579"/>
    <w:rsid w:val="004835DC"/>
    <w:rsid w:val="00484187"/>
    <w:rsid w:val="00484288"/>
    <w:rsid w:val="00484780"/>
    <w:rsid w:val="00484905"/>
    <w:rsid w:val="00484E56"/>
    <w:rsid w:val="004858A7"/>
    <w:rsid w:val="00485A36"/>
    <w:rsid w:val="00485B11"/>
    <w:rsid w:val="00485F59"/>
    <w:rsid w:val="00486208"/>
    <w:rsid w:val="00486250"/>
    <w:rsid w:val="004863ED"/>
    <w:rsid w:val="00487088"/>
    <w:rsid w:val="00487462"/>
    <w:rsid w:val="004875D9"/>
    <w:rsid w:val="00487B9C"/>
    <w:rsid w:val="00487CB3"/>
    <w:rsid w:val="00487E55"/>
    <w:rsid w:val="004903F2"/>
    <w:rsid w:val="004910E2"/>
    <w:rsid w:val="004917FC"/>
    <w:rsid w:val="00491C7A"/>
    <w:rsid w:val="00491FC8"/>
    <w:rsid w:val="004923BC"/>
    <w:rsid w:val="00492631"/>
    <w:rsid w:val="00492687"/>
    <w:rsid w:val="00492D5A"/>
    <w:rsid w:val="00492EEE"/>
    <w:rsid w:val="004935CA"/>
    <w:rsid w:val="004939F8"/>
    <w:rsid w:val="00493CDD"/>
    <w:rsid w:val="00493CDE"/>
    <w:rsid w:val="00494592"/>
    <w:rsid w:val="00494597"/>
    <w:rsid w:val="004948CD"/>
    <w:rsid w:val="00494AF4"/>
    <w:rsid w:val="00494F6E"/>
    <w:rsid w:val="00494FD9"/>
    <w:rsid w:val="00495BA3"/>
    <w:rsid w:val="00495C42"/>
    <w:rsid w:val="00495DAA"/>
    <w:rsid w:val="00496178"/>
    <w:rsid w:val="00496400"/>
    <w:rsid w:val="004969FA"/>
    <w:rsid w:val="0049716B"/>
    <w:rsid w:val="004972BB"/>
    <w:rsid w:val="0049755C"/>
    <w:rsid w:val="00497AB1"/>
    <w:rsid w:val="00497AB2"/>
    <w:rsid w:val="00497C8E"/>
    <w:rsid w:val="004A0163"/>
    <w:rsid w:val="004A061E"/>
    <w:rsid w:val="004A066B"/>
    <w:rsid w:val="004A08AE"/>
    <w:rsid w:val="004A0EDA"/>
    <w:rsid w:val="004A16BA"/>
    <w:rsid w:val="004A16E9"/>
    <w:rsid w:val="004A1901"/>
    <w:rsid w:val="004A20D0"/>
    <w:rsid w:val="004A25D2"/>
    <w:rsid w:val="004A262C"/>
    <w:rsid w:val="004A2E7E"/>
    <w:rsid w:val="004A384E"/>
    <w:rsid w:val="004A40EE"/>
    <w:rsid w:val="004A41DF"/>
    <w:rsid w:val="004A42A9"/>
    <w:rsid w:val="004A46BE"/>
    <w:rsid w:val="004A4EBC"/>
    <w:rsid w:val="004A4FE5"/>
    <w:rsid w:val="004A5F85"/>
    <w:rsid w:val="004A5FE6"/>
    <w:rsid w:val="004A6E44"/>
    <w:rsid w:val="004A7388"/>
    <w:rsid w:val="004A7733"/>
    <w:rsid w:val="004A78B9"/>
    <w:rsid w:val="004A7BCE"/>
    <w:rsid w:val="004B022B"/>
    <w:rsid w:val="004B062E"/>
    <w:rsid w:val="004B081D"/>
    <w:rsid w:val="004B0CC0"/>
    <w:rsid w:val="004B11F0"/>
    <w:rsid w:val="004B12D7"/>
    <w:rsid w:val="004B1337"/>
    <w:rsid w:val="004B197D"/>
    <w:rsid w:val="004B1C80"/>
    <w:rsid w:val="004B1E80"/>
    <w:rsid w:val="004B1EFE"/>
    <w:rsid w:val="004B298F"/>
    <w:rsid w:val="004B2F18"/>
    <w:rsid w:val="004B315A"/>
    <w:rsid w:val="004B3C5F"/>
    <w:rsid w:val="004B3EC7"/>
    <w:rsid w:val="004B3F74"/>
    <w:rsid w:val="004B43D4"/>
    <w:rsid w:val="004B517A"/>
    <w:rsid w:val="004B51C5"/>
    <w:rsid w:val="004B5687"/>
    <w:rsid w:val="004B5925"/>
    <w:rsid w:val="004B5C10"/>
    <w:rsid w:val="004B5C7B"/>
    <w:rsid w:val="004B620F"/>
    <w:rsid w:val="004B62BA"/>
    <w:rsid w:val="004B6366"/>
    <w:rsid w:val="004B6A81"/>
    <w:rsid w:val="004B73B9"/>
    <w:rsid w:val="004B73D1"/>
    <w:rsid w:val="004B7631"/>
    <w:rsid w:val="004B7A1C"/>
    <w:rsid w:val="004B7B26"/>
    <w:rsid w:val="004C0052"/>
    <w:rsid w:val="004C08A6"/>
    <w:rsid w:val="004C0E1A"/>
    <w:rsid w:val="004C1127"/>
    <w:rsid w:val="004C1A01"/>
    <w:rsid w:val="004C1DBD"/>
    <w:rsid w:val="004C2ADA"/>
    <w:rsid w:val="004C2C54"/>
    <w:rsid w:val="004C2E40"/>
    <w:rsid w:val="004C325A"/>
    <w:rsid w:val="004C33C6"/>
    <w:rsid w:val="004C35B0"/>
    <w:rsid w:val="004C434F"/>
    <w:rsid w:val="004C4E78"/>
    <w:rsid w:val="004C53C2"/>
    <w:rsid w:val="004C5688"/>
    <w:rsid w:val="004C5774"/>
    <w:rsid w:val="004C5D4B"/>
    <w:rsid w:val="004C5E45"/>
    <w:rsid w:val="004C66D8"/>
    <w:rsid w:val="004C69E5"/>
    <w:rsid w:val="004C6CC4"/>
    <w:rsid w:val="004C6E99"/>
    <w:rsid w:val="004C7105"/>
    <w:rsid w:val="004C768F"/>
    <w:rsid w:val="004C7D75"/>
    <w:rsid w:val="004C7DBA"/>
    <w:rsid w:val="004C7F04"/>
    <w:rsid w:val="004D0870"/>
    <w:rsid w:val="004D0E56"/>
    <w:rsid w:val="004D1037"/>
    <w:rsid w:val="004D10B3"/>
    <w:rsid w:val="004D1101"/>
    <w:rsid w:val="004D15E3"/>
    <w:rsid w:val="004D18F2"/>
    <w:rsid w:val="004D1963"/>
    <w:rsid w:val="004D20C6"/>
    <w:rsid w:val="004D23D3"/>
    <w:rsid w:val="004D2884"/>
    <w:rsid w:val="004D3266"/>
    <w:rsid w:val="004D3D50"/>
    <w:rsid w:val="004D3F14"/>
    <w:rsid w:val="004D3F52"/>
    <w:rsid w:val="004D4062"/>
    <w:rsid w:val="004D40FD"/>
    <w:rsid w:val="004D43B1"/>
    <w:rsid w:val="004D45D3"/>
    <w:rsid w:val="004D4981"/>
    <w:rsid w:val="004D49C2"/>
    <w:rsid w:val="004D5109"/>
    <w:rsid w:val="004D5D8C"/>
    <w:rsid w:val="004D5EB1"/>
    <w:rsid w:val="004D6637"/>
    <w:rsid w:val="004D6E9F"/>
    <w:rsid w:val="004D7163"/>
    <w:rsid w:val="004D7ABD"/>
    <w:rsid w:val="004E024F"/>
    <w:rsid w:val="004E02EA"/>
    <w:rsid w:val="004E0501"/>
    <w:rsid w:val="004E092F"/>
    <w:rsid w:val="004E09BC"/>
    <w:rsid w:val="004E0E77"/>
    <w:rsid w:val="004E0F92"/>
    <w:rsid w:val="004E1A59"/>
    <w:rsid w:val="004E1B6A"/>
    <w:rsid w:val="004E2016"/>
    <w:rsid w:val="004E3526"/>
    <w:rsid w:val="004E3564"/>
    <w:rsid w:val="004E3841"/>
    <w:rsid w:val="004E3E3C"/>
    <w:rsid w:val="004E45EC"/>
    <w:rsid w:val="004E47DD"/>
    <w:rsid w:val="004E4841"/>
    <w:rsid w:val="004E5287"/>
    <w:rsid w:val="004E5D85"/>
    <w:rsid w:val="004E5DA5"/>
    <w:rsid w:val="004E5E80"/>
    <w:rsid w:val="004E61C5"/>
    <w:rsid w:val="004E6A82"/>
    <w:rsid w:val="004E7179"/>
    <w:rsid w:val="004E79AC"/>
    <w:rsid w:val="004E7B4A"/>
    <w:rsid w:val="004E7D56"/>
    <w:rsid w:val="004E7E6D"/>
    <w:rsid w:val="004F0308"/>
    <w:rsid w:val="004F046F"/>
    <w:rsid w:val="004F04EB"/>
    <w:rsid w:val="004F0898"/>
    <w:rsid w:val="004F0910"/>
    <w:rsid w:val="004F0BD1"/>
    <w:rsid w:val="004F24ED"/>
    <w:rsid w:val="004F273D"/>
    <w:rsid w:val="004F31A6"/>
    <w:rsid w:val="004F3226"/>
    <w:rsid w:val="004F3248"/>
    <w:rsid w:val="004F40BB"/>
    <w:rsid w:val="004F4C87"/>
    <w:rsid w:val="004F5E2C"/>
    <w:rsid w:val="004F5E30"/>
    <w:rsid w:val="004F5ECA"/>
    <w:rsid w:val="004F6239"/>
    <w:rsid w:val="004F6486"/>
    <w:rsid w:val="004F6BD3"/>
    <w:rsid w:val="004F6E9F"/>
    <w:rsid w:val="004F76B6"/>
    <w:rsid w:val="004F7AEA"/>
    <w:rsid w:val="00500064"/>
    <w:rsid w:val="005007BB"/>
    <w:rsid w:val="00500E18"/>
    <w:rsid w:val="00501026"/>
    <w:rsid w:val="005016E0"/>
    <w:rsid w:val="005017B8"/>
    <w:rsid w:val="00501896"/>
    <w:rsid w:val="0050197A"/>
    <w:rsid w:val="00501E13"/>
    <w:rsid w:val="00502A17"/>
    <w:rsid w:val="00502A31"/>
    <w:rsid w:val="00502A58"/>
    <w:rsid w:val="00502ADA"/>
    <w:rsid w:val="00502B24"/>
    <w:rsid w:val="00503116"/>
    <w:rsid w:val="0050345D"/>
    <w:rsid w:val="00503680"/>
    <w:rsid w:val="005038B6"/>
    <w:rsid w:val="00503E17"/>
    <w:rsid w:val="005042B1"/>
    <w:rsid w:val="005047AA"/>
    <w:rsid w:val="00504B17"/>
    <w:rsid w:val="00505127"/>
    <w:rsid w:val="0050519F"/>
    <w:rsid w:val="005060EE"/>
    <w:rsid w:val="0050623E"/>
    <w:rsid w:val="005066FD"/>
    <w:rsid w:val="00506CF2"/>
    <w:rsid w:val="005079D4"/>
    <w:rsid w:val="0051000B"/>
    <w:rsid w:val="00510663"/>
    <w:rsid w:val="0051066D"/>
    <w:rsid w:val="00510774"/>
    <w:rsid w:val="00510906"/>
    <w:rsid w:val="00510A45"/>
    <w:rsid w:val="0051131E"/>
    <w:rsid w:val="005114DA"/>
    <w:rsid w:val="00511B9D"/>
    <w:rsid w:val="00511EF3"/>
    <w:rsid w:val="00511FB7"/>
    <w:rsid w:val="005125E7"/>
    <w:rsid w:val="00512801"/>
    <w:rsid w:val="00512BC0"/>
    <w:rsid w:val="00512C48"/>
    <w:rsid w:val="00512C4A"/>
    <w:rsid w:val="00512D69"/>
    <w:rsid w:val="00512F82"/>
    <w:rsid w:val="0051335A"/>
    <w:rsid w:val="00513550"/>
    <w:rsid w:val="00513DC6"/>
    <w:rsid w:val="00514329"/>
    <w:rsid w:val="00514427"/>
    <w:rsid w:val="005147D2"/>
    <w:rsid w:val="0051521D"/>
    <w:rsid w:val="00515A54"/>
    <w:rsid w:val="00515C0D"/>
    <w:rsid w:val="0051680F"/>
    <w:rsid w:val="005168D6"/>
    <w:rsid w:val="00516BBF"/>
    <w:rsid w:val="00516EB5"/>
    <w:rsid w:val="0051706B"/>
    <w:rsid w:val="00517229"/>
    <w:rsid w:val="005172C0"/>
    <w:rsid w:val="005173A7"/>
    <w:rsid w:val="00517724"/>
    <w:rsid w:val="00517826"/>
    <w:rsid w:val="005204EA"/>
    <w:rsid w:val="00520921"/>
    <w:rsid w:val="00520977"/>
    <w:rsid w:val="00520B41"/>
    <w:rsid w:val="00520E51"/>
    <w:rsid w:val="0052140C"/>
    <w:rsid w:val="005215BC"/>
    <w:rsid w:val="00521C85"/>
    <w:rsid w:val="00521D26"/>
    <w:rsid w:val="00521E6C"/>
    <w:rsid w:val="0052250A"/>
    <w:rsid w:val="0052286E"/>
    <w:rsid w:val="00522C9C"/>
    <w:rsid w:val="00523883"/>
    <w:rsid w:val="00523D36"/>
    <w:rsid w:val="00524996"/>
    <w:rsid w:val="00524A1B"/>
    <w:rsid w:val="00524E54"/>
    <w:rsid w:val="00524FB8"/>
    <w:rsid w:val="005251B4"/>
    <w:rsid w:val="00525293"/>
    <w:rsid w:val="00525508"/>
    <w:rsid w:val="00525B36"/>
    <w:rsid w:val="0052625B"/>
    <w:rsid w:val="0052663A"/>
    <w:rsid w:val="00526B0F"/>
    <w:rsid w:val="00527590"/>
    <w:rsid w:val="005275F6"/>
    <w:rsid w:val="00527EE1"/>
    <w:rsid w:val="00530093"/>
    <w:rsid w:val="00530309"/>
    <w:rsid w:val="00530388"/>
    <w:rsid w:val="005306E1"/>
    <w:rsid w:val="00530B01"/>
    <w:rsid w:val="00530D53"/>
    <w:rsid w:val="00530D9F"/>
    <w:rsid w:val="005310C3"/>
    <w:rsid w:val="00531177"/>
    <w:rsid w:val="00531E18"/>
    <w:rsid w:val="005323DE"/>
    <w:rsid w:val="00532411"/>
    <w:rsid w:val="0053296C"/>
    <w:rsid w:val="00532A5D"/>
    <w:rsid w:val="00532B4D"/>
    <w:rsid w:val="00533110"/>
    <w:rsid w:val="005335D5"/>
    <w:rsid w:val="00533B02"/>
    <w:rsid w:val="00533C5B"/>
    <w:rsid w:val="00534B99"/>
    <w:rsid w:val="00534E98"/>
    <w:rsid w:val="00535304"/>
    <w:rsid w:val="00535725"/>
    <w:rsid w:val="00535FF4"/>
    <w:rsid w:val="00536041"/>
    <w:rsid w:val="00536141"/>
    <w:rsid w:val="00536148"/>
    <w:rsid w:val="00536287"/>
    <w:rsid w:val="0053670A"/>
    <w:rsid w:val="00536D9E"/>
    <w:rsid w:val="00537296"/>
    <w:rsid w:val="00537808"/>
    <w:rsid w:val="00537931"/>
    <w:rsid w:val="00537A11"/>
    <w:rsid w:val="00537A60"/>
    <w:rsid w:val="00537CCE"/>
    <w:rsid w:val="00540A77"/>
    <w:rsid w:val="00541097"/>
    <w:rsid w:val="00541500"/>
    <w:rsid w:val="00541635"/>
    <w:rsid w:val="00541BF7"/>
    <w:rsid w:val="00541E34"/>
    <w:rsid w:val="00542554"/>
    <w:rsid w:val="00542B79"/>
    <w:rsid w:val="00542F8A"/>
    <w:rsid w:val="00543052"/>
    <w:rsid w:val="005430E9"/>
    <w:rsid w:val="005438BE"/>
    <w:rsid w:val="00543943"/>
    <w:rsid w:val="00543BA5"/>
    <w:rsid w:val="00543DDA"/>
    <w:rsid w:val="00544321"/>
    <w:rsid w:val="0054436C"/>
    <w:rsid w:val="00544661"/>
    <w:rsid w:val="005448A6"/>
    <w:rsid w:val="00544DFE"/>
    <w:rsid w:val="00545281"/>
    <w:rsid w:val="00545365"/>
    <w:rsid w:val="00545CF9"/>
    <w:rsid w:val="00546289"/>
    <w:rsid w:val="00546753"/>
    <w:rsid w:val="00546F0C"/>
    <w:rsid w:val="00547255"/>
    <w:rsid w:val="00547403"/>
    <w:rsid w:val="00547556"/>
    <w:rsid w:val="00547BF9"/>
    <w:rsid w:val="00547D1E"/>
    <w:rsid w:val="005500CD"/>
    <w:rsid w:val="00550994"/>
    <w:rsid w:val="00550B11"/>
    <w:rsid w:val="00550FA0"/>
    <w:rsid w:val="005512A8"/>
    <w:rsid w:val="00551481"/>
    <w:rsid w:val="00551851"/>
    <w:rsid w:val="00551E10"/>
    <w:rsid w:val="0055280C"/>
    <w:rsid w:val="00552891"/>
    <w:rsid w:val="00552922"/>
    <w:rsid w:val="00552B93"/>
    <w:rsid w:val="00552CE5"/>
    <w:rsid w:val="005534C8"/>
    <w:rsid w:val="00553CB2"/>
    <w:rsid w:val="00553EE8"/>
    <w:rsid w:val="00554591"/>
    <w:rsid w:val="005549C9"/>
    <w:rsid w:val="00554DC5"/>
    <w:rsid w:val="0055512A"/>
    <w:rsid w:val="00555A2D"/>
    <w:rsid w:val="00555AB1"/>
    <w:rsid w:val="005561B0"/>
    <w:rsid w:val="00556369"/>
    <w:rsid w:val="0055643D"/>
    <w:rsid w:val="00556CA6"/>
    <w:rsid w:val="00556F1D"/>
    <w:rsid w:val="00557293"/>
    <w:rsid w:val="00557815"/>
    <w:rsid w:val="00557C19"/>
    <w:rsid w:val="00557F6F"/>
    <w:rsid w:val="00557FB9"/>
    <w:rsid w:val="0056065F"/>
    <w:rsid w:val="00560A16"/>
    <w:rsid w:val="005612EA"/>
    <w:rsid w:val="00561B41"/>
    <w:rsid w:val="00561C45"/>
    <w:rsid w:val="00561C5B"/>
    <w:rsid w:val="0056233C"/>
    <w:rsid w:val="0056270F"/>
    <w:rsid w:val="00562950"/>
    <w:rsid w:val="00562B14"/>
    <w:rsid w:val="00562E40"/>
    <w:rsid w:val="0056311E"/>
    <w:rsid w:val="00563451"/>
    <w:rsid w:val="00563657"/>
    <w:rsid w:val="005637FC"/>
    <w:rsid w:val="00563A14"/>
    <w:rsid w:val="005644F3"/>
    <w:rsid w:val="005646A9"/>
    <w:rsid w:val="00564FB6"/>
    <w:rsid w:val="0056535B"/>
    <w:rsid w:val="00565928"/>
    <w:rsid w:val="0056646B"/>
    <w:rsid w:val="005667AF"/>
    <w:rsid w:val="00566E35"/>
    <w:rsid w:val="00566FAB"/>
    <w:rsid w:val="00567ACA"/>
    <w:rsid w:val="00567CBC"/>
    <w:rsid w:val="0057009F"/>
    <w:rsid w:val="005701D7"/>
    <w:rsid w:val="00570391"/>
    <w:rsid w:val="00570650"/>
    <w:rsid w:val="00570804"/>
    <w:rsid w:val="0057082D"/>
    <w:rsid w:val="00570D6F"/>
    <w:rsid w:val="00570EFD"/>
    <w:rsid w:val="0057104C"/>
    <w:rsid w:val="00571405"/>
    <w:rsid w:val="0057142C"/>
    <w:rsid w:val="005716CD"/>
    <w:rsid w:val="00571CDE"/>
    <w:rsid w:val="00572DAC"/>
    <w:rsid w:val="005730B6"/>
    <w:rsid w:val="005730D4"/>
    <w:rsid w:val="00573749"/>
    <w:rsid w:val="005737DB"/>
    <w:rsid w:val="005739C5"/>
    <w:rsid w:val="005739D2"/>
    <w:rsid w:val="00573B9E"/>
    <w:rsid w:val="00573DEE"/>
    <w:rsid w:val="00573E36"/>
    <w:rsid w:val="00573E50"/>
    <w:rsid w:val="005742BB"/>
    <w:rsid w:val="005748D0"/>
    <w:rsid w:val="0057494F"/>
    <w:rsid w:val="00574ADB"/>
    <w:rsid w:val="00574B45"/>
    <w:rsid w:val="0057572A"/>
    <w:rsid w:val="005757A0"/>
    <w:rsid w:val="005757AD"/>
    <w:rsid w:val="00575825"/>
    <w:rsid w:val="005761E0"/>
    <w:rsid w:val="005765EF"/>
    <w:rsid w:val="005766AD"/>
    <w:rsid w:val="005768DB"/>
    <w:rsid w:val="00576AB5"/>
    <w:rsid w:val="00577633"/>
    <w:rsid w:val="0057774D"/>
    <w:rsid w:val="0057784B"/>
    <w:rsid w:val="00577EB1"/>
    <w:rsid w:val="005804C7"/>
    <w:rsid w:val="00580BF3"/>
    <w:rsid w:val="005811A1"/>
    <w:rsid w:val="0058135D"/>
    <w:rsid w:val="005813FA"/>
    <w:rsid w:val="00581489"/>
    <w:rsid w:val="005822E6"/>
    <w:rsid w:val="00582810"/>
    <w:rsid w:val="00582A36"/>
    <w:rsid w:val="00582BA0"/>
    <w:rsid w:val="00582F2B"/>
    <w:rsid w:val="005834CD"/>
    <w:rsid w:val="00583A17"/>
    <w:rsid w:val="0058460F"/>
    <w:rsid w:val="00584619"/>
    <w:rsid w:val="005846FA"/>
    <w:rsid w:val="0058561B"/>
    <w:rsid w:val="00585691"/>
    <w:rsid w:val="005859D0"/>
    <w:rsid w:val="00585F72"/>
    <w:rsid w:val="005860C7"/>
    <w:rsid w:val="005866ED"/>
    <w:rsid w:val="0058679F"/>
    <w:rsid w:val="005867B5"/>
    <w:rsid w:val="005869DF"/>
    <w:rsid w:val="00586A16"/>
    <w:rsid w:val="00587602"/>
    <w:rsid w:val="00587837"/>
    <w:rsid w:val="00587A38"/>
    <w:rsid w:val="00587C3D"/>
    <w:rsid w:val="00587C94"/>
    <w:rsid w:val="00590D71"/>
    <w:rsid w:val="00590DBA"/>
    <w:rsid w:val="00590E01"/>
    <w:rsid w:val="0059121C"/>
    <w:rsid w:val="005912F3"/>
    <w:rsid w:val="0059153B"/>
    <w:rsid w:val="00591C14"/>
    <w:rsid w:val="0059205C"/>
    <w:rsid w:val="00592481"/>
    <w:rsid w:val="00592975"/>
    <w:rsid w:val="00592D37"/>
    <w:rsid w:val="00592DC8"/>
    <w:rsid w:val="00593A0E"/>
    <w:rsid w:val="00593B18"/>
    <w:rsid w:val="00593B20"/>
    <w:rsid w:val="00593C85"/>
    <w:rsid w:val="0059477C"/>
    <w:rsid w:val="00594854"/>
    <w:rsid w:val="00594A24"/>
    <w:rsid w:val="00594D61"/>
    <w:rsid w:val="00594EBA"/>
    <w:rsid w:val="0059504C"/>
    <w:rsid w:val="0059514D"/>
    <w:rsid w:val="00595642"/>
    <w:rsid w:val="00596174"/>
    <w:rsid w:val="005961FE"/>
    <w:rsid w:val="00596509"/>
    <w:rsid w:val="00596A2E"/>
    <w:rsid w:val="00596A38"/>
    <w:rsid w:val="00596F8A"/>
    <w:rsid w:val="005970BA"/>
    <w:rsid w:val="005976BF"/>
    <w:rsid w:val="005978C3"/>
    <w:rsid w:val="00597CEF"/>
    <w:rsid w:val="00597DB0"/>
    <w:rsid w:val="00597DB1"/>
    <w:rsid w:val="00597E9B"/>
    <w:rsid w:val="005A00F2"/>
    <w:rsid w:val="005A0418"/>
    <w:rsid w:val="005A059F"/>
    <w:rsid w:val="005A0755"/>
    <w:rsid w:val="005A07B4"/>
    <w:rsid w:val="005A07CA"/>
    <w:rsid w:val="005A07CE"/>
    <w:rsid w:val="005A0B5A"/>
    <w:rsid w:val="005A1395"/>
    <w:rsid w:val="005A19CD"/>
    <w:rsid w:val="005A1AF9"/>
    <w:rsid w:val="005A2299"/>
    <w:rsid w:val="005A277C"/>
    <w:rsid w:val="005A27BA"/>
    <w:rsid w:val="005A2D93"/>
    <w:rsid w:val="005A2E8B"/>
    <w:rsid w:val="005A4155"/>
    <w:rsid w:val="005A4320"/>
    <w:rsid w:val="005A438A"/>
    <w:rsid w:val="005A4472"/>
    <w:rsid w:val="005A4B9E"/>
    <w:rsid w:val="005A4BF0"/>
    <w:rsid w:val="005A5234"/>
    <w:rsid w:val="005A574D"/>
    <w:rsid w:val="005A58BF"/>
    <w:rsid w:val="005A597C"/>
    <w:rsid w:val="005A5A7E"/>
    <w:rsid w:val="005A5D0B"/>
    <w:rsid w:val="005A5E4A"/>
    <w:rsid w:val="005A6D03"/>
    <w:rsid w:val="005A6FD8"/>
    <w:rsid w:val="005A7685"/>
    <w:rsid w:val="005A7869"/>
    <w:rsid w:val="005A7E87"/>
    <w:rsid w:val="005A7EAC"/>
    <w:rsid w:val="005A7F91"/>
    <w:rsid w:val="005B00BB"/>
    <w:rsid w:val="005B01A7"/>
    <w:rsid w:val="005B0250"/>
    <w:rsid w:val="005B07FD"/>
    <w:rsid w:val="005B139B"/>
    <w:rsid w:val="005B1561"/>
    <w:rsid w:val="005B17EF"/>
    <w:rsid w:val="005B1EF8"/>
    <w:rsid w:val="005B21C5"/>
    <w:rsid w:val="005B27D9"/>
    <w:rsid w:val="005B2ABD"/>
    <w:rsid w:val="005B309E"/>
    <w:rsid w:val="005B36D8"/>
    <w:rsid w:val="005B4068"/>
    <w:rsid w:val="005B41B9"/>
    <w:rsid w:val="005B423B"/>
    <w:rsid w:val="005B4879"/>
    <w:rsid w:val="005B4A57"/>
    <w:rsid w:val="005B50D0"/>
    <w:rsid w:val="005B52A4"/>
    <w:rsid w:val="005B5E3B"/>
    <w:rsid w:val="005B65F3"/>
    <w:rsid w:val="005B68A2"/>
    <w:rsid w:val="005B6E9B"/>
    <w:rsid w:val="005B76E2"/>
    <w:rsid w:val="005B7D7D"/>
    <w:rsid w:val="005C00AE"/>
    <w:rsid w:val="005C029D"/>
    <w:rsid w:val="005C029E"/>
    <w:rsid w:val="005C0316"/>
    <w:rsid w:val="005C0D6A"/>
    <w:rsid w:val="005C106D"/>
    <w:rsid w:val="005C1441"/>
    <w:rsid w:val="005C144E"/>
    <w:rsid w:val="005C18F5"/>
    <w:rsid w:val="005C2047"/>
    <w:rsid w:val="005C2402"/>
    <w:rsid w:val="005C241A"/>
    <w:rsid w:val="005C29B9"/>
    <w:rsid w:val="005C2CB4"/>
    <w:rsid w:val="005C2FE6"/>
    <w:rsid w:val="005C3499"/>
    <w:rsid w:val="005C355C"/>
    <w:rsid w:val="005C358D"/>
    <w:rsid w:val="005C38D0"/>
    <w:rsid w:val="005C4564"/>
    <w:rsid w:val="005C4733"/>
    <w:rsid w:val="005C4768"/>
    <w:rsid w:val="005C4FF5"/>
    <w:rsid w:val="005C511B"/>
    <w:rsid w:val="005C577E"/>
    <w:rsid w:val="005C5A39"/>
    <w:rsid w:val="005C5B6F"/>
    <w:rsid w:val="005C61AE"/>
    <w:rsid w:val="005C661F"/>
    <w:rsid w:val="005C66FD"/>
    <w:rsid w:val="005C7086"/>
    <w:rsid w:val="005C76FA"/>
    <w:rsid w:val="005C78A1"/>
    <w:rsid w:val="005C78E4"/>
    <w:rsid w:val="005C7FB5"/>
    <w:rsid w:val="005C7FC1"/>
    <w:rsid w:val="005D04BC"/>
    <w:rsid w:val="005D06A5"/>
    <w:rsid w:val="005D0939"/>
    <w:rsid w:val="005D0ACE"/>
    <w:rsid w:val="005D0B05"/>
    <w:rsid w:val="005D10EF"/>
    <w:rsid w:val="005D1290"/>
    <w:rsid w:val="005D1539"/>
    <w:rsid w:val="005D18CB"/>
    <w:rsid w:val="005D18F5"/>
    <w:rsid w:val="005D1901"/>
    <w:rsid w:val="005D1A8F"/>
    <w:rsid w:val="005D2416"/>
    <w:rsid w:val="005D2605"/>
    <w:rsid w:val="005D2AEE"/>
    <w:rsid w:val="005D363A"/>
    <w:rsid w:val="005D44AD"/>
    <w:rsid w:val="005D44F6"/>
    <w:rsid w:val="005D4936"/>
    <w:rsid w:val="005D4B47"/>
    <w:rsid w:val="005D4B68"/>
    <w:rsid w:val="005D4CF5"/>
    <w:rsid w:val="005D5971"/>
    <w:rsid w:val="005D5A76"/>
    <w:rsid w:val="005D62B6"/>
    <w:rsid w:val="005D6498"/>
    <w:rsid w:val="005D669D"/>
    <w:rsid w:val="005D6706"/>
    <w:rsid w:val="005D6F6F"/>
    <w:rsid w:val="005D705A"/>
    <w:rsid w:val="005D7469"/>
    <w:rsid w:val="005D793B"/>
    <w:rsid w:val="005D7B33"/>
    <w:rsid w:val="005E030A"/>
    <w:rsid w:val="005E0447"/>
    <w:rsid w:val="005E0B36"/>
    <w:rsid w:val="005E0D3D"/>
    <w:rsid w:val="005E10FC"/>
    <w:rsid w:val="005E1225"/>
    <w:rsid w:val="005E1D85"/>
    <w:rsid w:val="005E1F1E"/>
    <w:rsid w:val="005E2640"/>
    <w:rsid w:val="005E3178"/>
    <w:rsid w:val="005E3EA4"/>
    <w:rsid w:val="005E41FD"/>
    <w:rsid w:val="005E4465"/>
    <w:rsid w:val="005E4614"/>
    <w:rsid w:val="005E476C"/>
    <w:rsid w:val="005E497C"/>
    <w:rsid w:val="005E4F0E"/>
    <w:rsid w:val="005E4F90"/>
    <w:rsid w:val="005E4FE1"/>
    <w:rsid w:val="005E5009"/>
    <w:rsid w:val="005E505A"/>
    <w:rsid w:val="005E591E"/>
    <w:rsid w:val="005E6151"/>
    <w:rsid w:val="005E6476"/>
    <w:rsid w:val="005E6A38"/>
    <w:rsid w:val="005E6BAE"/>
    <w:rsid w:val="005E6D13"/>
    <w:rsid w:val="005E6FCC"/>
    <w:rsid w:val="005E72A4"/>
    <w:rsid w:val="005E740B"/>
    <w:rsid w:val="005E7892"/>
    <w:rsid w:val="005E790F"/>
    <w:rsid w:val="005F0483"/>
    <w:rsid w:val="005F0892"/>
    <w:rsid w:val="005F096D"/>
    <w:rsid w:val="005F0E6D"/>
    <w:rsid w:val="005F1026"/>
    <w:rsid w:val="005F143D"/>
    <w:rsid w:val="005F1A60"/>
    <w:rsid w:val="005F2245"/>
    <w:rsid w:val="005F279B"/>
    <w:rsid w:val="005F2BED"/>
    <w:rsid w:val="005F2BFC"/>
    <w:rsid w:val="005F2D0E"/>
    <w:rsid w:val="005F36A9"/>
    <w:rsid w:val="005F3AFE"/>
    <w:rsid w:val="005F436E"/>
    <w:rsid w:val="005F4E01"/>
    <w:rsid w:val="005F4E24"/>
    <w:rsid w:val="005F4EDD"/>
    <w:rsid w:val="005F5507"/>
    <w:rsid w:val="005F5521"/>
    <w:rsid w:val="005F57BB"/>
    <w:rsid w:val="005F5968"/>
    <w:rsid w:val="005F61D4"/>
    <w:rsid w:val="005F67E7"/>
    <w:rsid w:val="005F71E7"/>
    <w:rsid w:val="005F78DC"/>
    <w:rsid w:val="005F7A13"/>
    <w:rsid w:val="005F7C0E"/>
    <w:rsid w:val="006002BA"/>
    <w:rsid w:val="006004EC"/>
    <w:rsid w:val="006007D7"/>
    <w:rsid w:val="00600A76"/>
    <w:rsid w:val="00600A80"/>
    <w:rsid w:val="006010CB"/>
    <w:rsid w:val="00601680"/>
    <w:rsid w:val="006018DF"/>
    <w:rsid w:val="0060194C"/>
    <w:rsid w:val="006023AA"/>
    <w:rsid w:val="006024F0"/>
    <w:rsid w:val="0060264E"/>
    <w:rsid w:val="00602EC3"/>
    <w:rsid w:val="006032D9"/>
    <w:rsid w:val="006033C2"/>
    <w:rsid w:val="006039D5"/>
    <w:rsid w:val="00603C5E"/>
    <w:rsid w:val="0060401D"/>
    <w:rsid w:val="0060424C"/>
    <w:rsid w:val="006042C3"/>
    <w:rsid w:val="006047A2"/>
    <w:rsid w:val="00604945"/>
    <w:rsid w:val="00604C1B"/>
    <w:rsid w:val="00605135"/>
    <w:rsid w:val="00605189"/>
    <w:rsid w:val="00605214"/>
    <w:rsid w:val="00605291"/>
    <w:rsid w:val="00605469"/>
    <w:rsid w:val="00605506"/>
    <w:rsid w:val="00605927"/>
    <w:rsid w:val="006062D5"/>
    <w:rsid w:val="0060678D"/>
    <w:rsid w:val="00606BD2"/>
    <w:rsid w:val="00606C6B"/>
    <w:rsid w:val="00607044"/>
    <w:rsid w:val="0060749F"/>
    <w:rsid w:val="00607509"/>
    <w:rsid w:val="006078D3"/>
    <w:rsid w:val="00610680"/>
    <w:rsid w:val="006106C4"/>
    <w:rsid w:val="00610754"/>
    <w:rsid w:val="00610F83"/>
    <w:rsid w:val="0061165C"/>
    <w:rsid w:val="006119A9"/>
    <w:rsid w:val="006119C9"/>
    <w:rsid w:val="00611CD3"/>
    <w:rsid w:val="00611E79"/>
    <w:rsid w:val="00612D55"/>
    <w:rsid w:val="00612D57"/>
    <w:rsid w:val="006134C3"/>
    <w:rsid w:val="00613B72"/>
    <w:rsid w:val="0061472A"/>
    <w:rsid w:val="006147E3"/>
    <w:rsid w:val="00614918"/>
    <w:rsid w:val="006149E6"/>
    <w:rsid w:val="00614A8A"/>
    <w:rsid w:val="00614BE7"/>
    <w:rsid w:val="006151AC"/>
    <w:rsid w:val="00615491"/>
    <w:rsid w:val="00615562"/>
    <w:rsid w:val="006156D0"/>
    <w:rsid w:val="006157EA"/>
    <w:rsid w:val="00615B21"/>
    <w:rsid w:val="00615F4E"/>
    <w:rsid w:val="006161C5"/>
    <w:rsid w:val="00616331"/>
    <w:rsid w:val="00616460"/>
    <w:rsid w:val="006167FF"/>
    <w:rsid w:val="00617046"/>
    <w:rsid w:val="00617083"/>
    <w:rsid w:val="0061786C"/>
    <w:rsid w:val="006179EB"/>
    <w:rsid w:val="00617C81"/>
    <w:rsid w:val="00617CCE"/>
    <w:rsid w:val="006201EB"/>
    <w:rsid w:val="006205FE"/>
    <w:rsid w:val="006207FA"/>
    <w:rsid w:val="00620E9C"/>
    <w:rsid w:val="00620ECB"/>
    <w:rsid w:val="00620EDF"/>
    <w:rsid w:val="00621183"/>
    <w:rsid w:val="00621746"/>
    <w:rsid w:val="00621CAC"/>
    <w:rsid w:val="0062205A"/>
    <w:rsid w:val="00622140"/>
    <w:rsid w:val="006224AF"/>
    <w:rsid w:val="006224F0"/>
    <w:rsid w:val="00622982"/>
    <w:rsid w:val="00622A3A"/>
    <w:rsid w:val="00622AC5"/>
    <w:rsid w:val="00623734"/>
    <w:rsid w:val="00623895"/>
    <w:rsid w:val="006238B6"/>
    <w:rsid w:val="00623D22"/>
    <w:rsid w:val="00623DEF"/>
    <w:rsid w:val="0062405B"/>
    <w:rsid w:val="0062409F"/>
    <w:rsid w:val="006241E5"/>
    <w:rsid w:val="00624818"/>
    <w:rsid w:val="00624BF0"/>
    <w:rsid w:val="006264BE"/>
    <w:rsid w:val="00626A9E"/>
    <w:rsid w:val="00626CF6"/>
    <w:rsid w:val="00627021"/>
    <w:rsid w:val="0062730C"/>
    <w:rsid w:val="006277A1"/>
    <w:rsid w:val="00627B16"/>
    <w:rsid w:val="006302E7"/>
    <w:rsid w:val="0063042E"/>
    <w:rsid w:val="0063048C"/>
    <w:rsid w:val="00630722"/>
    <w:rsid w:val="006308C8"/>
    <w:rsid w:val="00630E3C"/>
    <w:rsid w:val="00631B04"/>
    <w:rsid w:val="006323C1"/>
    <w:rsid w:val="0063285E"/>
    <w:rsid w:val="00632D36"/>
    <w:rsid w:val="0063315A"/>
    <w:rsid w:val="006333E7"/>
    <w:rsid w:val="00633F01"/>
    <w:rsid w:val="00633F05"/>
    <w:rsid w:val="00634529"/>
    <w:rsid w:val="00634A19"/>
    <w:rsid w:val="00634C14"/>
    <w:rsid w:val="00634CAE"/>
    <w:rsid w:val="00634D2F"/>
    <w:rsid w:val="006353A7"/>
    <w:rsid w:val="0063540B"/>
    <w:rsid w:val="006354A4"/>
    <w:rsid w:val="0063560C"/>
    <w:rsid w:val="00635B5C"/>
    <w:rsid w:val="00635B68"/>
    <w:rsid w:val="00635D47"/>
    <w:rsid w:val="006360BA"/>
    <w:rsid w:val="006360F2"/>
    <w:rsid w:val="00636AB1"/>
    <w:rsid w:val="00636D3E"/>
    <w:rsid w:val="00636D47"/>
    <w:rsid w:val="00637180"/>
    <w:rsid w:val="006373FA"/>
    <w:rsid w:val="00637717"/>
    <w:rsid w:val="0063784C"/>
    <w:rsid w:val="00637A7A"/>
    <w:rsid w:val="00637C03"/>
    <w:rsid w:val="00637DF5"/>
    <w:rsid w:val="00637F40"/>
    <w:rsid w:val="00641676"/>
    <w:rsid w:val="00642175"/>
    <w:rsid w:val="006425E8"/>
    <w:rsid w:val="006428B7"/>
    <w:rsid w:val="00643066"/>
    <w:rsid w:val="00643089"/>
    <w:rsid w:val="006433C4"/>
    <w:rsid w:val="00643734"/>
    <w:rsid w:val="00643835"/>
    <w:rsid w:val="0064387F"/>
    <w:rsid w:val="00643C2A"/>
    <w:rsid w:val="00643C5E"/>
    <w:rsid w:val="006443A8"/>
    <w:rsid w:val="006443AF"/>
    <w:rsid w:val="006443DC"/>
    <w:rsid w:val="006446BA"/>
    <w:rsid w:val="006448B9"/>
    <w:rsid w:val="00644984"/>
    <w:rsid w:val="0064514E"/>
    <w:rsid w:val="0064539C"/>
    <w:rsid w:val="00645AC9"/>
    <w:rsid w:val="00646198"/>
    <w:rsid w:val="006466D1"/>
    <w:rsid w:val="00646899"/>
    <w:rsid w:val="00646A07"/>
    <w:rsid w:val="00646E14"/>
    <w:rsid w:val="006476C1"/>
    <w:rsid w:val="00647740"/>
    <w:rsid w:val="00647A1E"/>
    <w:rsid w:val="00647B93"/>
    <w:rsid w:val="00647BAF"/>
    <w:rsid w:val="0065008A"/>
    <w:rsid w:val="006500AC"/>
    <w:rsid w:val="006508CA"/>
    <w:rsid w:val="00650A00"/>
    <w:rsid w:val="00650D4C"/>
    <w:rsid w:val="006513A5"/>
    <w:rsid w:val="00651487"/>
    <w:rsid w:val="0065150D"/>
    <w:rsid w:val="00651727"/>
    <w:rsid w:val="00651D5E"/>
    <w:rsid w:val="006520D5"/>
    <w:rsid w:val="006521BA"/>
    <w:rsid w:val="00652503"/>
    <w:rsid w:val="0065256E"/>
    <w:rsid w:val="00652AB8"/>
    <w:rsid w:val="00652B90"/>
    <w:rsid w:val="006531AB"/>
    <w:rsid w:val="0065322B"/>
    <w:rsid w:val="006532D2"/>
    <w:rsid w:val="006533F6"/>
    <w:rsid w:val="006538C8"/>
    <w:rsid w:val="00653CDE"/>
    <w:rsid w:val="00653D52"/>
    <w:rsid w:val="00654600"/>
    <w:rsid w:val="00654AE4"/>
    <w:rsid w:val="00654C6C"/>
    <w:rsid w:val="0065548B"/>
    <w:rsid w:val="006555E9"/>
    <w:rsid w:val="0065563F"/>
    <w:rsid w:val="00655833"/>
    <w:rsid w:val="00655D4C"/>
    <w:rsid w:val="00656832"/>
    <w:rsid w:val="00656BA4"/>
    <w:rsid w:val="00656D21"/>
    <w:rsid w:val="00656D2F"/>
    <w:rsid w:val="00656E1A"/>
    <w:rsid w:val="00657063"/>
    <w:rsid w:val="0065737D"/>
    <w:rsid w:val="0065773D"/>
    <w:rsid w:val="00657988"/>
    <w:rsid w:val="00657BDD"/>
    <w:rsid w:val="0066035F"/>
    <w:rsid w:val="00660AD3"/>
    <w:rsid w:val="00660E9D"/>
    <w:rsid w:val="00661044"/>
    <w:rsid w:val="006610BF"/>
    <w:rsid w:val="0066125D"/>
    <w:rsid w:val="006617DF"/>
    <w:rsid w:val="00661E42"/>
    <w:rsid w:val="0066203B"/>
    <w:rsid w:val="00662E52"/>
    <w:rsid w:val="006634BD"/>
    <w:rsid w:val="00663665"/>
    <w:rsid w:val="00663833"/>
    <w:rsid w:val="00663AF7"/>
    <w:rsid w:val="00663C34"/>
    <w:rsid w:val="006640FE"/>
    <w:rsid w:val="006645B0"/>
    <w:rsid w:val="006645DF"/>
    <w:rsid w:val="006651B8"/>
    <w:rsid w:val="006651CD"/>
    <w:rsid w:val="00665A3D"/>
    <w:rsid w:val="00666B33"/>
    <w:rsid w:val="0066701B"/>
    <w:rsid w:val="0066703E"/>
    <w:rsid w:val="0066716C"/>
    <w:rsid w:val="006675FF"/>
    <w:rsid w:val="00667CC3"/>
    <w:rsid w:val="00667DFA"/>
    <w:rsid w:val="00670363"/>
    <w:rsid w:val="00670850"/>
    <w:rsid w:val="006710AA"/>
    <w:rsid w:val="00671552"/>
    <w:rsid w:val="00671640"/>
    <w:rsid w:val="00671954"/>
    <w:rsid w:val="00671E29"/>
    <w:rsid w:val="00671E94"/>
    <w:rsid w:val="006729D6"/>
    <w:rsid w:val="0067405C"/>
    <w:rsid w:val="00674066"/>
    <w:rsid w:val="006741E4"/>
    <w:rsid w:val="00674B70"/>
    <w:rsid w:val="00674D49"/>
    <w:rsid w:val="006758E7"/>
    <w:rsid w:val="00675BAD"/>
    <w:rsid w:val="00676112"/>
    <w:rsid w:val="006762DA"/>
    <w:rsid w:val="006763C8"/>
    <w:rsid w:val="0067664B"/>
    <w:rsid w:val="00676ED6"/>
    <w:rsid w:val="0067727B"/>
    <w:rsid w:val="006773C8"/>
    <w:rsid w:val="006774B0"/>
    <w:rsid w:val="006776BB"/>
    <w:rsid w:val="006776C8"/>
    <w:rsid w:val="0067796C"/>
    <w:rsid w:val="00677B63"/>
    <w:rsid w:val="0068002F"/>
    <w:rsid w:val="0068056C"/>
    <w:rsid w:val="006807BC"/>
    <w:rsid w:val="006808A1"/>
    <w:rsid w:val="00680E74"/>
    <w:rsid w:val="00681100"/>
    <w:rsid w:val="00681924"/>
    <w:rsid w:val="00681B14"/>
    <w:rsid w:val="00683879"/>
    <w:rsid w:val="00683DDE"/>
    <w:rsid w:val="00683FF1"/>
    <w:rsid w:val="0068418C"/>
    <w:rsid w:val="0068425B"/>
    <w:rsid w:val="00684625"/>
    <w:rsid w:val="006848C5"/>
    <w:rsid w:val="00684EDD"/>
    <w:rsid w:val="00685026"/>
    <w:rsid w:val="006856AC"/>
    <w:rsid w:val="00685ED5"/>
    <w:rsid w:val="00686775"/>
    <w:rsid w:val="00686E84"/>
    <w:rsid w:val="006874DA"/>
    <w:rsid w:val="00687DE7"/>
    <w:rsid w:val="00687E29"/>
    <w:rsid w:val="006907CA"/>
    <w:rsid w:val="00690B11"/>
    <w:rsid w:val="00690E75"/>
    <w:rsid w:val="0069116E"/>
    <w:rsid w:val="00691355"/>
    <w:rsid w:val="00691753"/>
    <w:rsid w:val="006917CE"/>
    <w:rsid w:val="0069181C"/>
    <w:rsid w:val="0069188F"/>
    <w:rsid w:val="00691C14"/>
    <w:rsid w:val="00692AAD"/>
    <w:rsid w:val="00692E8D"/>
    <w:rsid w:val="0069308A"/>
    <w:rsid w:val="00693645"/>
    <w:rsid w:val="00693C22"/>
    <w:rsid w:val="00693D7D"/>
    <w:rsid w:val="00693E38"/>
    <w:rsid w:val="006941C8"/>
    <w:rsid w:val="00694D06"/>
    <w:rsid w:val="00694E7F"/>
    <w:rsid w:val="0069528F"/>
    <w:rsid w:val="0069570C"/>
    <w:rsid w:val="006957BA"/>
    <w:rsid w:val="00695B0B"/>
    <w:rsid w:val="00695E2B"/>
    <w:rsid w:val="006965A7"/>
    <w:rsid w:val="0069695F"/>
    <w:rsid w:val="006969CA"/>
    <w:rsid w:val="00696BAC"/>
    <w:rsid w:val="00697498"/>
    <w:rsid w:val="0069753B"/>
    <w:rsid w:val="006A012C"/>
    <w:rsid w:val="006A0210"/>
    <w:rsid w:val="006A0274"/>
    <w:rsid w:val="006A0D10"/>
    <w:rsid w:val="006A1076"/>
    <w:rsid w:val="006A1145"/>
    <w:rsid w:val="006A15A2"/>
    <w:rsid w:val="006A1BB3"/>
    <w:rsid w:val="006A1E93"/>
    <w:rsid w:val="006A2579"/>
    <w:rsid w:val="006A266A"/>
    <w:rsid w:val="006A2C38"/>
    <w:rsid w:val="006A3583"/>
    <w:rsid w:val="006A3762"/>
    <w:rsid w:val="006A41C5"/>
    <w:rsid w:val="006A4935"/>
    <w:rsid w:val="006A52B6"/>
    <w:rsid w:val="006A58EB"/>
    <w:rsid w:val="006A5A16"/>
    <w:rsid w:val="006A75BC"/>
    <w:rsid w:val="006A7835"/>
    <w:rsid w:val="006A78E8"/>
    <w:rsid w:val="006A79E9"/>
    <w:rsid w:val="006A7AE7"/>
    <w:rsid w:val="006A7D04"/>
    <w:rsid w:val="006A7E04"/>
    <w:rsid w:val="006A7F8A"/>
    <w:rsid w:val="006B053B"/>
    <w:rsid w:val="006B05A4"/>
    <w:rsid w:val="006B0B4E"/>
    <w:rsid w:val="006B0B7C"/>
    <w:rsid w:val="006B0C32"/>
    <w:rsid w:val="006B0ED1"/>
    <w:rsid w:val="006B11E5"/>
    <w:rsid w:val="006B14E0"/>
    <w:rsid w:val="006B1545"/>
    <w:rsid w:val="006B1960"/>
    <w:rsid w:val="006B1A1E"/>
    <w:rsid w:val="006B201B"/>
    <w:rsid w:val="006B26CC"/>
    <w:rsid w:val="006B2C12"/>
    <w:rsid w:val="006B2D48"/>
    <w:rsid w:val="006B355C"/>
    <w:rsid w:val="006B3AFA"/>
    <w:rsid w:val="006B3D6E"/>
    <w:rsid w:val="006B45CB"/>
    <w:rsid w:val="006B51F3"/>
    <w:rsid w:val="006B5266"/>
    <w:rsid w:val="006B57D8"/>
    <w:rsid w:val="006B5BA4"/>
    <w:rsid w:val="006B5DD7"/>
    <w:rsid w:val="006B5EC9"/>
    <w:rsid w:val="006B5FEF"/>
    <w:rsid w:val="006B66B3"/>
    <w:rsid w:val="006B6756"/>
    <w:rsid w:val="006B68FB"/>
    <w:rsid w:val="006B6B18"/>
    <w:rsid w:val="006B74A1"/>
    <w:rsid w:val="006B77BB"/>
    <w:rsid w:val="006B799F"/>
    <w:rsid w:val="006C0B68"/>
    <w:rsid w:val="006C114C"/>
    <w:rsid w:val="006C1F0D"/>
    <w:rsid w:val="006C2ADB"/>
    <w:rsid w:val="006C30D5"/>
    <w:rsid w:val="006C32C1"/>
    <w:rsid w:val="006C3918"/>
    <w:rsid w:val="006C3AA0"/>
    <w:rsid w:val="006C3CF0"/>
    <w:rsid w:val="006C40C6"/>
    <w:rsid w:val="006C451B"/>
    <w:rsid w:val="006C4552"/>
    <w:rsid w:val="006C456A"/>
    <w:rsid w:val="006C46C8"/>
    <w:rsid w:val="006C497E"/>
    <w:rsid w:val="006C4B33"/>
    <w:rsid w:val="006C4BDD"/>
    <w:rsid w:val="006C4E02"/>
    <w:rsid w:val="006C51C6"/>
    <w:rsid w:val="006C5229"/>
    <w:rsid w:val="006C567F"/>
    <w:rsid w:val="006C578B"/>
    <w:rsid w:val="006C5DC4"/>
    <w:rsid w:val="006C6667"/>
    <w:rsid w:val="006C6690"/>
    <w:rsid w:val="006C6B3E"/>
    <w:rsid w:val="006C6EDA"/>
    <w:rsid w:val="006C7350"/>
    <w:rsid w:val="006C7486"/>
    <w:rsid w:val="006C7796"/>
    <w:rsid w:val="006C7BD5"/>
    <w:rsid w:val="006D0191"/>
    <w:rsid w:val="006D033B"/>
    <w:rsid w:val="006D0700"/>
    <w:rsid w:val="006D0FEE"/>
    <w:rsid w:val="006D1E29"/>
    <w:rsid w:val="006D27BF"/>
    <w:rsid w:val="006D317C"/>
    <w:rsid w:val="006D31F6"/>
    <w:rsid w:val="006D342B"/>
    <w:rsid w:val="006D38AF"/>
    <w:rsid w:val="006D3952"/>
    <w:rsid w:val="006D3BAF"/>
    <w:rsid w:val="006D4034"/>
    <w:rsid w:val="006D4310"/>
    <w:rsid w:val="006D442B"/>
    <w:rsid w:val="006D44BD"/>
    <w:rsid w:val="006D4B97"/>
    <w:rsid w:val="006D74A3"/>
    <w:rsid w:val="006D773E"/>
    <w:rsid w:val="006D7BB6"/>
    <w:rsid w:val="006D7C51"/>
    <w:rsid w:val="006E00E6"/>
    <w:rsid w:val="006E031B"/>
    <w:rsid w:val="006E0485"/>
    <w:rsid w:val="006E049A"/>
    <w:rsid w:val="006E059C"/>
    <w:rsid w:val="006E12CF"/>
    <w:rsid w:val="006E2319"/>
    <w:rsid w:val="006E286C"/>
    <w:rsid w:val="006E2E02"/>
    <w:rsid w:val="006E2F67"/>
    <w:rsid w:val="006E3454"/>
    <w:rsid w:val="006E3719"/>
    <w:rsid w:val="006E38AD"/>
    <w:rsid w:val="006E406A"/>
    <w:rsid w:val="006E49EF"/>
    <w:rsid w:val="006E597F"/>
    <w:rsid w:val="006E59F7"/>
    <w:rsid w:val="006E5A9E"/>
    <w:rsid w:val="006E6082"/>
    <w:rsid w:val="006E6A71"/>
    <w:rsid w:val="006E6C0D"/>
    <w:rsid w:val="006E710F"/>
    <w:rsid w:val="006E71A1"/>
    <w:rsid w:val="006E7445"/>
    <w:rsid w:val="006E7722"/>
    <w:rsid w:val="006E779E"/>
    <w:rsid w:val="006E7B5F"/>
    <w:rsid w:val="006E7EC4"/>
    <w:rsid w:val="006E7F63"/>
    <w:rsid w:val="006F0059"/>
    <w:rsid w:val="006F075D"/>
    <w:rsid w:val="006F0BA4"/>
    <w:rsid w:val="006F121C"/>
    <w:rsid w:val="006F140D"/>
    <w:rsid w:val="006F146A"/>
    <w:rsid w:val="006F15ED"/>
    <w:rsid w:val="006F16B4"/>
    <w:rsid w:val="006F18EA"/>
    <w:rsid w:val="006F195A"/>
    <w:rsid w:val="006F29B2"/>
    <w:rsid w:val="006F2A28"/>
    <w:rsid w:val="006F2AAC"/>
    <w:rsid w:val="006F2BCB"/>
    <w:rsid w:val="006F2BF7"/>
    <w:rsid w:val="006F2F10"/>
    <w:rsid w:val="006F31F1"/>
    <w:rsid w:val="006F33F3"/>
    <w:rsid w:val="006F361D"/>
    <w:rsid w:val="006F387B"/>
    <w:rsid w:val="006F3A6A"/>
    <w:rsid w:val="006F432F"/>
    <w:rsid w:val="006F4A01"/>
    <w:rsid w:val="006F4AEF"/>
    <w:rsid w:val="006F4BA5"/>
    <w:rsid w:val="006F4BE5"/>
    <w:rsid w:val="006F4C2B"/>
    <w:rsid w:val="006F4D61"/>
    <w:rsid w:val="006F4D7A"/>
    <w:rsid w:val="006F4E0B"/>
    <w:rsid w:val="006F52DA"/>
    <w:rsid w:val="006F5CAB"/>
    <w:rsid w:val="006F5DDB"/>
    <w:rsid w:val="006F5E20"/>
    <w:rsid w:val="006F6021"/>
    <w:rsid w:val="006F624C"/>
    <w:rsid w:val="006F655A"/>
    <w:rsid w:val="006F65F7"/>
    <w:rsid w:val="006F6CB7"/>
    <w:rsid w:val="006F6FE4"/>
    <w:rsid w:val="006F74C1"/>
    <w:rsid w:val="006F77FB"/>
    <w:rsid w:val="006F79EC"/>
    <w:rsid w:val="0070021D"/>
    <w:rsid w:val="0070069E"/>
    <w:rsid w:val="007006EF"/>
    <w:rsid w:val="007007D3"/>
    <w:rsid w:val="00700808"/>
    <w:rsid w:val="007012FB"/>
    <w:rsid w:val="00701473"/>
    <w:rsid w:val="0070149C"/>
    <w:rsid w:val="00701736"/>
    <w:rsid w:val="00701B43"/>
    <w:rsid w:val="0070207B"/>
    <w:rsid w:val="0070208A"/>
    <w:rsid w:val="00702534"/>
    <w:rsid w:val="00703709"/>
    <w:rsid w:val="00703C43"/>
    <w:rsid w:val="00704907"/>
    <w:rsid w:val="00704DA9"/>
    <w:rsid w:val="007050E2"/>
    <w:rsid w:val="00705164"/>
    <w:rsid w:val="007052C9"/>
    <w:rsid w:val="00705333"/>
    <w:rsid w:val="00705838"/>
    <w:rsid w:val="007059F9"/>
    <w:rsid w:val="00705FC9"/>
    <w:rsid w:val="007062F0"/>
    <w:rsid w:val="00706343"/>
    <w:rsid w:val="00706606"/>
    <w:rsid w:val="00706A1A"/>
    <w:rsid w:val="007072CC"/>
    <w:rsid w:val="00707347"/>
    <w:rsid w:val="00707411"/>
    <w:rsid w:val="007075C8"/>
    <w:rsid w:val="00707757"/>
    <w:rsid w:val="00707E9B"/>
    <w:rsid w:val="00707EB5"/>
    <w:rsid w:val="007105AD"/>
    <w:rsid w:val="00710669"/>
    <w:rsid w:val="00710987"/>
    <w:rsid w:val="00710D2E"/>
    <w:rsid w:val="0071110F"/>
    <w:rsid w:val="00711144"/>
    <w:rsid w:val="00711C70"/>
    <w:rsid w:val="00711CF8"/>
    <w:rsid w:val="00712195"/>
    <w:rsid w:val="00712244"/>
    <w:rsid w:val="007124A4"/>
    <w:rsid w:val="00712601"/>
    <w:rsid w:val="0071262E"/>
    <w:rsid w:val="007129E9"/>
    <w:rsid w:val="00712A49"/>
    <w:rsid w:val="00712A67"/>
    <w:rsid w:val="00712ABD"/>
    <w:rsid w:val="00712CC9"/>
    <w:rsid w:val="00712F91"/>
    <w:rsid w:val="00713841"/>
    <w:rsid w:val="00713B58"/>
    <w:rsid w:val="00713BC2"/>
    <w:rsid w:val="00713CD3"/>
    <w:rsid w:val="00713E57"/>
    <w:rsid w:val="00713F1C"/>
    <w:rsid w:val="00714289"/>
    <w:rsid w:val="007143E3"/>
    <w:rsid w:val="00714659"/>
    <w:rsid w:val="00714CB2"/>
    <w:rsid w:val="00714EE6"/>
    <w:rsid w:val="007151DE"/>
    <w:rsid w:val="0071541A"/>
    <w:rsid w:val="007154B2"/>
    <w:rsid w:val="007155A7"/>
    <w:rsid w:val="00715C69"/>
    <w:rsid w:val="00715E6F"/>
    <w:rsid w:val="007160D5"/>
    <w:rsid w:val="007160F9"/>
    <w:rsid w:val="0071642F"/>
    <w:rsid w:val="007164F3"/>
    <w:rsid w:val="00716720"/>
    <w:rsid w:val="007168E0"/>
    <w:rsid w:val="00716DFA"/>
    <w:rsid w:val="00716FA5"/>
    <w:rsid w:val="0071741C"/>
    <w:rsid w:val="00717523"/>
    <w:rsid w:val="00717AA8"/>
    <w:rsid w:val="00717D07"/>
    <w:rsid w:val="007211B3"/>
    <w:rsid w:val="0072121D"/>
    <w:rsid w:val="00721731"/>
    <w:rsid w:val="00721D26"/>
    <w:rsid w:val="00722278"/>
    <w:rsid w:val="00722B96"/>
    <w:rsid w:val="00722D98"/>
    <w:rsid w:val="00723017"/>
    <w:rsid w:val="00723590"/>
    <w:rsid w:val="00723AB9"/>
    <w:rsid w:val="00723D68"/>
    <w:rsid w:val="00723E6F"/>
    <w:rsid w:val="00723EB6"/>
    <w:rsid w:val="00724723"/>
    <w:rsid w:val="0072490D"/>
    <w:rsid w:val="00724C35"/>
    <w:rsid w:val="00724EA2"/>
    <w:rsid w:val="007251F6"/>
    <w:rsid w:val="00725257"/>
    <w:rsid w:val="007258B6"/>
    <w:rsid w:val="00725971"/>
    <w:rsid w:val="00725DD0"/>
    <w:rsid w:val="00725E43"/>
    <w:rsid w:val="007260CD"/>
    <w:rsid w:val="007263E6"/>
    <w:rsid w:val="00726451"/>
    <w:rsid w:val="007268B1"/>
    <w:rsid w:val="00726C31"/>
    <w:rsid w:val="00726CCE"/>
    <w:rsid w:val="00726DF9"/>
    <w:rsid w:val="0072724D"/>
    <w:rsid w:val="00730104"/>
    <w:rsid w:val="0073040C"/>
    <w:rsid w:val="0073052F"/>
    <w:rsid w:val="007306CF"/>
    <w:rsid w:val="00730767"/>
    <w:rsid w:val="00730B03"/>
    <w:rsid w:val="00730BA7"/>
    <w:rsid w:val="00730C1F"/>
    <w:rsid w:val="00730C26"/>
    <w:rsid w:val="00731204"/>
    <w:rsid w:val="007319C7"/>
    <w:rsid w:val="00731AF7"/>
    <w:rsid w:val="00732989"/>
    <w:rsid w:val="0073307C"/>
    <w:rsid w:val="00733346"/>
    <w:rsid w:val="007334BB"/>
    <w:rsid w:val="007334C4"/>
    <w:rsid w:val="007335C3"/>
    <w:rsid w:val="00733A4F"/>
    <w:rsid w:val="00733ACA"/>
    <w:rsid w:val="00733EE0"/>
    <w:rsid w:val="007341D4"/>
    <w:rsid w:val="00734265"/>
    <w:rsid w:val="0073430A"/>
    <w:rsid w:val="0073456A"/>
    <w:rsid w:val="00734D13"/>
    <w:rsid w:val="00735236"/>
    <w:rsid w:val="007357CF"/>
    <w:rsid w:val="007359CC"/>
    <w:rsid w:val="00735AA8"/>
    <w:rsid w:val="0073608A"/>
    <w:rsid w:val="0073656D"/>
    <w:rsid w:val="0073679F"/>
    <w:rsid w:val="00736A79"/>
    <w:rsid w:val="007374A4"/>
    <w:rsid w:val="00737A44"/>
    <w:rsid w:val="00737C2A"/>
    <w:rsid w:val="007401C4"/>
    <w:rsid w:val="0074022A"/>
    <w:rsid w:val="00740BF6"/>
    <w:rsid w:val="00740F09"/>
    <w:rsid w:val="00741067"/>
    <w:rsid w:val="0074140C"/>
    <w:rsid w:val="0074173D"/>
    <w:rsid w:val="00742040"/>
    <w:rsid w:val="00742473"/>
    <w:rsid w:val="007426AD"/>
    <w:rsid w:val="007426E5"/>
    <w:rsid w:val="0074287D"/>
    <w:rsid w:val="00742B06"/>
    <w:rsid w:val="00742DF5"/>
    <w:rsid w:val="0074301B"/>
    <w:rsid w:val="00743613"/>
    <w:rsid w:val="00743AF4"/>
    <w:rsid w:val="00744082"/>
    <w:rsid w:val="00744FAF"/>
    <w:rsid w:val="007459A6"/>
    <w:rsid w:val="0074674A"/>
    <w:rsid w:val="00746750"/>
    <w:rsid w:val="00746881"/>
    <w:rsid w:val="007468C8"/>
    <w:rsid w:val="00746D26"/>
    <w:rsid w:val="00746D78"/>
    <w:rsid w:val="007475E7"/>
    <w:rsid w:val="0074792B"/>
    <w:rsid w:val="0074796F"/>
    <w:rsid w:val="00747C16"/>
    <w:rsid w:val="007502EB"/>
    <w:rsid w:val="0075051B"/>
    <w:rsid w:val="007505CA"/>
    <w:rsid w:val="00750669"/>
    <w:rsid w:val="00750ACE"/>
    <w:rsid w:val="00751877"/>
    <w:rsid w:val="00751E39"/>
    <w:rsid w:val="0075211A"/>
    <w:rsid w:val="00752289"/>
    <w:rsid w:val="00752CD4"/>
    <w:rsid w:val="00753527"/>
    <w:rsid w:val="00753990"/>
    <w:rsid w:val="00753BC7"/>
    <w:rsid w:val="00754153"/>
    <w:rsid w:val="0075452C"/>
    <w:rsid w:val="00754D29"/>
    <w:rsid w:val="00754F35"/>
    <w:rsid w:val="0075502B"/>
    <w:rsid w:val="00755240"/>
    <w:rsid w:val="00755DF8"/>
    <w:rsid w:val="007568FB"/>
    <w:rsid w:val="00756CA2"/>
    <w:rsid w:val="0075781C"/>
    <w:rsid w:val="00757917"/>
    <w:rsid w:val="00757BA7"/>
    <w:rsid w:val="00757C35"/>
    <w:rsid w:val="007600B3"/>
    <w:rsid w:val="007603C8"/>
    <w:rsid w:val="00760614"/>
    <w:rsid w:val="007606DF"/>
    <w:rsid w:val="0076085D"/>
    <w:rsid w:val="00760E87"/>
    <w:rsid w:val="00761117"/>
    <w:rsid w:val="007614BB"/>
    <w:rsid w:val="00761A8C"/>
    <w:rsid w:val="00761B24"/>
    <w:rsid w:val="00762036"/>
    <w:rsid w:val="0076217B"/>
    <w:rsid w:val="007625E1"/>
    <w:rsid w:val="0076280B"/>
    <w:rsid w:val="00762BB6"/>
    <w:rsid w:val="00762F24"/>
    <w:rsid w:val="00763497"/>
    <w:rsid w:val="00763954"/>
    <w:rsid w:val="00763A0F"/>
    <w:rsid w:val="00763B6C"/>
    <w:rsid w:val="00763BAA"/>
    <w:rsid w:val="007644A9"/>
    <w:rsid w:val="00764627"/>
    <w:rsid w:val="007647E2"/>
    <w:rsid w:val="00764987"/>
    <w:rsid w:val="0076505B"/>
    <w:rsid w:val="00765499"/>
    <w:rsid w:val="007654FA"/>
    <w:rsid w:val="007657F0"/>
    <w:rsid w:val="007658D4"/>
    <w:rsid w:val="00765BC6"/>
    <w:rsid w:val="00765E85"/>
    <w:rsid w:val="0076620A"/>
    <w:rsid w:val="007662B8"/>
    <w:rsid w:val="007663F2"/>
    <w:rsid w:val="00766D0E"/>
    <w:rsid w:val="00766D24"/>
    <w:rsid w:val="007670A7"/>
    <w:rsid w:val="00767216"/>
    <w:rsid w:val="007675DF"/>
    <w:rsid w:val="00767D47"/>
    <w:rsid w:val="00767F70"/>
    <w:rsid w:val="00770286"/>
    <w:rsid w:val="007703D1"/>
    <w:rsid w:val="00770668"/>
    <w:rsid w:val="0077083A"/>
    <w:rsid w:val="007709D0"/>
    <w:rsid w:val="007712ED"/>
    <w:rsid w:val="0077143C"/>
    <w:rsid w:val="0077156A"/>
    <w:rsid w:val="0077158B"/>
    <w:rsid w:val="00771759"/>
    <w:rsid w:val="00771A07"/>
    <w:rsid w:val="00771B13"/>
    <w:rsid w:val="00771CB7"/>
    <w:rsid w:val="00771FD0"/>
    <w:rsid w:val="00772267"/>
    <w:rsid w:val="007722CE"/>
    <w:rsid w:val="00772441"/>
    <w:rsid w:val="00772F96"/>
    <w:rsid w:val="0077300E"/>
    <w:rsid w:val="007731F1"/>
    <w:rsid w:val="007733AC"/>
    <w:rsid w:val="0077350F"/>
    <w:rsid w:val="00773785"/>
    <w:rsid w:val="00773B2A"/>
    <w:rsid w:val="00773F1F"/>
    <w:rsid w:val="007749D1"/>
    <w:rsid w:val="00774FD1"/>
    <w:rsid w:val="00776373"/>
    <w:rsid w:val="00776F03"/>
    <w:rsid w:val="0077789F"/>
    <w:rsid w:val="007804DE"/>
    <w:rsid w:val="007807C3"/>
    <w:rsid w:val="007808AF"/>
    <w:rsid w:val="00780A72"/>
    <w:rsid w:val="00780ADF"/>
    <w:rsid w:val="00780CBA"/>
    <w:rsid w:val="007810F2"/>
    <w:rsid w:val="00781335"/>
    <w:rsid w:val="00781854"/>
    <w:rsid w:val="00781999"/>
    <w:rsid w:val="00781D70"/>
    <w:rsid w:val="0078236F"/>
    <w:rsid w:val="00782CA7"/>
    <w:rsid w:val="00782E8D"/>
    <w:rsid w:val="00783127"/>
    <w:rsid w:val="0078378D"/>
    <w:rsid w:val="00783EE3"/>
    <w:rsid w:val="00784126"/>
    <w:rsid w:val="00784134"/>
    <w:rsid w:val="0078437E"/>
    <w:rsid w:val="00784A48"/>
    <w:rsid w:val="00784C32"/>
    <w:rsid w:val="007852A4"/>
    <w:rsid w:val="00785662"/>
    <w:rsid w:val="007857F0"/>
    <w:rsid w:val="00785ADC"/>
    <w:rsid w:val="00785DAD"/>
    <w:rsid w:val="00785FB0"/>
    <w:rsid w:val="0078603E"/>
    <w:rsid w:val="00786542"/>
    <w:rsid w:val="0078661F"/>
    <w:rsid w:val="00786BFA"/>
    <w:rsid w:val="00786C7C"/>
    <w:rsid w:val="00787328"/>
    <w:rsid w:val="007879B7"/>
    <w:rsid w:val="007906AE"/>
    <w:rsid w:val="00792CD7"/>
    <w:rsid w:val="00792E64"/>
    <w:rsid w:val="00793434"/>
    <w:rsid w:val="00793BA1"/>
    <w:rsid w:val="00793C65"/>
    <w:rsid w:val="007948CC"/>
    <w:rsid w:val="00794CAF"/>
    <w:rsid w:val="00794F07"/>
    <w:rsid w:val="00794F0D"/>
    <w:rsid w:val="00795089"/>
    <w:rsid w:val="0079546B"/>
    <w:rsid w:val="00795821"/>
    <w:rsid w:val="00795AAD"/>
    <w:rsid w:val="00795DA1"/>
    <w:rsid w:val="00795EB4"/>
    <w:rsid w:val="007964C1"/>
    <w:rsid w:val="0079674B"/>
    <w:rsid w:val="00796EE8"/>
    <w:rsid w:val="00797328"/>
    <w:rsid w:val="007974CC"/>
    <w:rsid w:val="00797852"/>
    <w:rsid w:val="00797FDF"/>
    <w:rsid w:val="007A01E1"/>
    <w:rsid w:val="007A0624"/>
    <w:rsid w:val="007A07AC"/>
    <w:rsid w:val="007A0ADF"/>
    <w:rsid w:val="007A0CC8"/>
    <w:rsid w:val="007A0E78"/>
    <w:rsid w:val="007A10F5"/>
    <w:rsid w:val="007A14D3"/>
    <w:rsid w:val="007A22CB"/>
    <w:rsid w:val="007A233F"/>
    <w:rsid w:val="007A2476"/>
    <w:rsid w:val="007A2569"/>
    <w:rsid w:val="007A285A"/>
    <w:rsid w:val="007A28ED"/>
    <w:rsid w:val="007A29C7"/>
    <w:rsid w:val="007A2C7F"/>
    <w:rsid w:val="007A3A08"/>
    <w:rsid w:val="007A3F48"/>
    <w:rsid w:val="007A40B1"/>
    <w:rsid w:val="007A43DD"/>
    <w:rsid w:val="007A4611"/>
    <w:rsid w:val="007A4702"/>
    <w:rsid w:val="007A4942"/>
    <w:rsid w:val="007A4E78"/>
    <w:rsid w:val="007A4EBE"/>
    <w:rsid w:val="007A53DB"/>
    <w:rsid w:val="007A57A6"/>
    <w:rsid w:val="007A5B20"/>
    <w:rsid w:val="007A6252"/>
    <w:rsid w:val="007A62B5"/>
    <w:rsid w:val="007A6463"/>
    <w:rsid w:val="007A65BB"/>
    <w:rsid w:val="007A6696"/>
    <w:rsid w:val="007A69E6"/>
    <w:rsid w:val="007A6C6D"/>
    <w:rsid w:val="007A70D9"/>
    <w:rsid w:val="007A71E1"/>
    <w:rsid w:val="007A74D6"/>
    <w:rsid w:val="007B01E2"/>
    <w:rsid w:val="007B0272"/>
    <w:rsid w:val="007B069C"/>
    <w:rsid w:val="007B0750"/>
    <w:rsid w:val="007B0C9B"/>
    <w:rsid w:val="007B0F6D"/>
    <w:rsid w:val="007B114E"/>
    <w:rsid w:val="007B1A28"/>
    <w:rsid w:val="007B1DAB"/>
    <w:rsid w:val="007B21B5"/>
    <w:rsid w:val="007B226F"/>
    <w:rsid w:val="007B2960"/>
    <w:rsid w:val="007B2C72"/>
    <w:rsid w:val="007B2D7C"/>
    <w:rsid w:val="007B3E7B"/>
    <w:rsid w:val="007B455C"/>
    <w:rsid w:val="007B4C64"/>
    <w:rsid w:val="007B51BD"/>
    <w:rsid w:val="007B52FF"/>
    <w:rsid w:val="007B6473"/>
    <w:rsid w:val="007B6AE0"/>
    <w:rsid w:val="007B6ECB"/>
    <w:rsid w:val="007B705C"/>
    <w:rsid w:val="007B7388"/>
    <w:rsid w:val="007B7416"/>
    <w:rsid w:val="007B746A"/>
    <w:rsid w:val="007B7733"/>
    <w:rsid w:val="007B7775"/>
    <w:rsid w:val="007B7D13"/>
    <w:rsid w:val="007C00C9"/>
    <w:rsid w:val="007C026D"/>
    <w:rsid w:val="007C02D5"/>
    <w:rsid w:val="007C0407"/>
    <w:rsid w:val="007C054D"/>
    <w:rsid w:val="007C0E23"/>
    <w:rsid w:val="007C15BB"/>
    <w:rsid w:val="007C16CE"/>
    <w:rsid w:val="007C1701"/>
    <w:rsid w:val="007C1AEE"/>
    <w:rsid w:val="007C1C29"/>
    <w:rsid w:val="007C1F4B"/>
    <w:rsid w:val="007C2250"/>
    <w:rsid w:val="007C22CB"/>
    <w:rsid w:val="007C258A"/>
    <w:rsid w:val="007C258F"/>
    <w:rsid w:val="007C260F"/>
    <w:rsid w:val="007C26DF"/>
    <w:rsid w:val="007C2AE5"/>
    <w:rsid w:val="007C3276"/>
    <w:rsid w:val="007C33CC"/>
    <w:rsid w:val="007C3591"/>
    <w:rsid w:val="007C35D9"/>
    <w:rsid w:val="007C37E0"/>
    <w:rsid w:val="007C4147"/>
    <w:rsid w:val="007C44C1"/>
    <w:rsid w:val="007C4749"/>
    <w:rsid w:val="007C48B2"/>
    <w:rsid w:val="007C58F9"/>
    <w:rsid w:val="007C5DEE"/>
    <w:rsid w:val="007C6717"/>
    <w:rsid w:val="007C6B04"/>
    <w:rsid w:val="007C6E56"/>
    <w:rsid w:val="007C7015"/>
    <w:rsid w:val="007C770D"/>
    <w:rsid w:val="007C7BFF"/>
    <w:rsid w:val="007D0539"/>
    <w:rsid w:val="007D0A00"/>
    <w:rsid w:val="007D0BE7"/>
    <w:rsid w:val="007D1045"/>
    <w:rsid w:val="007D1171"/>
    <w:rsid w:val="007D1488"/>
    <w:rsid w:val="007D1D6F"/>
    <w:rsid w:val="007D1E6A"/>
    <w:rsid w:val="007D2049"/>
    <w:rsid w:val="007D21C3"/>
    <w:rsid w:val="007D231E"/>
    <w:rsid w:val="007D2A1B"/>
    <w:rsid w:val="007D2C62"/>
    <w:rsid w:val="007D31D9"/>
    <w:rsid w:val="007D387E"/>
    <w:rsid w:val="007D4478"/>
    <w:rsid w:val="007D5205"/>
    <w:rsid w:val="007D52E8"/>
    <w:rsid w:val="007D5449"/>
    <w:rsid w:val="007D6295"/>
    <w:rsid w:val="007D64E9"/>
    <w:rsid w:val="007D64F6"/>
    <w:rsid w:val="007D685D"/>
    <w:rsid w:val="007D69C8"/>
    <w:rsid w:val="007D6A93"/>
    <w:rsid w:val="007D6AAD"/>
    <w:rsid w:val="007D6EDB"/>
    <w:rsid w:val="007D778D"/>
    <w:rsid w:val="007D7D5A"/>
    <w:rsid w:val="007E013F"/>
    <w:rsid w:val="007E0599"/>
    <w:rsid w:val="007E0D8A"/>
    <w:rsid w:val="007E10BA"/>
    <w:rsid w:val="007E1135"/>
    <w:rsid w:val="007E11B7"/>
    <w:rsid w:val="007E1942"/>
    <w:rsid w:val="007E223E"/>
    <w:rsid w:val="007E2B0C"/>
    <w:rsid w:val="007E2D7F"/>
    <w:rsid w:val="007E2ED3"/>
    <w:rsid w:val="007E3042"/>
    <w:rsid w:val="007E32FC"/>
    <w:rsid w:val="007E349E"/>
    <w:rsid w:val="007E36C3"/>
    <w:rsid w:val="007E3925"/>
    <w:rsid w:val="007E3B48"/>
    <w:rsid w:val="007E40FB"/>
    <w:rsid w:val="007E415B"/>
    <w:rsid w:val="007E440E"/>
    <w:rsid w:val="007E4E47"/>
    <w:rsid w:val="007E5466"/>
    <w:rsid w:val="007E59F2"/>
    <w:rsid w:val="007E5B87"/>
    <w:rsid w:val="007E60C4"/>
    <w:rsid w:val="007E65C1"/>
    <w:rsid w:val="007E6739"/>
    <w:rsid w:val="007E6D3F"/>
    <w:rsid w:val="007E751A"/>
    <w:rsid w:val="007E76DD"/>
    <w:rsid w:val="007E7853"/>
    <w:rsid w:val="007E792A"/>
    <w:rsid w:val="007E7A7E"/>
    <w:rsid w:val="007F0328"/>
    <w:rsid w:val="007F0546"/>
    <w:rsid w:val="007F0812"/>
    <w:rsid w:val="007F0C79"/>
    <w:rsid w:val="007F0EEE"/>
    <w:rsid w:val="007F0FB3"/>
    <w:rsid w:val="007F145C"/>
    <w:rsid w:val="007F1762"/>
    <w:rsid w:val="007F22E2"/>
    <w:rsid w:val="007F24F9"/>
    <w:rsid w:val="007F2A4C"/>
    <w:rsid w:val="007F2A5D"/>
    <w:rsid w:val="007F2D8F"/>
    <w:rsid w:val="007F2FA2"/>
    <w:rsid w:val="007F3039"/>
    <w:rsid w:val="007F3076"/>
    <w:rsid w:val="007F356D"/>
    <w:rsid w:val="007F35C3"/>
    <w:rsid w:val="007F3956"/>
    <w:rsid w:val="007F3D57"/>
    <w:rsid w:val="007F3E8B"/>
    <w:rsid w:val="007F4403"/>
    <w:rsid w:val="007F5483"/>
    <w:rsid w:val="007F55DD"/>
    <w:rsid w:val="007F58E4"/>
    <w:rsid w:val="007F5976"/>
    <w:rsid w:val="007F6505"/>
    <w:rsid w:val="007F68BA"/>
    <w:rsid w:val="007F68F8"/>
    <w:rsid w:val="007F6905"/>
    <w:rsid w:val="007F6916"/>
    <w:rsid w:val="007F6A60"/>
    <w:rsid w:val="007F7538"/>
    <w:rsid w:val="007F7777"/>
    <w:rsid w:val="007F785A"/>
    <w:rsid w:val="007F7B67"/>
    <w:rsid w:val="007F7E87"/>
    <w:rsid w:val="00800426"/>
    <w:rsid w:val="0080073D"/>
    <w:rsid w:val="008008C3"/>
    <w:rsid w:val="00800F77"/>
    <w:rsid w:val="00801257"/>
    <w:rsid w:val="0080198F"/>
    <w:rsid w:val="00801B12"/>
    <w:rsid w:val="00801EF1"/>
    <w:rsid w:val="00801FD6"/>
    <w:rsid w:val="0080234C"/>
    <w:rsid w:val="0080295E"/>
    <w:rsid w:val="008029CD"/>
    <w:rsid w:val="00803514"/>
    <w:rsid w:val="00803D21"/>
    <w:rsid w:val="00803F4F"/>
    <w:rsid w:val="008040B0"/>
    <w:rsid w:val="008041E4"/>
    <w:rsid w:val="0080455D"/>
    <w:rsid w:val="00804FFC"/>
    <w:rsid w:val="00805252"/>
    <w:rsid w:val="0080529D"/>
    <w:rsid w:val="00805379"/>
    <w:rsid w:val="008057B9"/>
    <w:rsid w:val="00805929"/>
    <w:rsid w:val="008059AF"/>
    <w:rsid w:val="00805C3B"/>
    <w:rsid w:val="00805F00"/>
    <w:rsid w:val="00805FD5"/>
    <w:rsid w:val="00806259"/>
    <w:rsid w:val="0080641F"/>
    <w:rsid w:val="00806485"/>
    <w:rsid w:val="00806684"/>
    <w:rsid w:val="00807010"/>
    <w:rsid w:val="00807237"/>
    <w:rsid w:val="00807719"/>
    <w:rsid w:val="008079BD"/>
    <w:rsid w:val="008101F5"/>
    <w:rsid w:val="00810C72"/>
    <w:rsid w:val="00811201"/>
    <w:rsid w:val="00811CF4"/>
    <w:rsid w:val="00811F7A"/>
    <w:rsid w:val="00812229"/>
    <w:rsid w:val="00812546"/>
    <w:rsid w:val="00812656"/>
    <w:rsid w:val="00812E88"/>
    <w:rsid w:val="008131AB"/>
    <w:rsid w:val="00813C7D"/>
    <w:rsid w:val="00813CC5"/>
    <w:rsid w:val="00814264"/>
    <w:rsid w:val="00814291"/>
    <w:rsid w:val="00814375"/>
    <w:rsid w:val="008149D0"/>
    <w:rsid w:val="00814B23"/>
    <w:rsid w:val="00814C60"/>
    <w:rsid w:val="00815A72"/>
    <w:rsid w:val="00815AC2"/>
    <w:rsid w:val="00815EC4"/>
    <w:rsid w:val="00816101"/>
    <w:rsid w:val="0081653A"/>
    <w:rsid w:val="008168FC"/>
    <w:rsid w:val="0081693B"/>
    <w:rsid w:val="00816C4E"/>
    <w:rsid w:val="00816C7D"/>
    <w:rsid w:val="00816CBC"/>
    <w:rsid w:val="008171A3"/>
    <w:rsid w:val="008171BA"/>
    <w:rsid w:val="00817A21"/>
    <w:rsid w:val="00817C19"/>
    <w:rsid w:val="008206D2"/>
    <w:rsid w:val="0082075D"/>
    <w:rsid w:val="008209D4"/>
    <w:rsid w:val="00820DE2"/>
    <w:rsid w:val="0082187D"/>
    <w:rsid w:val="00821BCC"/>
    <w:rsid w:val="00821F22"/>
    <w:rsid w:val="008223D0"/>
    <w:rsid w:val="008224A8"/>
    <w:rsid w:val="00822873"/>
    <w:rsid w:val="0082288D"/>
    <w:rsid w:val="00822D31"/>
    <w:rsid w:val="00822FE6"/>
    <w:rsid w:val="00823EDB"/>
    <w:rsid w:val="00824370"/>
    <w:rsid w:val="00824788"/>
    <w:rsid w:val="008248DA"/>
    <w:rsid w:val="00824CFD"/>
    <w:rsid w:val="00826126"/>
    <w:rsid w:val="00826409"/>
    <w:rsid w:val="0082657D"/>
    <w:rsid w:val="008268C0"/>
    <w:rsid w:val="00826E78"/>
    <w:rsid w:val="00827C74"/>
    <w:rsid w:val="00830688"/>
    <w:rsid w:val="00830777"/>
    <w:rsid w:val="0083087B"/>
    <w:rsid w:val="00831238"/>
    <w:rsid w:val="00831447"/>
    <w:rsid w:val="00831ECC"/>
    <w:rsid w:val="008320BC"/>
    <w:rsid w:val="00832990"/>
    <w:rsid w:val="00832D47"/>
    <w:rsid w:val="00833743"/>
    <w:rsid w:val="0083388E"/>
    <w:rsid w:val="00833B09"/>
    <w:rsid w:val="00833ED1"/>
    <w:rsid w:val="00834108"/>
    <w:rsid w:val="00834DB9"/>
    <w:rsid w:val="00835501"/>
    <w:rsid w:val="0083569C"/>
    <w:rsid w:val="0083590E"/>
    <w:rsid w:val="00835C9B"/>
    <w:rsid w:val="0083665F"/>
    <w:rsid w:val="008368F5"/>
    <w:rsid w:val="00836A1D"/>
    <w:rsid w:val="00836BAD"/>
    <w:rsid w:val="00836E22"/>
    <w:rsid w:val="00837117"/>
    <w:rsid w:val="00837523"/>
    <w:rsid w:val="00837C4B"/>
    <w:rsid w:val="00837E80"/>
    <w:rsid w:val="008400B9"/>
    <w:rsid w:val="00840276"/>
    <w:rsid w:val="0084045C"/>
    <w:rsid w:val="008404AF"/>
    <w:rsid w:val="00840561"/>
    <w:rsid w:val="008407CB"/>
    <w:rsid w:val="00840AE4"/>
    <w:rsid w:val="00840E38"/>
    <w:rsid w:val="008413CB"/>
    <w:rsid w:val="00841608"/>
    <w:rsid w:val="0084160A"/>
    <w:rsid w:val="0084241A"/>
    <w:rsid w:val="008428A4"/>
    <w:rsid w:val="0084298D"/>
    <w:rsid w:val="00842998"/>
    <w:rsid w:val="00842DE7"/>
    <w:rsid w:val="00843206"/>
    <w:rsid w:val="0084359D"/>
    <w:rsid w:val="008449EB"/>
    <w:rsid w:val="00844A14"/>
    <w:rsid w:val="00844C61"/>
    <w:rsid w:val="00844D26"/>
    <w:rsid w:val="00844FC5"/>
    <w:rsid w:val="0084510F"/>
    <w:rsid w:val="00846121"/>
    <w:rsid w:val="0084658F"/>
    <w:rsid w:val="00846680"/>
    <w:rsid w:val="00846E06"/>
    <w:rsid w:val="0084723C"/>
    <w:rsid w:val="00847CC4"/>
    <w:rsid w:val="00850063"/>
    <w:rsid w:val="00850AF7"/>
    <w:rsid w:val="008512C8"/>
    <w:rsid w:val="00852191"/>
    <w:rsid w:val="008523FE"/>
    <w:rsid w:val="008528B6"/>
    <w:rsid w:val="00853BE9"/>
    <w:rsid w:val="0085416B"/>
    <w:rsid w:val="00854857"/>
    <w:rsid w:val="00854D8C"/>
    <w:rsid w:val="00855824"/>
    <w:rsid w:val="00855B56"/>
    <w:rsid w:val="00855EBD"/>
    <w:rsid w:val="008566FD"/>
    <w:rsid w:val="00856BA7"/>
    <w:rsid w:val="00856D3B"/>
    <w:rsid w:val="008574E6"/>
    <w:rsid w:val="00857938"/>
    <w:rsid w:val="008603D2"/>
    <w:rsid w:val="00860781"/>
    <w:rsid w:val="0086084A"/>
    <w:rsid w:val="00860D0F"/>
    <w:rsid w:val="00860DDC"/>
    <w:rsid w:val="00861002"/>
    <w:rsid w:val="00862010"/>
    <w:rsid w:val="008624C6"/>
    <w:rsid w:val="00863152"/>
    <w:rsid w:val="00863175"/>
    <w:rsid w:val="008636B2"/>
    <w:rsid w:val="00863DDC"/>
    <w:rsid w:val="00863DF5"/>
    <w:rsid w:val="00864804"/>
    <w:rsid w:val="00864ADF"/>
    <w:rsid w:val="00864DB5"/>
    <w:rsid w:val="00865447"/>
    <w:rsid w:val="00865630"/>
    <w:rsid w:val="0086568A"/>
    <w:rsid w:val="00865CE0"/>
    <w:rsid w:val="008661F5"/>
    <w:rsid w:val="00866A9A"/>
    <w:rsid w:val="00867055"/>
    <w:rsid w:val="00867098"/>
    <w:rsid w:val="0086742A"/>
    <w:rsid w:val="00867572"/>
    <w:rsid w:val="008678CB"/>
    <w:rsid w:val="00870281"/>
    <w:rsid w:val="00870A4C"/>
    <w:rsid w:val="00870FAB"/>
    <w:rsid w:val="00870FF2"/>
    <w:rsid w:val="00871053"/>
    <w:rsid w:val="00871726"/>
    <w:rsid w:val="008721BC"/>
    <w:rsid w:val="00872756"/>
    <w:rsid w:val="00872CC3"/>
    <w:rsid w:val="00872D75"/>
    <w:rsid w:val="0087315C"/>
    <w:rsid w:val="0087322C"/>
    <w:rsid w:val="00874A68"/>
    <w:rsid w:val="0087507E"/>
    <w:rsid w:val="008756FC"/>
    <w:rsid w:val="00875803"/>
    <w:rsid w:val="00875D68"/>
    <w:rsid w:val="008761BD"/>
    <w:rsid w:val="00876978"/>
    <w:rsid w:val="00877136"/>
    <w:rsid w:val="00877411"/>
    <w:rsid w:val="00880204"/>
    <w:rsid w:val="008802E2"/>
    <w:rsid w:val="008804A8"/>
    <w:rsid w:val="008807C9"/>
    <w:rsid w:val="00880F7C"/>
    <w:rsid w:val="00881553"/>
    <w:rsid w:val="00881863"/>
    <w:rsid w:val="008823B9"/>
    <w:rsid w:val="00882471"/>
    <w:rsid w:val="00882551"/>
    <w:rsid w:val="0088295A"/>
    <w:rsid w:val="00882EE7"/>
    <w:rsid w:val="00883185"/>
    <w:rsid w:val="00883314"/>
    <w:rsid w:val="00883395"/>
    <w:rsid w:val="0088354D"/>
    <w:rsid w:val="008840CE"/>
    <w:rsid w:val="00884D89"/>
    <w:rsid w:val="00884DE5"/>
    <w:rsid w:val="00884F54"/>
    <w:rsid w:val="0088516C"/>
    <w:rsid w:val="00885224"/>
    <w:rsid w:val="008858C1"/>
    <w:rsid w:val="0088597D"/>
    <w:rsid w:val="00885B30"/>
    <w:rsid w:val="00885C3A"/>
    <w:rsid w:val="00885D63"/>
    <w:rsid w:val="008865E7"/>
    <w:rsid w:val="00886A7D"/>
    <w:rsid w:val="008871D4"/>
    <w:rsid w:val="00887796"/>
    <w:rsid w:val="00887B50"/>
    <w:rsid w:val="00887FFE"/>
    <w:rsid w:val="00890267"/>
    <w:rsid w:val="00890313"/>
    <w:rsid w:val="00890794"/>
    <w:rsid w:val="00890954"/>
    <w:rsid w:val="00890B1E"/>
    <w:rsid w:val="00890B66"/>
    <w:rsid w:val="00890DBC"/>
    <w:rsid w:val="00890E58"/>
    <w:rsid w:val="00891433"/>
    <w:rsid w:val="0089175D"/>
    <w:rsid w:val="00892531"/>
    <w:rsid w:val="00892DA9"/>
    <w:rsid w:val="0089348E"/>
    <w:rsid w:val="00893907"/>
    <w:rsid w:val="00893954"/>
    <w:rsid w:val="00893CB0"/>
    <w:rsid w:val="008940C4"/>
    <w:rsid w:val="008944B7"/>
    <w:rsid w:val="00894693"/>
    <w:rsid w:val="00894714"/>
    <w:rsid w:val="00894AEB"/>
    <w:rsid w:val="00894C84"/>
    <w:rsid w:val="008950EA"/>
    <w:rsid w:val="00895303"/>
    <w:rsid w:val="0089539C"/>
    <w:rsid w:val="00895911"/>
    <w:rsid w:val="00895A20"/>
    <w:rsid w:val="00895C0B"/>
    <w:rsid w:val="00895FA0"/>
    <w:rsid w:val="00896099"/>
    <w:rsid w:val="00896354"/>
    <w:rsid w:val="008965E7"/>
    <w:rsid w:val="008966AC"/>
    <w:rsid w:val="00896704"/>
    <w:rsid w:val="008967C0"/>
    <w:rsid w:val="00896B0E"/>
    <w:rsid w:val="00896B84"/>
    <w:rsid w:val="008976A4"/>
    <w:rsid w:val="008977D8"/>
    <w:rsid w:val="00897BA8"/>
    <w:rsid w:val="008A07F6"/>
    <w:rsid w:val="008A1135"/>
    <w:rsid w:val="008A11F9"/>
    <w:rsid w:val="008A1A3E"/>
    <w:rsid w:val="008A2551"/>
    <w:rsid w:val="008A2D97"/>
    <w:rsid w:val="008A2F64"/>
    <w:rsid w:val="008A3288"/>
    <w:rsid w:val="008A3D08"/>
    <w:rsid w:val="008A415E"/>
    <w:rsid w:val="008A481E"/>
    <w:rsid w:val="008A4A81"/>
    <w:rsid w:val="008A5273"/>
    <w:rsid w:val="008A5291"/>
    <w:rsid w:val="008A56A8"/>
    <w:rsid w:val="008A5993"/>
    <w:rsid w:val="008A5996"/>
    <w:rsid w:val="008A5BA1"/>
    <w:rsid w:val="008A5E9F"/>
    <w:rsid w:val="008A6166"/>
    <w:rsid w:val="008A6167"/>
    <w:rsid w:val="008A61B4"/>
    <w:rsid w:val="008A6FA2"/>
    <w:rsid w:val="008A73B4"/>
    <w:rsid w:val="008A7502"/>
    <w:rsid w:val="008A75B3"/>
    <w:rsid w:val="008A76B2"/>
    <w:rsid w:val="008A76C9"/>
    <w:rsid w:val="008A77C5"/>
    <w:rsid w:val="008A7B65"/>
    <w:rsid w:val="008B0244"/>
    <w:rsid w:val="008B072D"/>
    <w:rsid w:val="008B08AE"/>
    <w:rsid w:val="008B1136"/>
    <w:rsid w:val="008B11F6"/>
    <w:rsid w:val="008B1378"/>
    <w:rsid w:val="008B13ED"/>
    <w:rsid w:val="008B15A4"/>
    <w:rsid w:val="008B192B"/>
    <w:rsid w:val="008B28A8"/>
    <w:rsid w:val="008B3628"/>
    <w:rsid w:val="008B39C4"/>
    <w:rsid w:val="008B4858"/>
    <w:rsid w:val="008B4A71"/>
    <w:rsid w:val="008B4AA6"/>
    <w:rsid w:val="008B4F68"/>
    <w:rsid w:val="008B52FA"/>
    <w:rsid w:val="008B5A4B"/>
    <w:rsid w:val="008B5A82"/>
    <w:rsid w:val="008B5D66"/>
    <w:rsid w:val="008B6081"/>
    <w:rsid w:val="008B60FE"/>
    <w:rsid w:val="008B6891"/>
    <w:rsid w:val="008B68C0"/>
    <w:rsid w:val="008B69D2"/>
    <w:rsid w:val="008B69E0"/>
    <w:rsid w:val="008B6D36"/>
    <w:rsid w:val="008B6EDB"/>
    <w:rsid w:val="008B7085"/>
    <w:rsid w:val="008B7113"/>
    <w:rsid w:val="008B741E"/>
    <w:rsid w:val="008B781B"/>
    <w:rsid w:val="008C007B"/>
    <w:rsid w:val="008C0647"/>
    <w:rsid w:val="008C0679"/>
    <w:rsid w:val="008C0A87"/>
    <w:rsid w:val="008C0C70"/>
    <w:rsid w:val="008C152D"/>
    <w:rsid w:val="008C1675"/>
    <w:rsid w:val="008C17BD"/>
    <w:rsid w:val="008C1B82"/>
    <w:rsid w:val="008C1DCD"/>
    <w:rsid w:val="008C22AE"/>
    <w:rsid w:val="008C29AA"/>
    <w:rsid w:val="008C29E0"/>
    <w:rsid w:val="008C2D74"/>
    <w:rsid w:val="008C2E71"/>
    <w:rsid w:val="008C30C2"/>
    <w:rsid w:val="008C349F"/>
    <w:rsid w:val="008C3C3F"/>
    <w:rsid w:val="008C40B7"/>
    <w:rsid w:val="008C43F6"/>
    <w:rsid w:val="008C468C"/>
    <w:rsid w:val="008C46F9"/>
    <w:rsid w:val="008C4E96"/>
    <w:rsid w:val="008C4EB7"/>
    <w:rsid w:val="008C527D"/>
    <w:rsid w:val="008C5292"/>
    <w:rsid w:val="008C532A"/>
    <w:rsid w:val="008C557A"/>
    <w:rsid w:val="008C55AF"/>
    <w:rsid w:val="008C5BD2"/>
    <w:rsid w:val="008C5C93"/>
    <w:rsid w:val="008C5F33"/>
    <w:rsid w:val="008C6137"/>
    <w:rsid w:val="008C61D1"/>
    <w:rsid w:val="008C666C"/>
    <w:rsid w:val="008C67F4"/>
    <w:rsid w:val="008C6D39"/>
    <w:rsid w:val="008C73EE"/>
    <w:rsid w:val="008C7477"/>
    <w:rsid w:val="008C7499"/>
    <w:rsid w:val="008C75CC"/>
    <w:rsid w:val="008C7ACC"/>
    <w:rsid w:val="008C7EF1"/>
    <w:rsid w:val="008C7FF7"/>
    <w:rsid w:val="008D0128"/>
    <w:rsid w:val="008D05F4"/>
    <w:rsid w:val="008D089E"/>
    <w:rsid w:val="008D11E6"/>
    <w:rsid w:val="008D1225"/>
    <w:rsid w:val="008D1EEC"/>
    <w:rsid w:val="008D28DA"/>
    <w:rsid w:val="008D3E73"/>
    <w:rsid w:val="008D3F1B"/>
    <w:rsid w:val="008D407C"/>
    <w:rsid w:val="008D4B3B"/>
    <w:rsid w:val="008D4E7D"/>
    <w:rsid w:val="008D54A3"/>
    <w:rsid w:val="008D5536"/>
    <w:rsid w:val="008D5A75"/>
    <w:rsid w:val="008D5F69"/>
    <w:rsid w:val="008D6B4A"/>
    <w:rsid w:val="008D7084"/>
    <w:rsid w:val="008D70A2"/>
    <w:rsid w:val="008D70C3"/>
    <w:rsid w:val="008D72A4"/>
    <w:rsid w:val="008D72C7"/>
    <w:rsid w:val="008D74E0"/>
    <w:rsid w:val="008D7712"/>
    <w:rsid w:val="008D7DDB"/>
    <w:rsid w:val="008D7FB6"/>
    <w:rsid w:val="008D7FDD"/>
    <w:rsid w:val="008E01DF"/>
    <w:rsid w:val="008E05EF"/>
    <w:rsid w:val="008E0923"/>
    <w:rsid w:val="008E0A9E"/>
    <w:rsid w:val="008E0C7F"/>
    <w:rsid w:val="008E0E4F"/>
    <w:rsid w:val="008E17C9"/>
    <w:rsid w:val="008E1C1D"/>
    <w:rsid w:val="008E1F5A"/>
    <w:rsid w:val="008E319C"/>
    <w:rsid w:val="008E36AE"/>
    <w:rsid w:val="008E393C"/>
    <w:rsid w:val="008E3E2F"/>
    <w:rsid w:val="008E3E4A"/>
    <w:rsid w:val="008E3E62"/>
    <w:rsid w:val="008E4097"/>
    <w:rsid w:val="008E49D3"/>
    <w:rsid w:val="008E4C4F"/>
    <w:rsid w:val="008E535B"/>
    <w:rsid w:val="008E5886"/>
    <w:rsid w:val="008E5971"/>
    <w:rsid w:val="008E5DCA"/>
    <w:rsid w:val="008E650B"/>
    <w:rsid w:val="008E665F"/>
    <w:rsid w:val="008E6BC8"/>
    <w:rsid w:val="008E6F3A"/>
    <w:rsid w:val="008E74A4"/>
    <w:rsid w:val="008E7A6A"/>
    <w:rsid w:val="008E7B5E"/>
    <w:rsid w:val="008E7D5F"/>
    <w:rsid w:val="008E7D93"/>
    <w:rsid w:val="008E7F73"/>
    <w:rsid w:val="008E7F9B"/>
    <w:rsid w:val="008F094E"/>
    <w:rsid w:val="008F0C7A"/>
    <w:rsid w:val="008F0F41"/>
    <w:rsid w:val="008F142D"/>
    <w:rsid w:val="008F16D8"/>
    <w:rsid w:val="008F17D9"/>
    <w:rsid w:val="008F21C5"/>
    <w:rsid w:val="008F253F"/>
    <w:rsid w:val="008F2DD7"/>
    <w:rsid w:val="008F2EB0"/>
    <w:rsid w:val="008F3017"/>
    <w:rsid w:val="008F3031"/>
    <w:rsid w:val="008F3732"/>
    <w:rsid w:val="008F37BB"/>
    <w:rsid w:val="008F3C9C"/>
    <w:rsid w:val="008F3F9F"/>
    <w:rsid w:val="008F41AD"/>
    <w:rsid w:val="008F5253"/>
    <w:rsid w:val="008F52DE"/>
    <w:rsid w:val="008F5778"/>
    <w:rsid w:val="008F58C1"/>
    <w:rsid w:val="008F59FE"/>
    <w:rsid w:val="008F5B02"/>
    <w:rsid w:val="008F5FF9"/>
    <w:rsid w:val="008F646F"/>
    <w:rsid w:val="008F65FD"/>
    <w:rsid w:val="008F6624"/>
    <w:rsid w:val="008F6D78"/>
    <w:rsid w:val="008F6E4B"/>
    <w:rsid w:val="008F6EC9"/>
    <w:rsid w:val="008F72B2"/>
    <w:rsid w:val="008F72F2"/>
    <w:rsid w:val="008F732B"/>
    <w:rsid w:val="008F7B65"/>
    <w:rsid w:val="008F7C28"/>
    <w:rsid w:val="009003FB"/>
    <w:rsid w:val="00900D64"/>
    <w:rsid w:val="00900DE2"/>
    <w:rsid w:val="009011E4"/>
    <w:rsid w:val="00901397"/>
    <w:rsid w:val="009013EC"/>
    <w:rsid w:val="00901890"/>
    <w:rsid w:val="00901FDF"/>
    <w:rsid w:val="00902107"/>
    <w:rsid w:val="009024DD"/>
    <w:rsid w:val="00902BB2"/>
    <w:rsid w:val="00902F74"/>
    <w:rsid w:val="00903D32"/>
    <w:rsid w:val="00904337"/>
    <w:rsid w:val="009045A4"/>
    <w:rsid w:val="009046DF"/>
    <w:rsid w:val="00904F0D"/>
    <w:rsid w:val="009050A7"/>
    <w:rsid w:val="009053BA"/>
    <w:rsid w:val="009057E6"/>
    <w:rsid w:val="00905B3F"/>
    <w:rsid w:val="0090706D"/>
    <w:rsid w:val="00907998"/>
    <w:rsid w:val="0090799C"/>
    <w:rsid w:val="00907AEA"/>
    <w:rsid w:val="00910033"/>
    <w:rsid w:val="00910227"/>
    <w:rsid w:val="009103C5"/>
    <w:rsid w:val="00910F0F"/>
    <w:rsid w:val="00910FAF"/>
    <w:rsid w:val="00911145"/>
    <w:rsid w:val="0091192B"/>
    <w:rsid w:val="00911A1D"/>
    <w:rsid w:val="00911BEC"/>
    <w:rsid w:val="009129D0"/>
    <w:rsid w:val="00912F40"/>
    <w:rsid w:val="0091309C"/>
    <w:rsid w:val="009131CC"/>
    <w:rsid w:val="00913401"/>
    <w:rsid w:val="0091354F"/>
    <w:rsid w:val="00913699"/>
    <w:rsid w:val="009136A1"/>
    <w:rsid w:val="0091387B"/>
    <w:rsid w:val="00913976"/>
    <w:rsid w:val="00913AE5"/>
    <w:rsid w:val="00913D98"/>
    <w:rsid w:val="009140BC"/>
    <w:rsid w:val="00914209"/>
    <w:rsid w:val="0091422D"/>
    <w:rsid w:val="009144AE"/>
    <w:rsid w:val="00914692"/>
    <w:rsid w:val="00914ECD"/>
    <w:rsid w:val="00915030"/>
    <w:rsid w:val="009152E5"/>
    <w:rsid w:val="00915987"/>
    <w:rsid w:val="00915B34"/>
    <w:rsid w:val="00915F50"/>
    <w:rsid w:val="009164BA"/>
    <w:rsid w:val="00917013"/>
    <w:rsid w:val="00917108"/>
    <w:rsid w:val="0091741F"/>
    <w:rsid w:val="00917804"/>
    <w:rsid w:val="00920131"/>
    <w:rsid w:val="009202C1"/>
    <w:rsid w:val="00920416"/>
    <w:rsid w:val="0092063B"/>
    <w:rsid w:val="00920919"/>
    <w:rsid w:val="009209B3"/>
    <w:rsid w:val="0092171E"/>
    <w:rsid w:val="00921755"/>
    <w:rsid w:val="00921AB3"/>
    <w:rsid w:val="00921C59"/>
    <w:rsid w:val="00921D8C"/>
    <w:rsid w:val="00922148"/>
    <w:rsid w:val="009229C9"/>
    <w:rsid w:val="00922AAB"/>
    <w:rsid w:val="00922EFE"/>
    <w:rsid w:val="0092373B"/>
    <w:rsid w:val="00923C63"/>
    <w:rsid w:val="00924290"/>
    <w:rsid w:val="00924657"/>
    <w:rsid w:val="0092474E"/>
    <w:rsid w:val="00924BB2"/>
    <w:rsid w:val="00924DEF"/>
    <w:rsid w:val="00924E5A"/>
    <w:rsid w:val="0092555D"/>
    <w:rsid w:val="00925653"/>
    <w:rsid w:val="00925FE5"/>
    <w:rsid w:val="00926452"/>
    <w:rsid w:val="00926495"/>
    <w:rsid w:val="009265E6"/>
    <w:rsid w:val="009268CE"/>
    <w:rsid w:val="00926BCB"/>
    <w:rsid w:val="00926D2E"/>
    <w:rsid w:val="00926E44"/>
    <w:rsid w:val="00927B0D"/>
    <w:rsid w:val="00927FD7"/>
    <w:rsid w:val="00930CAB"/>
    <w:rsid w:val="00931235"/>
    <w:rsid w:val="0093156E"/>
    <w:rsid w:val="00931A00"/>
    <w:rsid w:val="00931A0B"/>
    <w:rsid w:val="00931C63"/>
    <w:rsid w:val="00931E34"/>
    <w:rsid w:val="00932027"/>
    <w:rsid w:val="0093211B"/>
    <w:rsid w:val="00932428"/>
    <w:rsid w:val="00932719"/>
    <w:rsid w:val="00932852"/>
    <w:rsid w:val="00932896"/>
    <w:rsid w:val="00932C25"/>
    <w:rsid w:val="00932D17"/>
    <w:rsid w:val="0093317D"/>
    <w:rsid w:val="0093325F"/>
    <w:rsid w:val="009339A7"/>
    <w:rsid w:val="00933F57"/>
    <w:rsid w:val="00933FED"/>
    <w:rsid w:val="009343F8"/>
    <w:rsid w:val="00934717"/>
    <w:rsid w:val="00934890"/>
    <w:rsid w:val="00934915"/>
    <w:rsid w:val="0093519C"/>
    <w:rsid w:val="0093541A"/>
    <w:rsid w:val="009355D5"/>
    <w:rsid w:val="00935963"/>
    <w:rsid w:val="00935C46"/>
    <w:rsid w:val="00935E51"/>
    <w:rsid w:val="009360B7"/>
    <w:rsid w:val="009365BF"/>
    <w:rsid w:val="00936916"/>
    <w:rsid w:val="00936D6E"/>
    <w:rsid w:val="00936F8F"/>
    <w:rsid w:val="00937594"/>
    <w:rsid w:val="00937716"/>
    <w:rsid w:val="009377BA"/>
    <w:rsid w:val="009377C4"/>
    <w:rsid w:val="00937845"/>
    <w:rsid w:val="00937CD3"/>
    <w:rsid w:val="00937FAD"/>
    <w:rsid w:val="009400CA"/>
    <w:rsid w:val="0094052B"/>
    <w:rsid w:val="009406FD"/>
    <w:rsid w:val="009409CA"/>
    <w:rsid w:val="00940B2B"/>
    <w:rsid w:val="00940D1A"/>
    <w:rsid w:val="00941906"/>
    <w:rsid w:val="0094198A"/>
    <w:rsid w:val="00941BC8"/>
    <w:rsid w:val="00941CFE"/>
    <w:rsid w:val="00942536"/>
    <w:rsid w:val="009425D6"/>
    <w:rsid w:val="009426E5"/>
    <w:rsid w:val="009428F3"/>
    <w:rsid w:val="0094313F"/>
    <w:rsid w:val="009434EC"/>
    <w:rsid w:val="0094363D"/>
    <w:rsid w:val="0094397C"/>
    <w:rsid w:val="00943EED"/>
    <w:rsid w:val="00944427"/>
    <w:rsid w:val="009447A3"/>
    <w:rsid w:val="00944B8A"/>
    <w:rsid w:val="00944C70"/>
    <w:rsid w:val="00944C9E"/>
    <w:rsid w:val="00944FD8"/>
    <w:rsid w:val="00945570"/>
    <w:rsid w:val="009457BD"/>
    <w:rsid w:val="009459F0"/>
    <w:rsid w:val="00945E8E"/>
    <w:rsid w:val="00946058"/>
    <w:rsid w:val="009463CF"/>
    <w:rsid w:val="0094676D"/>
    <w:rsid w:val="009469D7"/>
    <w:rsid w:val="00946B40"/>
    <w:rsid w:val="00947022"/>
    <w:rsid w:val="00947069"/>
    <w:rsid w:val="009470EE"/>
    <w:rsid w:val="00947326"/>
    <w:rsid w:val="00947414"/>
    <w:rsid w:val="0094798C"/>
    <w:rsid w:val="00947AE5"/>
    <w:rsid w:val="00947DE3"/>
    <w:rsid w:val="00950188"/>
    <w:rsid w:val="00950892"/>
    <w:rsid w:val="00950BB6"/>
    <w:rsid w:val="00950F89"/>
    <w:rsid w:val="00951A0A"/>
    <w:rsid w:val="00952566"/>
    <w:rsid w:val="009527E1"/>
    <w:rsid w:val="00952AE2"/>
    <w:rsid w:val="00952F65"/>
    <w:rsid w:val="00952F6D"/>
    <w:rsid w:val="00952FFF"/>
    <w:rsid w:val="009530E6"/>
    <w:rsid w:val="009533F8"/>
    <w:rsid w:val="009538DD"/>
    <w:rsid w:val="0095394D"/>
    <w:rsid w:val="00953DDC"/>
    <w:rsid w:val="00953F18"/>
    <w:rsid w:val="00954ECD"/>
    <w:rsid w:val="0095539B"/>
    <w:rsid w:val="009558EF"/>
    <w:rsid w:val="00955BB0"/>
    <w:rsid w:val="00955CEB"/>
    <w:rsid w:val="009560D6"/>
    <w:rsid w:val="009561DD"/>
    <w:rsid w:val="0095624A"/>
    <w:rsid w:val="00956721"/>
    <w:rsid w:val="00957159"/>
    <w:rsid w:val="00957675"/>
    <w:rsid w:val="009578BF"/>
    <w:rsid w:val="009578C4"/>
    <w:rsid w:val="009578F7"/>
    <w:rsid w:val="00957D69"/>
    <w:rsid w:val="00960420"/>
    <w:rsid w:val="009609B7"/>
    <w:rsid w:val="009612FB"/>
    <w:rsid w:val="0096144E"/>
    <w:rsid w:val="009618E9"/>
    <w:rsid w:val="00961920"/>
    <w:rsid w:val="00961A68"/>
    <w:rsid w:val="00961DF3"/>
    <w:rsid w:val="00961E3C"/>
    <w:rsid w:val="0096215B"/>
    <w:rsid w:val="0096280B"/>
    <w:rsid w:val="00962957"/>
    <w:rsid w:val="00962ECE"/>
    <w:rsid w:val="0096319E"/>
    <w:rsid w:val="00963218"/>
    <w:rsid w:val="0096346F"/>
    <w:rsid w:val="009635CD"/>
    <w:rsid w:val="009636D2"/>
    <w:rsid w:val="009637E2"/>
    <w:rsid w:val="00963C54"/>
    <w:rsid w:val="00963C73"/>
    <w:rsid w:val="009640DF"/>
    <w:rsid w:val="009648CC"/>
    <w:rsid w:val="009648F7"/>
    <w:rsid w:val="00964B42"/>
    <w:rsid w:val="00964F25"/>
    <w:rsid w:val="00965222"/>
    <w:rsid w:val="00965706"/>
    <w:rsid w:val="009659E6"/>
    <w:rsid w:val="00965A87"/>
    <w:rsid w:val="00965CE4"/>
    <w:rsid w:val="0096607B"/>
    <w:rsid w:val="0096649B"/>
    <w:rsid w:val="009664DF"/>
    <w:rsid w:val="00966C8B"/>
    <w:rsid w:val="00967031"/>
    <w:rsid w:val="00967117"/>
    <w:rsid w:val="00967145"/>
    <w:rsid w:val="009671D7"/>
    <w:rsid w:val="0096721B"/>
    <w:rsid w:val="00967939"/>
    <w:rsid w:val="00967B72"/>
    <w:rsid w:val="00967D35"/>
    <w:rsid w:val="00970885"/>
    <w:rsid w:val="00970A60"/>
    <w:rsid w:val="00970D08"/>
    <w:rsid w:val="009710DB"/>
    <w:rsid w:val="0097166B"/>
    <w:rsid w:val="00971B8D"/>
    <w:rsid w:val="00972BD8"/>
    <w:rsid w:val="00972C88"/>
    <w:rsid w:val="00972C9E"/>
    <w:rsid w:val="00972FA9"/>
    <w:rsid w:val="0097304F"/>
    <w:rsid w:val="009732D1"/>
    <w:rsid w:val="009733B9"/>
    <w:rsid w:val="009739CA"/>
    <w:rsid w:val="00973B30"/>
    <w:rsid w:val="00973EE4"/>
    <w:rsid w:val="00974114"/>
    <w:rsid w:val="00974329"/>
    <w:rsid w:val="00974719"/>
    <w:rsid w:val="00974780"/>
    <w:rsid w:val="00974DB9"/>
    <w:rsid w:val="0097526F"/>
    <w:rsid w:val="00975534"/>
    <w:rsid w:val="00975DB3"/>
    <w:rsid w:val="00975F2C"/>
    <w:rsid w:val="009760F6"/>
    <w:rsid w:val="00976359"/>
    <w:rsid w:val="009764B1"/>
    <w:rsid w:val="00976BF4"/>
    <w:rsid w:val="00976CE9"/>
    <w:rsid w:val="00976CF4"/>
    <w:rsid w:val="00976F44"/>
    <w:rsid w:val="00977154"/>
    <w:rsid w:val="009771F1"/>
    <w:rsid w:val="009772CC"/>
    <w:rsid w:val="0097794C"/>
    <w:rsid w:val="00977BAF"/>
    <w:rsid w:val="00977CCD"/>
    <w:rsid w:val="009802C4"/>
    <w:rsid w:val="00980DE1"/>
    <w:rsid w:val="00980EBF"/>
    <w:rsid w:val="00981126"/>
    <w:rsid w:val="0098124D"/>
    <w:rsid w:val="009814BB"/>
    <w:rsid w:val="00981852"/>
    <w:rsid w:val="00981AC8"/>
    <w:rsid w:val="00981B6C"/>
    <w:rsid w:val="00981F63"/>
    <w:rsid w:val="00982104"/>
    <w:rsid w:val="00982485"/>
    <w:rsid w:val="00982BBB"/>
    <w:rsid w:val="00982EB3"/>
    <w:rsid w:val="0098312D"/>
    <w:rsid w:val="009834AC"/>
    <w:rsid w:val="009834F2"/>
    <w:rsid w:val="0098496F"/>
    <w:rsid w:val="009849AA"/>
    <w:rsid w:val="00984ACA"/>
    <w:rsid w:val="009852E4"/>
    <w:rsid w:val="009855B3"/>
    <w:rsid w:val="00985F84"/>
    <w:rsid w:val="0098655C"/>
    <w:rsid w:val="00986677"/>
    <w:rsid w:val="009868C7"/>
    <w:rsid w:val="0098696D"/>
    <w:rsid w:val="00986E38"/>
    <w:rsid w:val="00986E5D"/>
    <w:rsid w:val="00986E7F"/>
    <w:rsid w:val="009873E0"/>
    <w:rsid w:val="00987746"/>
    <w:rsid w:val="00987C5A"/>
    <w:rsid w:val="00990623"/>
    <w:rsid w:val="0099088C"/>
    <w:rsid w:val="00990940"/>
    <w:rsid w:val="00990A83"/>
    <w:rsid w:val="00990B8A"/>
    <w:rsid w:val="00990C5E"/>
    <w:rsid w:val="00990DDA"/>
    <w:rsid w:val="00991882"/>
    <w:rsid w:val="00991AC4"/>
    <w:rsid w:val="00991E6A"/>
    <w:rsid w:val="00991F39"/>
    <w:rsid w:val="00991FDB"/>
    <w:rsid w:val="009927A3"/>
    <w:rsid w:val="009928CB"/>
    <w:rsid w:val="00992B8E"/>
    <w:rsid w:val="00992E76"/>
    <w:rsid w:val="00993294"/>
    <w:rsid w:val="00993616"/>
    <w:rsid w:val="00993A36"/>
    <w:rsid w:val="00993AB5"/>
    <w:rsid w:val="009945BC"/>
    <w:rsid w:val="00994638"/>
    <w:rsid w:val="009946BF"/>
    <w:rsid w:val="00995180"/>
    <w:rsid w:val="009959B6"/>
    <w:rsid w:val="00995B9A"/>
    <w:rsid w:val="00995CD2"/>
    <w:rsid w:val="00995CDC"/>
    <w:rsid w:val="00995ECC"/>
    <w:rsid w:val="0099606A"/>
    <w:rsid w:val="0099630B"/>
    <w:rsid w:val="00996A57"/>
    <w:rsid w:val="00996F73"/>
    <w:rsid w:val="009977E5"/>
    <w:rsid w:val="009A030C"/>
    <w:rsid w:val="009A04AB"/>
    <w:rsid w:val="009A0853"/>
    <w:rsid w:val="009A0F39"/>
    <w:rsid w:val="009A0F57"/>
    <w:rsid w:val="009A1160"/>
    <w:rsid w:val="009A116C"/>
    <w:rsid w:val="009A1333"/>
    <w:rsid w:val="009A170F"/>
    <w:rsid w:val="009A275F"/>
    <w:rsid w:val="009A28DC"/>
    <w:rsid w:val="009A30FA"/>
    <w:rsid w:val="009A3297"/>
    <w:rsid w:val="009A32F5"/>
    <w:rsid w:val="009A3322"/>
    <w:rsid w:val="009A3DCA"/>
    <w:rsid w:val="009A492D"/>
    <w:rsid w:val="009A49D4"/>
    <w:rsid w:val="009A4BC7"/>
    <w:rsid w:val="009A50B2"/>
    <w:rsid w:val="009A53D1"/>
    <w:rsid w:val="009A5AD0"/>
    <w:rsid w:val="009A5B46"/>
    <w:rsid w:val="009A5F99"/>
    <w:rsid w:val="009A5FF7"/>
    <w:rsid w:val="009A76F9"/>
    <w:rsid w:val="009A7AFC"/>
    <w:rsid w:val="009B01F5"/>
    <w:rsid w:val="009B0262"/>
    <w:rsid w:val="009B057E"/>
    <w:rsid w:val="009B0836"/>
    <w:rsid w:val="009B0B10"/>
    <w:rsid w:val="009B1286"/>
    <w:rsid w:val="009B179D"/>
    <w:rsid w:val="009B1BAA"/>
    <w:rsid w:val="009B1CE9"/>
    <w:rsid w:val="009B1D1E"/>
    <w:rsid w:val="009B2262"/>
    <w:rsid w:val="009B25FA"/>
    <w:rsid w:val="009B2B3F"/>
    <w:rsid w:val="009B2ECD"/>
    <w:rsid w:val="009B3611"/>
    <w:rsid w:val="009B3F69"/>
    <w:rsid w:val="009B433A"/>
    <w:rsid w:val="009B4420"/>
    <w:rsid w:val="009B4823"/>
    <w:rsid w:val="009B48AB"/>
    <w:rsid w:val="009B4DFC"/>
    <w:rsid w:val="009B4FCF"/>
    <w:rsid w:val="009B538D"/>
    <w:rsid w:val="009B57C6"/>
    <w:rsid w:val="009B5E14"/>
    <w:rsid w:val="009B5EB7"/>
    <w:rsid w:val="009B63F7"/>
    <w:rsid w:val="009B700A"/>
    <w:rsid w:val="009B782A"/>
    <w:rsid w:val="009B78E9"/>
    <w:rsid w:val="009B7A2B"/>
    <w:rsid w:val="009C0304"/>
    <w:rsid w:val="009C0927"/>
    <w:rsid w:val="009C0FFE"/>
    <w:rsid w:val="009C1ADC"/>
    <w:rsid w:val="009C1BD8"/>
    <w:rsid w:val="009C1DE2"/>
    <w:rsid w:val="009C1F36"/>
    <w:rsid w:val="009C1FE3"/>
    <w:rsid w:val="009C32E8"/>
    <w:rsid w:val="009C389F"/>
    <w:rsid w:val="009C42E0"/>
    <w:rsid w:val="009C48AD"/>
    <w:rsid w:val="009C4A6A"/>
    <w:rsid w:val="009C4CDF"/>
    <w:rsid w:val="009C4D29"/>
    <w:rsid w:val="009C4D61"/>
    <w:rsid w:val="009C51FC"/>
    <w:rsid w:val="009C5513"/>
    <w:rsid w:val="009C5723"/>
    <w:rsid w:val="009C5A2E"/>
    <w:rsid w:val="009C616B"/>
    <w:rsid w:val="009C6229"/>
    <w:rsid w:val="009C6678"/>
    <w:rsid w:val="009C6ED1"/>
    <w:rsid w:val="009C6F1C"/>
    <w:rsid w:val="009C70C2"/>
    <w:rsid w:val="009C73E1"/>
    <w:rsid w:val="009C751C"/>
    <w:rsid w:val="009C7701"/>
    <w:rsid w:val="009C7C5A"/>
    <w:rsid w:val="009D014E"/>
    <w:rsid w:val="009D07A3"/>
    <w:rsid w:val="009D07F3"/>
    <w:rsid w:val="009D0EC8"/>
    <w:rsid w:val="009D17C6"/>
    <w:rsid w:val="009D1A67"/>
    <w:rsid w:val="009D1B85"/>
    <w:rsid w:val="009D1C3C"/>
    <w:rsid w:val="009D2044"/>
    <w:rsid w:val="009D2073"/>
    <w:rsid w:val="009D22C9"/>
    <w:rsid w:val="009D24B2"/>
    <w:rsid w:val="009D2896"/>
    <w:rsid w:val="009D2D58"/>
    <w:rsid w:val="009D303A"/>
    <w:rsid w:val="009D3146"/>
    <w:rsid w:val="009D3284"/>
    <w:rsid w:val="009D3838"/>
    <w:rsid w:val="009D4266"/>
    <w:rsid w:val="009D48ED"/>
    <w:rsid w:val="009D5122"/>
    <w:rsid w:val="009D5211"/>
    <w:rsid w:val="009D555F"/>
    <w:rsid w:val="009D6684"/>
    <w:rsid w:val="009D6781"/>
    <w:rsid w:val="009D679F"/>
    <w:rsid w:val="009D6D4E"/>
    <w:rsid w:val="009D7077"/>
    <w:rsid w:val="009D78A4"/>
    <w:rsid w:val="009D7AC8"/>
    <w:rsid w:val="009D7AE5"/>
    <w:rsid w:val="009E096A"/>
    <w:rsid w:val="009E0CA0"/>
    <w:rsid w:val="009E11C6"/>
    <w:rsid w:val="009E1343"/>
    <w:rsid w:val="009E17E9"/>
    <w:rsid w:val="009E1B11"/>
    <w:rsid w:val="009E1EEF"/>
    <w:rsid w:val="009E2344"/>
    <w:rsid w:val="009E323F"/>
    <w:rsid w:val="009E3527"/>
    <w:rsid w:val="009E35EF"/>
    <w:rsid w:val="009E3F47"/>
    <w:rsid w:val="009E4365"/>
    <w:rsid w:val="009E4558"/>
    <w:rsid w:val="009E4569"/>
    <w:rsid w:val="009E468B"/>
    <w:rsid w:val="009E46DF"/>
    <w:rsid w:val="009E49F3"/>
    <w:rsid w:val="009E4C19"/>
    <w:rsid w:val="009E4CB9"/>
    <w:rsid w:val="009E4CFD"/>
    <w:rsid w:val="009E4D04"/>
    <w:rsid w:val="009E53DF"/>
    <w:rsid w:val="009E566C"/>
    <w:rsid w:val="009E56C1"/>
    <w:rsid w:val="009E5AB6"/>
    <w:rsid w:val="009E62E1"/>
    <w:rsid w:val="009E6351"/>
    <w:rsid w:val="009E652B"/>
    <w:rsid w:val="009E6DB4"/>
    <w:rsid w:val="009E707D"/>
    <w:rsid w:val="009E708F"/>
    <w:rsid w:val="009E7343"/>
    <w:rsid w:val="009E744A"/>
    <w:rsid w:val="009E75AE"/>
    <w:rsid w:val="009E7883"/>
    <w:rsid w:val="009E7F34"/>
    <w:rsid w:val="009F016D"/>
    <w:rsid w:val="009F040E"/>
    <w:rsid w:val="009F065A"/>
    <w:rsid w:val="009F0C93"/>
    <w:rsid w:val="009F0CBA"/>
    <w:rsid w:val="009F0E1F"/>
    <w:rsid w:val="009F0E87"/>
    <w:rsid w:val="009F1531"/>
    <w:rsid w:val="009F19FA"/>
    <w:rsid w:val="009F1D06"/>
    <w:rsid w:val="009F1E07"/>
    <w:rsid w:val="009F249D"/>
    <w:rsid w:val="009F30F0"/>
    <w:rsid w:val="009F3826"/>
    <w:rsid w:val="009F392E"/>
    <w:rsid w:val="009F3A51"/>
    <w:rsid w:val="009F3B59"/>
    <w:rsid w:val="009F42B4"/>
    <w:rsid w:val="009F42FC"/>
    <w:rsid w:val="009F433D"/>
    <w:rsid w:val="009F4C39"/>
    <w:rsid w:val="009F519C"/>
    <w:rsid w:val="009F53FD"/>
    <w:rsid w:val="009F5582"/>
    <w:rsid w:val="009F60DC"/>
    <w:rsid w:val="009F6217"/>
    <w:rsid w:val="009F6ADD"/>
    <w:rsid w:val="009F7448"/>
    <w:rsid w:val="009F7D5D"/>
    <w:rsid w:val="00A0033B"/>
    <w:rsid w:val="00A00789"/>
    <w:rsid w:val="00A007A7"/>
    <w:rsid w:val="00A00A7E"/>
    <w:rsid w:val="00A00D25"/>
    <w:rsid w:val="00A00F40"/>
    <w:rsid w:val="00A0107D"/>
    <w:rsid w:val="00A0247A"/>
    <w:rsid w:val="00A02E8E"/>
    <w:rsid w:val="00A03284"/>
    <w:rsid w:val="00A032CE"/>
    <w:rsid w:val="00A0336C"/>
    <w:rsid w:val="00A038D4"/>
    <w:rsid w:val="00A038DC"/>
    <w:rsid w:val="00A039C2"/>
    <w:rsid w:val="00A03E8F"/>
    <w:rsid w:val="00A03EC6"/>
    <w:rsid w:val="00A04259"/>
    <w:rsid w:val="00A04729"/>
    <w:rsid w:val="00A04975"/>
    <w:rsid w:val="00A04FC5"/>
    <w:rsid w:val="00A05FC7"/>
    <w:rsid w:val="00A062C4"/>
    <w:rsid w:val="00A06B32"/>
    <w:rsid w:val="00A06C32"/>
    <w:rsid w:val="00A06FCB"/>
    <w:rsid w:val="00A071AA"/>
    <w:rsid w:val="00A07491"/>
    <w:rsid w:val="00A0775D"/>
    <w:rsid w:val="00A0797F"/>
    <w:rsid w:val="00A07A34"/>
    <w:rsid w:val="00A07A53"/>
    <w:rsid w:val="00A07C4A"/>
    <w:rsid w:val="00A10872"/>
    <w:rsid w:val="00A10DBF"/>
    <w:rsid w:val="00A10E31"/>
    <w:rsid w:val="00A110B9"/>
    <w:rsid w:val="00A111E8"/>
    <w:rsid w:val="00A11430"/>
    <w:rsid w:val="00A11501"/>
    <w:rsid w:val="00A11996"/>
    <w:rsid w:val="00A11CEE"/>
    <w:rsid w:val="00A11EB0"/>
    <w:rsid w:val="00A12682"/>
    <w:rsid w:val="00A12737"/>
    <w:rsid w:val="00A1289C"/>
    <w:rsid w:val="00A129AE"/>
    <w:rsid w:val="00A12D7D"/>
    <w:rsid w:val="00A12E1E"/>
    <w:rsid w:val="00A12EB6"/>
    <w:rsid w:val="00A12ECA"/>
    <w:rsid w:val="00A12F73"/>
    <w:rsid w:val="00A130AD"/>
    <w:rsid w:val="00A137DC"/>
    <w:rsid w:val="00A13961"/>
    <w:rsid w:val="00A13F7E"/>
    <w:rsid w:val="00A14C63"/>
    <w:rsid w:val="00A150DE"/>
    <w:rsid w:val="00A154D4"/>
    <w:rsid w:val="00A155A4"/>
    <w:rsid w:val="00A15658"/>
    <w:rsid w:val="00A156EF"/>
    <w:rsid w:val="00A1589B"/>
    <w:rsid w:val="00A15C05"/>
    <w:rsid w:val="00A15F7B"/>
    <w:rsid w:val="00A15F7E"/>
    <w:rsid w:val="00A163B3"/>
    <w:rsid w:val="00A1641D"/>
    <w:rsid w:val="00A164BB"/>
    <w:rsid w:val="00A16AA9"/>
    <w:rsid w:val="00A16EE5"/>
    <w:rsid w:val="00A16FFF"/>
    <w:rsid w:val="00A17502"/>
    <w:rsid w:val="00A178AE"/>
    <w:rsid w:val="00A202A4"/>
    <w:rsid w:val="00A205BA"/>
    <w:rsid w:val="00A2060F"/>
    <w:rsid w:val="00A207C2"/>
    <w:rsid w:val="00A208F2"/>
    <w:rsid w:val="00A21215"/>
    <w:rsid w:val="00A2125E"/>
    <w:rsid w:val="00A213CA"/>
    <w:rsid w:val="00A21409"/>
    <w:rsid w:val="00A21442"/>
    <w:rsid w:val="00A215C3"/>
    <w:rsid w:val="00A2166C"/>
    <w:rsid w:val="00A2170A"/>
    <w:rsid w:val="00A21A24"/>
    <w:rsid w:val="00A21CD1"/>
    <w:rsid w:val="00A21DDE"/>
    <w:rsid w:val="00A21E06"/>
    <w:rsid w:val="00A2257B"/>
    <w:rsid w:val="00A22AC1"/>
    <w:rsid w:val="00A22DD6"/>
    <w:rsid w:val="00A22EAF"/>
    <w:rsid w:val="00A23219"/>
    <w:rsid w:val="00A2335C"/>
    <w:rsid w:val="00A2339B"/>
    <w:rsid w:val="00A2393E"/>
    <w:rsid w:val="00A23A6E"/>
    <w:rsid w:val="00A23EE7"/>
    <w:rsid w:val="00A241C2"/>
    <w:rsid w:val="00A2477E"/>
    <w:rsid w:val="00A249C6"/>
    <w:rsid w:val="00A24D07"/>
    <w:rsid w:val="00A25C88"/>
    <w:rsid w:val="00A25F23"/>
    <w:rsid w:val="00A26532"/>
    <w:rsid w:val="00A269DC"/>
    <w:rsid w:val="00A26CDA"/>
    <w:rsid w:val="00A274D9"/>
    <w:rsid w:val="00A27A5D"/>
    <w:rsid w:val="00A302B4"/>
    <w:rsid w:val="00A303EB"/>
    <w:rsid w:val="00A30556"/>
    <w:rsid w:val="00A30DE1"/>
    <w:rsid w:val="00A30E8B"/>
    <w:rsid w:val="00A31396"/>
    <w:rsid w:val="00A3154F"/>
    <w:rsid w:val="00A3181E"/>
    <w:rsid w:val="00A31880"/>
    <w:rsid w:val="00A31A52"/>
    <w:rsid w:val="00A31AE9"/>
    <w:rsid w:val="00A31CCF"/>
    <w:rsid w:val="00A320E5"/>
    <w:rsid w:val="00A3236E"/>
    <w:rsid w:val="00A3256A"/>
    <w:rsid w:val="00A326AE"/>
    <w:rsid w:val="00A3279E"/>
    <w:rsid w:val="00A32F4A"/>
    <w:rsid w:val="00A32FAE"/>
    <w:rsid w:val="00A3310C"/>
    <w:rsid w:val="00A332CE"/>
    <w:rsid w:val="00A33E07"/>
    <w:rsid w:val="00A34D9B"/>
    <w:rsid w:val="00A351EE"/>
    <w:rsid w:val="00A353BB"/>
    <w:rsid w:val="00A35944"/>
    <w:rsid w:val="00A3653F"/>
    <w:rsid w:val="00A36BD5"/>
    <w:rsid w:val="00A37576"/>
    <w:rsid w:val="00A377BC"/>
    <w:rsid w:val="00A3782A"/>
    <w:rsid w:val="00A37878"/>
    <w:rsid w:val="00A37A7E"/>
    <w:rsid w:val="00A37B13"/>
    <w:rsid w:val="00A37F11"/>
    <w:rsid w:val="00A4010F"/>
    <w:rsid w:val="00A40523"/>
    <w:rsid w:val="00A40602"/>
    <w:rsid w:val="00A408C6"/>
    <w:rsid w:val="00A40C76"/>
    <w:rsid w:val="00A40E67"/>
    <w:rsid w:val="00A40F94"/>
    <w:rsid w:val="00A413C2"/>
    <w:rsid w:val="00A41BB8"/>
    <w:rsid w:val="00A41CE0"/>
    <w:rsid w:val="00A41D4A"/>
    <w:rsid w:val="00A41F97"/>
    <w:rsid w:val="00A42022"/>
    <w:rsid w:val="00A4245B"/>
    <w:rsid w:val="00A42D9B"/>
    <w:rsid w:val="00A431C7"/>
    <w:rsid w:val="00A4441E"/>
    <w:rsid w:val="00A44889"/>
    <w:rsid w:val="00A4537E"/>
    <w:rsid w:val="00A455E3"/>
    <w:rsid w:val="00A464CB"/>
    <w:rsid w:val="00A4670F"/>
    <w:rsid w:val="00A46F2A"/>
    <w:rsid w:val="00A500A3"/>
    <w:rsid w:val="00A5029D"/>
    <w:rsid w:val="00A502AE"/>
    <w:rsid w:val="00A505E6"/>
    <w:rsid w:val="00A5079F"/>
    <w:rsid w:val="00A50BED"/>
    <w:rsid w:val="00A51959"/>
    <w:rsid w:val="00A51CA7"/>
    <w:rsid w:val="00A51F1F"/>
    <w:rsid w:val="00A520C0"/>
    <w:rsid w:val="00A52C69"/>
    <w:rsid w:val="00A533CD"/>
    <w:rsid w:val="00A53623"/>
    <w:rsid w:val="00A536B9"/>
    <w:rsid w:val="00A536F8"/>
    <w:rsid w:val="00A53A5E"/>
    <w:rsid w:val="00A54426"/>
    <w:rsid w:val="00A5456E"/>
    <w:rsid w:val="00A54A27"/>
    <w:rsid w:val="00A54D0E"/>
    <w:rsid w:val="00A54D69"/>
    <w:rsid w:val="00A551EF"/>
    <w:rsid w:val="00A5552C"/>
    <w:rsid w:val="00A55F42"/>
    <w:rsid w:val="00A55FC5"/>
    <w:rsid w:val="00A56175"/>
    <w:rsid w:val="00A5627A"/>
    <w:rsid w:val="00A56F94"/>
    <w:rsid w:val="00A57362"/>
    <w:rsid w:val="00A57F5A"/>
    <w:rsid w:val="00A60748"/>
    <w:rsid w:val="00A60ACD"/>
    <w:rsid w:val="00A60F20"/>
    <w:rsid w:val="00A61595"/>
    <w:rsid w:val="00A61795"/>
    <w:rsid w:val="00A61D89"/>
    <w:rsid w:val="00A6210C"/>
    <w:rsid w:val="00A62548"/>
    <w:rsid w:val="00A62668"/>
    <w:rsid w:val="00A627CA"/>
    <w:rsid w:val="00A62883"/>
    <w:rsid w:val="00A628C2"/>
    <w:rsid w:val="00A628ED"/>
    <w:rsid w:val="00A629C2"/>
    <w:rsid w:val="00A62C01"/>
    <w:rsid w:val="00A62FC0"/>
    <w:rsid w:val="00A6320A"/>
    <w:rsid w:val="00A632F1"/>
    <w:rsid w:val="00A639C1"/>
    <w:rsid w:val="00A63B14"/>
    <w:rsid w:val="00A63CCF"/>
    <w:rsid w:val="00A63F94"/>
    <w:rsid w:val="00A644D1"/>
    <w:rsid w:val="00A648F9"/>
    <w:rsid w:val="00A64D2B"/>
    <w:rsid w:val="00A65014"/>
    <w:rsid w:val="00A658FF"/>
    <w:rsid w:val="00A65B44"/>
    <w:rsid w:val="00A65FAA"/>
    <w:rsid w:val="00A6652F"/>
    <w:rsid w:val="00A665B1"/>
    <w:rsid w:val="00A66F93"/>
    <w:rsid w:val="00A674A8"/>
    <w:rsid w:val="00A678C7"/>
    <w:rsid w:val="00A679C1"/>
    <w:rsid w:val="00A70082"/>
    <w:rsid w:val="00A70145"/>
    <w:rsid w:val="00A70652"/>
    <w:rsid w:val="00A70CF0"/>
    <w:rsid w:val="00A71171"/>
    <w:rsid w:val="00A716E0"/>
    <w:rsid w:val="00A716FC"/>
    <w:rsid w:val="00A71C57"/>
    <w:rsid w:val="00A72118"/>
    <w:rsid w:val="00A72725"/>
    <w:rsid w:val="00A730A8"/>
    <w:rsid w:val="00A730B3"/>
    <w:rsid w:val="00A73315"/>
    <w:rsid w:val="00A73366"/>
    <w:rsid w:val="00A73584"/>
    <w:rsid w:val="00A73785"/>
    <w:rsid w:val="00A73AB4"/>
    <w:rsid w:val="00A73ACD"/>
    <w:rsid w:val="00A74437"/>
    <w:rsid w:val="00A7444D"/>
    <w:rsid w:val="00A74852"/>
    <w:rsid w:val="00A7485A"/>
    <w:rsid w:val="00A7491C"/>
    <w:rsid w:val="00A74FD6"/>
    <w:rsid w:val="00A75383"/>
    <w:rsid w:val="00A7581A"/>
    <w:rsid w:val="00A759A2"/>
    <w:rsid w:val="00A75F12"/>
    <w:rsid w:val="00A7613D"/>
    <w:rsid w:val="00A767CB"/>
    <w:rsid w:val="00A76893"/>
    <w:rsid w:val="00A77332"/>
    <w:rsid w:val="00A77490"/>
    <w:rsid w:val="00A77495"/>
    <w:rsid w:val="00A7757D"/>
    <w:rsid w:val="00A801EA"/>
    <w:rsid w:val="00A80445"/>
    <w:rsid w:val="00A80636"/>
    <w:rsid w:val="00A8068F"/>
    <w:rsid w:val="00A8077F"/>
    <w:rsid w:val="00A81EC5"/>
    <w:rsid w:val="00A81F6D"/>
    <w:rsid w:val="00A81FBB"/>
    <w:rsid w:val="00A821D5"/>
    <w:rsid w:val="00A829A2"/>
    <w:rsid w:val="00A82EE3"/>
    <w:rsid w:val="00A82F34"/>
    <w:rsid w:val="00A82FF0"/>
    <w:rsid w:val="00A831B1"/>
    <w:rsid w:val="00A83252"/>
    <w:rsid w:val="00A834F2"/>
    <w:rsid w:val="00A835FA"/>
    <w:rsid w:val="00A8372E"/>
    <w:rsid w:val="00A83E4A"/>
    <w:rsid w:val="00A841F1"/>
    <w:rsid w:val="00A8442F"/>
    <w:rsid w:val="00A844BF"/>
    <w:rsid w:val="00A845DE"/>
    <w:rsid w:val="00A846A8"/>
    <w:rsid w:val="00A84721"/>
    <w:rsid w:val="00A84B4A"/>
    <w:rsid w:val="00A84DF1"/>
    <w:rsid w:val="00A854E3"/>
    <w:rsid w:val="00A861E1"/>
    <w:rsid w:val="00A868C5"/>
    <w:rsid w:val="00A871A1"/>
    <w:rsid w:val="00A877AC"/>
    <w:rsid w:val="00A87E6D"/>
    <w:rsid w:val="00A87FF1"/>
    <w:rsid w:val="00A9075C"/>
    <w:rsid w:val="00A907A7"/>
    <w:rsid w:val="00A90E4E"/>
    <w:rsid w:val="00A911ED"/>
    <w:rsid w:val="00A91225"/>
    <w:rsid w:val="00A916F8"/>
    <w:rsid w:val="00A91E6E"/>
    <w:rsid w:val="00A920EF"/>
    <w:rsid w:val="00A92571"/>
    <w:rsid w:val="00A925E1"/>
    <w:rsid w:val="00A929A1"/>
    <w:rsid w:val="00A92A1F"/>
    <w:rsid w:val="00A92A54"/>
    <w:rsid w:val="00A930B7"/>
    <w:rsid w:val="00A9389D"/>
    <w:rsid w:val="00A939EC"/>
    <w:rsid w:val="00A93AB3"/>
    <w:rsid w:val="00A9440F"/>
    <w:rsid w:val="00A94841"/>
    <w:rsid w:val="00A94F76"/>
    <w:rsid w:val="00A955B1"/>
    <w:rsid w:val="00A956E9"/>
    <w:rsid w:val="00A963DA"/>
    <w:rsid w:val="00A971BD"/>
    <w:rsid w:val="00A9751E"/>
    <w:rsid w:val="00A97611"/>
    <w:rsid w:val="00A979B3"/>
    <w:rsid w:val="00A97B16"/>
    <w:rsid w:val="00AA08D0"/>
    <w:rsid w:val="00AA0B6F"/>
    <w:rsid w:val="00AA0BEC"/>
    <w:rsid w:val="00AA0CB0"/>
    <w:rsid w:val="00AA1A72"/>
    <w:rsid w:val="00AA1EB9"/>
    <w:rsid w:val="00AA235E"/>
    <w:rsid w:val="00AA2559"/>
    <w:rsid w:val="00AA2597"/>
    <w:rsid w:val="00AA2665"/>
    <w:rsid w:val="00AA2941"/>
    <w:rsid w:val="00AA31D4"/>
    <w:rsid w:val="00AA32C7"/>
    <w:rsid w:val="00AA391A"/>
    <w:rsid w:val="00AA3F48"/>
    <w:rsid w:val="00AA4357"/>
    <w:rsid w:val="00AA43FA"/>
    <w:rsid w:val="00AA455F"/>
    <w:rsid w:val="00AA4576"/>
    <w:rsid w:val="00AA49AC"/>
    <w:rsid w:val="00AA4B0F"/>
    <w:rsid w:val="00AA4C9C"/>
    <w:rsid w:val="00AA4EC1"/>
    <w:rsid w:val="00AA52C7"/>
    <w:rsid w:val="00AA575C"/>
    <w:rsid w:val="00AA5BFF"/>
    <w:rsid w:val="00AA5E85"/>
    <w:rsid w:val="00AA6172"/>
    <w:rsid w:val="00AA63B8"/>
    <w:rsid w:val="00AA6722"/>
    <w:rsid w:val="00AA6D02"/>
    <w:rsid w:val="00AA6E5D"/>
    <w:rsid w:val="00AA73D2"/>
    <w:rsid w:val="00AA7AC4"/>
    <w:rsid w:val="00AB07CF"/>
    <w:rsid w:val="00AB08EA"/>
    <w:rsid w:val="00AB08FA"/>
    <w:rsid w:val="00AB0B7C"/>
    <w:rsid w:val="00AB1095"/>
    <w:rsid w:val="00AB1362"/>
    <w:rsid w:val="00AB1842"/>
    <w:rsid w:val="00AB1A37"/>
    <w:rsid w:val="00AB1C4B"/>
    <w:rsid w:val="00AB1F82"/>
    <w:rsid w:val="00AB2713"/>
    <w:rsid w:val="00AB2796"/>
    <w:rsid w:val="00AB3071"/>
    <w:rsid w:val="00AB3ADE"/>
    <w:rsid w:val="00AB3C30"/>
    <w:rsid w:val="00AB456E"/>
    <w:rsid w:val="00AB4916"/>
    <w:rsid w:val="00AB4CDE"/>
    <w:rsid w:val="00AB4F0C"/>
    <w:rsid w:val="00AB5659"/>
    <w:rsid w:val="00AB5878"/>
    <w:rsid w:val="00AB5E00"/>
    <w:rsid w:val="00AB634E"/>
    <w:rsid w:val="00AB643E"/>
    <w:rsid w:val="00AB6C5B"/>
    <w:rsid w:val="00AB6DCF"/>
    <w:rsid w:val="00AB6EB0"/>
    <w:rsid w:val="00AB70C1"/>
    <w:rsid w:val="00AB77C1"/>
    <w:rsid w:val="00AB7838"/>
    <w:rsid w:val="00AB7A53"/>
    <w:rsid w:val="00AC01ED"/>
    <w:rsid w:val="00AC058E"/>
    <w:rsid w:val="00AC0B59"/>
    <w:rsid w:val="00AC0B93"/>
    <w:rsid w:val="00AC0D0E"/>
    <w:rsid w:val="00AC0E24"/>
    <w:rsid w:val="00AC183D"/>
    <w:rsid w:val="00AC1B31"/>
    <w:rsid w:val="00AC1B67"/>
    <w:rsid w:val="00AC1C0A"/>
    <w:rsid w:val="00AC1C87"/>
    <w:rsid w:val="00AC280A"/>
    <w:rsid w:val="00AC2A16"/>
    <w:rsid w:val="00AC2CC0"/>
    <w:rsid w:val="00AC3B91"/>
    <w:rsid w:val="00AC3DE2"/>
    <w:rsid w:val="00AC46D9"/>
    <w:rsid w:val="00AC4918"/>
    <w:rsid w:val="00AC4DA6"/>
    <w:rsid w:val="00AC4EB6"/>
    <w:rsid w:val="00AC5083"/>
    <w:rsid w:val="00AC55A0"/>
    <w:rsid w:val="00AC5677"/>
    <w:rsid w:val="00AC5E7C"/>
    <w:rsid w:val="00AC5F33"/>
    <w:rsid w:val="00AC61EF"/>
    <w:rsid w:val="00AC6273"/>
    <w:rsid w:val="00AC66A7"/>
    <w:rsid w:val="00AC6CFE"/>
    <w:rsid w:val="00AC7298"/>
    <w:rsid w:val="00AC7330"/>
    <w:rsid w:val="00AC7389"/>
    <w:rsid w:val="00AC775D"/>
    <w:rsid w:val="00AC77C1"/>
    <w:rsid w:val="00AC77CF"/>
    <w:rsid w:val="00AC7CEF"/>
    <w:rsid w:val="00AD0841"/>
    <w:rsid w:val="00AD10A6"/>
    <w:rsid w:val="00AD14E3"/>
    <w:rsid w:val="00AD18B6"/>
    <w:rsid w:val="00AD19A4"/>
    <w:rsid w:val="00AD1A81"/>
    <w:rsid w:val="00AD1F05"/>
    <w:rsid w:val="00AD2018"/>
    <w:rsid w:val="00AD214B"/>
    <w:rsid w:val="00AD2464"/>
    <w:rsid w:val="00AD287D"/>
    <w:rsid w:val="00AD301A"/>
    <w:rsid w:val="00AD372C"/>
    <w:rsid w:val="00AD3859"/>
    <w:rsid w:val="00AD3C71"/>
    <w:rsid w:val="00AD3D25"/>
    <w:rsid w:val="00AD3E65"/>
    <w:rsid w:val="00AD3F0A"/>
    <w:rsid w:val="00AD4378"/>
    <w:rsid w:val="00AD44C4"/>
    <w:rsid w:val="00AD5324"/>
    <w:rsid w:val="00AD53FA"/>
    <w:rsid w:val="00AD54A9"/>
    <w:rsid w:val="00AD5650"/>
    <w:rsid w:val="00AD57FF"/>
    <w:rsid w:val="00AD5C4E"/>
    <w:rsid w:val="00AD5D8E"/>
    <w:rsid w:val="00AD5E3C"/>
    <w:rsid w:val="00AD5EBB"/>
    <w:rsid w:val="00AD608B"/>
    <w:rsid w:val="00AD6267"/>
    <w:rsid w:val="00AD6606"/>
    <w:rsid w:val="00AD66D4"/>
    <w:rsid w:val="00AD6C92"/>
    <w:rsid w:val="00AD7570"/>
    <w:rsid w:val="00AD7EA2"/>
    <w:rsid w:val="00AD7FA0"/>
    <w:rsid w:val="00AE0201"/>
    <w:rsid w:val="00AE0289"/>
    <w:rsid w:val="00AE0E73"/>
    <w:rsid w:val="00AE147F"/>
    <w:rsid w:val="00AE16F6"/>
    <w:rsid w:val="00AE1DB0"/>
    <w:rsid w:val="00AE21C8"/>
    <w:rsid w:val="00AE2589"/>
    <w:rsid w:val="00AE3112"/>
    <w:rsid w:val="00AE3453"/>
    <w:rsid w:val="00AE3740"/>
    <w:rsid w:val="00AE40D6"/>
    <w:rsid w:val="00AE4253"/>
    <w:rsid w:val="00AE45F1"/>
    <w:rsid w:val="00AE4730"/>
    <w:rsid w:val="00AE4DAE"/>
    <w:rsid w:val="00AE4E6F"/>
    <w:rsid w:val="00AE524A"/>
    <w:rsid w:val="00AE53AE"/>
    <w:rsid w:val="00AE53DE"/>
    <w:rsid w:val="00AE581E"/>
    <w:rsid w:val="00AE5A99"/>
    <w:rsid w:val="00AE5E7F"/>
    <w:rsid w:val="00AE6416"/>
    <w:rsid w:val="00AE6838"/>
    <w:rsid w:val="00AE69D4"/>
    <w:rsid w:val="00AE69F6"/>
    <w:rsid w:val="00AE77F8"/>
    <w:rsid w:val="00AE7903"/>
    <w:rsid w:val="00AE790C"/>
    <w:rsid w:val="00AE7A07"/>
    <w:rsid w:val="00AE7A1E"/>
    <w:rsid w:val="00AE7B19"/>
    <w:rsid w:val="00AE7B48"/>
    <w:rsid w:val="00AE7CC2"/>
    <w:rsid w:val="00AE7E9D"/>
    <w:rsid w:val="00AF01A8"/>
    <w:rsid w:val="00AF025F"/>
    <w:rsid w:val="00AF0574"/>
    <w:rsid w:val="00AF07CA"/>
    <w:rsid w:val="00AF08A2"/>
    <w:rsid w:val="00AF095D"/>
    <w:rsid w:val="00AF0B3D"/>
    <w:rsid w:val="00AF0D93"/>
    <w:rsid w:val="00AF0F9E"/>
    <w:rsid w:val="00AF1090"/>
    <w:rsid w:val="00AF1E7E"/>
    <w:rsid w:val="00AF204A"/>
    <w:rsid w:val="00AF21CA"/>
    <w:rsid w:val="00AF2F65"/>
    <w:rsid w:val="00AF318A"/>
    <w:rsid w:val="00AF363C"/>
    <w:rsid w:val="00AF37D4"/>
    <w:rsid w:val="00AF4216"/>
    <w:rsid w:val="00AF45DD"/>
    <w:rsid w:val="00AF46FF"/>
    <w:rsid w:val="00AF4B83"/>
    <w:rsid w:val="00AF4B97"/>
    <w:rsid w:val="00AF4FD6"/>
    <w:rsid w:val="00AF5121"/>
    <w:rsid w:val="00AF51E2"/>
    <w:rsid w:val="00AF54D9"/>
    <w:rsid w:val="00AF59A1"/>
    <w:rsid w:val="00AF59B0"/>
    <w:rsid w:val="00AF5AC3"/>
    <w:rsid w:val="00AF5CD9"/>
    <w:rsid w:val="00AF5CFE"/>
    <w:rsid w:val="00AF5DB0"/>
    <w:rsid w:val="00AF64C2"/>
    <w:rsid w:val="00AF67F7"/>
    <w:rsid w:val="00AF6C9A"/>
    <w:rsid w:val="00AF79B9"/>
    <w:rsid w:val="00AF7A06"/>
    <w:rsid w:val="00AF7CA9"/>
    <w:rsid w:val="00AF7DF1"/>
    <w:rsid w:val="00AF7F2D"/>
    <w:rsid w:val="00B0023B"/>
    <w:rsid w:val="00B00495"/>
    <w:rsid w:val="00B00761"/>
    <w:rsid w:val="00B00863"/>
    <w:rsid w:val="00B00EFE"/>
    <w:rsid w:val="00B010A3"/>
    <w:rsid w:val="00B0164C"/>
    <w:rsid w:val="00B01A70"/>
    <w:rsid w:val="00B01EE4"/>
    <w:rsid w:val="00B02016"/>
    <w:rsid w:val="00B022C5"/>
    <w:rsid w:val="00B022D4"/>
    <w:rsid w:val="00B02623"/>
    <w:rsid w:val="00B02CBF"/>
    <w:rsid w:val="00B02FC5"/>
    <w:rsid w:val="00B03B1D"/>
    <w:rsid w:val="00B03C2C"/>
    <w:rsid w:val="00B03DF3"/>
    <w:rsid w:val="00B04221"/>
    <w:rsid w:val="00B04401"/>
    <w:rsid w:val="00B04909"/>
    <w:rsid w:val="00B05488"/>
    <w:rsid w:val="00B05803"/>
    <w:rsid w:val="00B059F2"/>
    <w:rsid w:val="00B05FDB"/>
    <w:rsid w:val="00B06012"/>
    <w:rsid w:val="00B0675F"/>
    <w:rsid w:val="00B0676A"/>
    <w:rsid w:val="00B069EE"/>
    <w:rsid w:val="00B07337"/>
    <w:rsid w:val="00B075FD"/>
    <w:rsid w:val="00B07628"/>
    <w:rsid w:val="00B07749"/>
    <w:rsid w:val="00B077A9"/>
    <w:rsid w:val="00B07F4A"/>
    <w:rsid w:val="00B07F4D"/>
    <w:rsid w:val="00B07F5E"/>
    <w:rsid w:val="00B10828"/>
    <w:rsid w:val="00B10EE1"/>
    <w:rsid w:val="00B1111A"/>
    <w:rsid w:val="00B111F8"/>
    <w:rsid w:val="00B112A8"/>
    <w:rsid w:val="00B11709"/>
    <w:rsid w:val="00B11B88"/>
    <w:rsid w:val="00B11C24"/>
    <w:rsid w:val="00B11CCF"/>
    <w:rsid w:val="00B12597"/>
    <w:rsid w:val="00B12B8E"/>
    <w:rsid w:val="00B132FC"/>
    <w:rsid w:val="00B13C1C"/>
    <w:rsid w:val="00B13FA6"/>
    <w:rsid w:val="00B14113"/>
    <w:rsid w:val="00B143A5"/>
    <w:rsid w:val="00B143FC"/>
    <w:rsid w:val="00B14642"/>
    <w:rsid w:val="00B1487D"/>
    <w:rsid w:val="00B14A4D"/>
    <w:rsid w:val="00B14DF7"/>
    <w:rsid w:val="00B15153"/>
    <w:rsid w:val="00B155B7"/>
    <w:rsid w:val="00B15776"/>
    <w:rsid w:val="00B157DA"/>
    <w:rsid w:val="00B15A4B"/>
    <w:rsid w:val="00B15F0C"/>
    <w:rsid w:val="00B161FE"/>
    <w:rsid w:val="00B1626D"/>
    <w:rsid w:val="00B1627A"/>
    <w:rsid w:val="00B1665D"/>
    <w:rsid w:val="00B166FB"/>
    <w:rsid w:val="00B16B50"/>
    <w:rsid w:val="00B16B63"/>
    <w:rsid w:val="00B17443"/>
    <w:rsid w:val="00B175B9"/>
    <w:rsid w:val="00B17C6A"/>
    <w:rsid w:val="00B17F29"/>
    <w:rsid w:val="00B20A96"/>
    <w:rsid w:val="00B210E8"/>
    <w:rsid w:val="00B2131C"/>
    <w:rsid w:val="00B21671"/>
    <w:rsid w:val="00B218D9"/>
    <w:rsid w:val="00B2190A"/>
    <w:rsid w:val="00B21BE8"/>
    <w:rsid w:val="00B21C21"/>
    <w:rsid w:val="00B21C6B"/>
    <w:rsid w:val="00B21D63"/>
    <w:rsid w:val="00B21D64"/>
    <w:rsid w:val="00B22C03"/>
    <w:rsid w:val="00B22CB7"/>
    <w:rsid w:val="00B22E28"/>
    <w:rsid w:val="00B22F5A"/>
    <w:rsid w:val="00B2332F"/>
    <w:rsid w:val="00B23460"/>
    <w:rsid w:val="00B23E0D"/>
    <w:rsid w:val="00B23EB6"/>
    <w:rsid w:val="00B23ECD"/>
    <w:rsid w:val="00B2460B"/>
    <w:rsid w:val="00B24785"/>
    <w:rsid w:val="00B24A15"/>
    <w:rsid w:val="00B24B65"/>
    <w:rsid w:val="00B24C83"/>
    <w:rsid w:val="00B2514D"/>
    <w:rsid w:val="00B254B3"/>
    <w:rsid w:val="00B25657"/>
    <w:rsid w:val="00B259A3"/>
    <w:rsid w:val="00B25EFF"/>
    <w:rsid w:val="00B26033"/>
    <w:rsid w:val="00B26BFB"/>
    <w:rsid w:val="00B27410"/>
    <w:rsid w:val="00B2763A"/>
    <w:rsid w:val="00B2777B"/>
    <w:rsid w:val="00B277FC"/>
    <w:rsid w:val="00B27C29"/>
    <w:rsid w:val="00B305DD"/>
    <w:rsid w:val="00B3060E"/>
    <w:rsid w:val="00B30B98"/>
    <w:rsid w:val="00B30D7A"/>
    <w:rsid w:val="00B310D8"/>
    <w:rsid w:val="00B31292"/>
    <w:rsid w:val="00B312C9"/>
    <w:rsid w:val="00B31343"/>
    <w:rsid w:val="00B31A18"/>
    <w:rsid w:val="00B3202D"/>
    <w:rsid w:val="00B325AB"/>
    <w:rsid w:val="00B32812"/>
    <w:rsid w:val="00B32869"/>
    <w:rsid w:val="00B32B65"/>
    <w:rsid w:val="00B32F24"/>
    <w:rsid w:val="00B33014"/>
    <w:rsid w:val="00B3305E"/>
    <w:rsid w:val="00B332A7"/>
    <w:rsid w:val="00B33493"/>
    <w:rsid w:val="00B33F59"/>
    <w:rsid w:val="00B33F84"/>
    <w:rsid w:val="00B34085"/>
    <w:rsid w:val="00B34156"/>
    <w:rsid w:val="00B34626"/>
    <w:rsid w:val="00B346FE"/>
    <w:rsid w:val="00B348D6"/>
    <w:rsid w:val="00B34957"/>
    <w:rsid w:val="00B34EEF"/>
    <w:rsid w:val="00B3562E"/>
    <w:rsid w:val="00B3563C"/>
    <w:rsid w:val="00B35C33"/>
    <w:rsid w:val="00B35D9F"/>
    <w:rsid w:val="00B362E5"/>
    <w:rsid w:val="00B3631F"/>
    <w:rsid w:val="00B36748"/>
    <w:rsid w:val="00B36B90"/>
    <w:rsid w:val="00B3705C"/>
    <w:rsid w:val="00B372CF"/>
    <w:rsid w:val="00B373C7"/>
    <w:rsid w:val="00B374C6"/>
    <w:rsid w:val="00B374FB"/>
    <w:rsid w:val="00B37B0C"/>
    <w:rsid w:val="00B4040D"/>
    <w:rsid w:val="00B40A10"/>
    <w:rsid w:val="00B414E2"/>
    <w:rsid w:val="00B4163D"/>
    <w:rsid w:val="00B416F9"/>
    <w:rsid w:val="00B41CF1"/>
    <w:rsid w:val="00B41FEB"/>
    <w:rsid w:val="00B42094"/>
    <w:rsid w:val="00B42346"/>
    <w:rsid w:val="00B42DEB"/>
    <w:rsid w:val="00B43094"/>
    <w:rsid w:val="00B43305"/>
    <w:rsid w:val="00B433CE"/>
    <w:rsid w:val="00B43F5B"/>
    <w:rsid w:val="00B44096"/>
    <w:rsid w:val="00B44109"/>
    <w:rsid w:val="00B4492C"/>
    <w:rsid w:val="00B44B15"/>
    <w:rsid w:val="00B44B66"/>
    <w:rsid w:val="00B44E6F"/>
    <w:rsid w:val="00B44F45"/>
    <w:rsid w:val="00B455E8"/>
    <w:rsid w:val="00B45B28"/>
    <w:rsid w:val="00B45FEF"/>
    <w:rsid w:val="00B46364"/>
    <w:rsid w:val="00B46B0C"/>
    <w:rsid w:val="00B46B41"/>
    <w:rsid w:val="00B46D94"/>
    <w:rsid w:val="00B470BF"/>
    <w:rsid w:val="00B4720D"/>
    <w:rsid w:val="00B47313"/>
    <w:rsid w:val="00B475F1"/>
    <w:rsid w:val="00B47AF8"/>
    <w:rsid w:val="00B50B3A"/>
    <w:rsid w:val="00B51341"/>
    <w:rsid w:val="00B51360"/>
    <w:rsid w:val="00B51708"/>
    <w:rsid w:val="00B51803"/>
    <w:rsid w:val="00B519DA"/>
    <w:rsid w:val="00B521D8"/>
    <w:rsid w:val="00B52628"/>
    <w:rsid w:val="00B52931"/>
    <w:rsid w:val="00B53459"/>
    <w:rsid w:val="00B5390A"/>
    <w:rsid w:val="00B53A1E"/>
    <w:rsid w:val="00B53BC0"/>
    <w:rsid w:val="00B5497B"/>
    <w:rsid w:val="00B54D72"/>
    <w:rsid w:val="00B54EB8"/>
    <w:rsid w:val="00B554DF"/>
    <w:rsid w:val="00B55F4A"/>
    <w:rsid w:val="00B562FB"/>
    <w:rsid w:val="00B565F4"/>
    <w:rsid w:val="00B5663F"/>
    <w:rsid w:val="00B56C9C"/>
    <w:rsid w:val="00B56E39"/>
    <w:rsid w:val="00B56F58"/>
    <w:rsid w:val="00B57025"/>
    <w:rsid w:val="00B572D3"/>
    <w:rsid w:val="00B577C5"/>
    <w:rsid w:val="00B578AA"/>
    <w:rsid w:val="00B57FA0"/>
    <w:rsid w:val="00B60107"/>
    <w:rsid w:val="00B602E3"/>
    <w:rsid w:val="00B604B3"/>
    <w:rsid w:val="00B60B1F"/>
    <w:rsid w:val="00B60FA4"/>
    <w:rsid w:val="00B617EA"/>
    <w:rsid w:val="00B61873"/>
    <w:rsid w:val="00B61974"/>
    <w:rsid w:val="00B61FB5"/>
    <w:rsid w:val="00B62725"/>
    <w:rsid w:val="00B6279E"/>
    <w:rsid w:val="00B62FA7"/>
    <w:rsid w:val="00B6307E"/>
    <w:rsid w:val="00B63262"/>
    <w:rsid w:val="00B63496"/>
    <w:rsid w:val="00B63720"/>
    <w:rsid w:val="00B63819"/>
    <w:rsid w:val="00B6390B"/>
    <w:rsid w:val="00B64205"/>
    <w:rsid w:val="00B6438F"/>
    <w:rsid w:val="00B64B1B"/>
    <w:rsid w:val="00B64D34"/>
    <w:rsid w:val="00B64EB9"/>
    <w:rsid w:val="00B64FA8"/>
    <w:rsid w:val="00B65557"/>
    <w:rsid w:val="00B65577"/>
    <w:rsid w:val="00B658DD"/>
    <w:rsid w:val="00B65C6B"/>
    <w:rsid w:val="00B65DCB"/>
    <w:rsid w:val="00B65EC6"/>
    <w:rsid w:val="00B65F67"/>
    <w:rsid w:val="00B662BD"/>
    <w:rsid w:val="00B66E6E"/>
    <w:rsid w:val="00B67252"/>
    <w:rsid w:val="00B6725A"/>
    <w:rsid w:val="00B67479"/>
    <w:rsid w:val="00B67AB5"/>
    <w:rsid w:val="00B67C05"/>
    <w:rsid w:val="00B67C74"/>
    <w:rsid w:val="00B67D1F"/>
    <w:rsid w:val="00B67E75"/>
    <w:rsid w:val="00B702D5"/>
    <w:rsid w:val="00B705FE"/>
    <w:rsid w:val="00B70709"/>
    <w:rsid w:val="00B70B23"/>
    <w:rsid w:val="00B70BEE"/>
    <w:rsid w:val="00B710FE"/>
    <w:rsid w:val="00B714E9"/>
    <w:rsid w:val="00B71C5C"/>
    <w:rsid w:val="00B71F3A"/>
    <w:rsid w:val="00B722BD"/>
    <w:rsid w:val="00B722C4"/>
    <w:rsid w:val="00B723C7"/>
    <w:rsid w:val="00B72824"/>
    <w:rsid w:val="00B72AEB"/>
    <w:rsid w:val="00B72E5B"/>
    <w:rsid w:val="00B72EF5"/>
    <w:rsid w:val="00B7316D"/>
    <w:rsid w:val="00B7347A"/>
    <w:rsid w:val="00B73929"/>
    <w:rsid w:val="00B74A3E"/>
    <w:rsid w:val="00B74C11"/>
    <w:rsid w:val="00B752CB"/>
    <w:rsid w:val="00B754A3"/>
    <w:rsid w:val="00B755CD"/>
    <w:rsid w:val="00B757BA"/>
    <w:rsid w:val="00B75C62"/>
    <w:rsid w:val="00B76067"/>
    <w:rsid w:val="00B762BD"/>
    <w:rsid w:val="00B76353"/>
    <w:rsid w:val="00B76470"/>
    <w:rsid w:val="00B76534"/>
    <w:rsid w:val="00B7673C"/>
    <w:rsid w:val="00B76AE3"/>
    <w:rsid w:val="00B76E0D"/>
    <w:rsid w:val="00B778D6"/>
    <w:rsid w:val="00B77E1F"/>
    <w:rsid w:val="00B8035C"/>
    <w:rsid w:val="00B807DF"/>
    <w:rsid w:val="00B80991"/>
    <w:rsid w:val="00B80CAC"/>
    <w:rsid w:val="00B80D4B"/>
    <w:rsid w:val="00B80D66"/>
    <w:rsid w:val="00B8140D"/>
    <w:rsid w:val="00B81866"/>
    <w:rsid w:val="00B81B5B"/>
    <w:rsid w:val="00B820C8"/>
    <w:rsid w:val="00B8261F"/>
    <w:rsid w:val="00B8372C"/>
    <w:rsid w:val="00B8450C"/>
    <w:rsid w:val="00B849E7"/>
    <w:rsid w:val="00B84CB8"/>
    <w:rsid w:val="00B8508B"/>
    <w:rsid w:val="00B8524A"/>
    <w:rsid w:val="00B85339"/>
    <w:rsid w:val="00B8543E"/>
    <w:rsid w:val="00B8571A"/>
    <w:rsid w:val="00B85ED0"/>
    <w:rsid w:val="00B85FB3"/>
    <w:rsid w:val="00B86275"/>
    <w:rsid w:val="00B86904"/>
    <w:rsid w:val="00B86A4B"/>
    <w:rsid w:val="00B86F81"/>
    <w:rsid w:val="00B87045"/>
    <w:rsid w:val="00B87066"/>
    <w:rsid w:val="00B8709A"/>
    <w:rsid w:val="00B8744A"/>
    <w:rsid w:val="00B87AC0"/>
    <w:rsid w:val="00B87E6B"/>
    <w:rsid w:val="00B87FCB"/>
    <w:rsid w:val="00B905E0"/>
    <w:rsid w:val="00B908CE"/>
    <w:rsid w:val="00B90EA4"/>
    <w:rsid w:val="00B90EBF"/>
    <w:rsid w:val="00B915CF"/>
    <w:rsid w:val="00B91945"/>
    <w:rsid w:val="00B91951"/>
    <w:rsid w:val="00B91FBC"/>
    <w:rsid w:val="00B921EE"/>
    <w:rsid w:val="00B92203"/>
    <w:rsid w:val="00B922A1"/>
    <w:rsid w:val="00B9235D"/>
    <w:rsid w:val="00B92435"/>
    <w:rsid w:val="00B92535"/>
    <w:rsid w:val="00B93FF4"/>
    <w:rsid w:val="00B94261"/>
    <w:rsid w:val="00B944E1"/>
    <w:rsid w:val="00B948D2"/>
    <w:rsid w:val="00B9495C"/>
    <w:rsid w:val="00B94E1A"/>
    <w:rsid w:val="00B954E6"/>
    <w:rsid w:val="00B9598E"/>
    <w:rsid w:val="00B95B36"/>
    <w:rsid w:val="00B961BC"/>
    <w:rsid w:val="00B967EF"/>
    <w:rsid w:val="00B96E7A"/>
    <w:rsid w:val="00B9728B"/>
    <w:rsid w:val="00B97995"/>
    <w:rsid w:val="00BA0279"/>
    <w:rsid w:val="00BA108A"/>
    <w:rsid w:val="00BA1245"/>
    <w:rsid w:val="00BA143B"/>
    <w:rsid w:val="00BA164B"/>
    <w:rsid w:val="00BA1E4D"/>
    <w:rsid w:val="00BA1F0B"/>
    <w:rsid w:val="00BA1FCB"/>
    <w:rsid w:val="00BA2035"/>
    <w:rsid w:val="00BA2067"/>
    <w:rsid w:val="00BA254D"/>
    <w:rsid w:val="00BA25C8"/>
    <w:rsid w:val="00BA27FD"/>
    <w:rsid w:val="00BA28CE"/>
    <w:rsid w:val="00BA2A26"/>
    <w:rsid w:val="00BA2C40"/>
    <w:rsid w:val="00BA2CB3"/>
    <w:rsid w:val="00BA2FFB"/>
    <w:rsid w:val="00BA30F8"/>
    <w:rsid w:val="00BA30FF"/>
    <w:rsid w:val="00BA34EF"/>
    <w:rsid w:val="00BA362B"/>
    <w:rsid w:val="00BA36E2"/>
    <w:rsid w:val="00BA370A"/>
    <w:rsid w:val="00BA467B"/>
    <w:rsid w:val="00BA547A"/>
    <w:rsid w:val="00BA5C74"/>
    <w:rsid w:val="00BA636B"/>
    <w:rsid w:val="00BA64F6"/>
    <w:rsid w:val="00BA68A9"/>
    <w:rsid w:val="00BA7687"/>
    <w:rsid w:val="00BA7A83"/>
    <w:rsid w:val="00BA7BD6"/>
    <w:rsid w:val="00BB0270"/>
    <w:rsid w:val="00BB0373"/>
    <w:rsid w:val="00BB0668"/>
    <w:rsid w:val="00BB06CD"/>
    <w:rsid w:val="00BB0965"/>
    <w:rsid w:val="00BB1062"/>
    <w:rsid w:val="00BB1980"/>
    <w:rsid w:val="00BB1AC1"/>
    <w:rsid w:val="00BB1D16"/>
    <w:rsid w:val="00BB1FD0"/>
    <w:rsid w:val="00BB2449"/>
    <w:rsid w:val="00BB2457"/>
    <w:rsid w:val="00BB2892"/>
    <w:rsid w:val="00BB294E"/>
    <w:rsid w:val="00BB36D8"/>
    <w:rsid w:val="00BB3A3F"/>
    <w:rsid w:val="00BB3CF2"/>
    <w:rsid w:val="00BB4151"/>
    <w:rsid w:val="00BB45D9"/>
    <w:rsid w:val="00BB4660"/>
    <w:rsid w:val="00BB4897"/>
    <w:rsid w:val="00BB53E7"/>
    <w:rsid w:val="00BB546C"/>
    <w:rsid w:val="00BB5B1E"/>
    <w:rsid w:val="00BB5D23"/>
    <w:rsid w:val="00BB6040"/>
    <w:rsid w:val="00BB6677"/>
    <w:rsid w:val="00BB68EF"/>
    <w:rsid w:val="00BB6B93"/>
    <w:rsid w:val="00BB6BC2"/>
    <w:rsid w:val="00BB6EF2"/>
    <w:rsid w:val="00BB790E"/>
    <w:rsid w:val="00BB7D7F"/>
    <w:rsid w:val="00BB7ECF"/>
    <w:rsid w:val="00BB7F25"/>
    <w:rsid w:val="00BB7F30"/>
    <w:rsid w:val="00BC00D3"/>
    <w:rsid w:val="00BC0568"/>
    <w:rsid w:val="00BC0881"/>
    <w:rsid w:val="00BC10D5"/>
    <w:rsid w:val="00BC14EE"/>
    <w:rsid w:val="00BC1759"/>
    <w:rsid w:val="00BC1F3E"/>
    <w:rsid w:val="00BC243C"/>
    <w:rsid w:val="00BC25AA"/>
    <w:rsid w:val="00BC2803"/>
    <w:rsid w:val="00BC2B3C"/>
    <w:rsid w:val="00BC2F42"/>
    <w:rsid w:val="00BC3C34"/>
    <w:rsid w:val="00BC3F82"/>
    <w:rsid w:val="00BC401C"/>
    <w:rsid w:val="00BC42E0"/>
    <w:rsid w:val="00BC44B9"/>
    <w:rsid w:val="00BC4CE7"/>
    <w:rsid w:val="00BC4EF8"/>
    <w:rsid w:val="00BC5079"/>
    <w:rsid w:val="00BC5A30"/>
    <w:rsid w:val="00BC5F3E"/>
    <w:rsid w:val="00BC603D"/>
    <w:rsid w:val="00BC64C1"/>
    <w:rsid w:val="00BC678E"/>
    <w:rsid w:val="00BC67D6"/>
    <w:rsid w:val="00BC6D14"/>
    <w:rsid w:val="00BC72CE"/>
    <w:rsid w:val="00BC7448"/>
    <w:rsid w:val="00BD0153"/>
    <w:rsid w:val="00BD0537"/>
    <w:rsid w:val="00BD0D43"/>
    <w:rsid w:val="00BD11B7"/>
    <w:rsid w:val="00BD1862"/>
    <w:rsid w:val="00BD1FC1"/>
    <w:rsid w:val="00BD2079"/>
    <w:rsid w:val="00BD2255"/>
    <w:rsid w:val="00BD24D5"/>
    <w:rsid w:val="00BD2685"/>
    <w:rsid w:val="00BD28DC"/>
    <w:rsid w:val="00BD2A03"/>
    <w:rsid w:val="00BD3107"/>
    <w:rsid w:val="00BD369B"/>
    <w:rsid w:val="00BD3C1C"/>
    <w:rsid w:val="00BD4057"/>
    <w:rsid w:val="00BD43AD"/>
    <w:rsid w:val="00BD440A"/>
    <w:rsid w:val="00BD46F8"/>
    <w:rsid w:val="00BD4B59"/>
    <w:rsid w:val="00BD4CE9"/>
    <w:rsid w:val="00BD4ED9"/>
    <w:rsid w:val="00BD50F2"/>
    <w:rsid w:val="00BD514B"/>
    <w:rsid w:val="00BD518B"/>
    <w:rsid w:val="00BD51AB"/>
    <w:rsid w:val="00BD56E1"/>
    <w:rsid w:val="00BD57FF"/>
    <w:rsid w:val="00BD5B88"/>
    <w:rsid w:val="00BD5FDE"/>
    <w:rsid w:val="00BD6061"/>
    <w:rsid w:val="00BD63E1"/>
    <w:rsid w:val="00BD6A7F"/>
    <w:rsid w:val="00BD6A85"/>
    <w:rsid w:val="00BD6BCC"/>
    <w:rsid w:val="00BD6DE5"/>
    <w:rsid w:val="00BD6FE9"/>
    <w:rsid w:val="00BD70C9"/>
    <w:rsid w:val="00BD72E3"/>
    <w:rsid w:val="00BD7D8C"/>
    <w:rsid w:val="00BD7E96"/>
    <w:rsid w:val="00BE075A"/>
    <w:rsid w:val="00BE0DA2"/>
    <w:rsid w:val="00BE10D1"/>
    <w:rsid w:val="00BE1347"/>
    <w:rsid w:val="00BE163D"/>
    <w:rsid w:val="00BE17F0"/>
    <w:rsid w:val="00BE1823"/>
    <w:rsid w:val="00BE2089"/>
    <w:rsid w:val="00BE21A3"/>
    <w:rsid w:val="00BE25CB"/>
    <w:rsid w:val="00BE2E21"/>
    <w:rsid w:val="00BE344D"/>
    <w:rsid w:val="00BE395C"/>
    <w:rsid w:val="00BE3C67"/>
    <w:rsid w:val="00BE3F92"/>
    <w:rsid w:val="00BE3FB8"/>
    <w:rsid w:val="00BE458A"/>
    <w:rsid w:val="00BE4814"/>
    <w:rsid w:val="00BE4933"/>
    <w:rsid w:val="00BE4B9C"/>
    <w:rsid w:val="00BE4CAC"/>
    <w:rsid w:val="00BE532B"/>
    <w:rsid w:val="00BE56BB"/>
    <w:rsid w:val="00BE5D5D"/>
    <w:rsid w:val="00BE6302"/>
    <w:rsid w:val="00BE6447"/>
    <w:rsid w:val="00BE794B"/>
    <w:rsid w:val="00BE794E"/>
    <w:rsid w:val="00BE7E53"/>
    <w:rsid w:val="00BF09F2"/>
    <w:rsid w:val="00BF0CBD"/>
    <w:rsid w:val="00BF0DEC"/>
    <w:rsid w:val="00BF108B"/>
    <w:rsid w:val="00BF12C1"/>
    <w:rsid w:val="00BF12FF"/>
    <w:rsid w:val="00BF1531"/>
    <w:rsid w:val="00BF159D"/>
    <w:rsid w:val="00BF1863"/>
    <w:rsid w:val="00BF2219"/>
    <w:rsid w:val="00BF2861"/>
    <w:rsid w:val="00BF306A"/>
    <w:rsid w:val="00BF348C"/>
    <w:rsid w:val="00BF36EB"/>
    <w:rsid w:val="00BF45F8"/>
    <w:rsid w:val="00BF4934"/>
    <w:rsid w:val="00BF4984"/>
    <w:rsid w:val="00BF4AAE"/>
    <w:rsid w:val="00BF4C7F"/>
    <w:rsid w:val="00BF4EE1"/>
    <w:rsid w:val="00BF53E3"/>
    <w:rsid w:val="00BF54D7"/>
    <w:rsid w:val="00BF5FF7"/>
    <w:rsid w:val="00BF60BE"/>
    <w:rsid w:val="00BF618D"/>
    <w:rsid w:val="00BF61D2"/>
    <w:rsid w:val="00BF628C"/>
    <w:rsid w:val="00BF68B7"/>
    <w:rsid w:val="00BF6F78"/>
    <w:rsid w:val="00BF7059"/>
    <w:rsid w:val="00BF7137"/>
    <w:rsid w:val="00BF716D"/>
    <w:rsid w:val="00C0037E"/>
    <w:rsid w:val="00C009DD"/>
    <w:rsid w:val="00C00AB8"/>
    <w:rsid w:val="00C00C0D"/>
    <w:rsid w:val="00C00D31"/>
    <w:rsid w:val="00C0144A"/>
    <w:rsid w:val="00C0175A"/>
    <w:rsid w:val="00C02234"/>
    <w:rsid w:val="00C02604"/>
    <w:rsid w:val="00C02D43"/>
    <w:rsid w:val="00C02E87"/>
    <w:rsid w:val="00C0330C"/>
    <w:rsid w:val="00C036B4"/>
    <w:rsid w:val="00C03703"/>
    <w:rsid w:val="00C03ECE"/>
    <w:rsid w:val="00C044EF"/>
    <w:rsid w:val="00C04CB3"/>
    <w:rsid w:val="00C05110"/>
    <w:rsid w:val="00C05862"/>
    <w:rsid w:val="00C05AD6"/>
    <w:rsid w:val="00C05B01"/>
    <w:rsid w:val="00C06285"/>
    <w:rsid w:val="00C06C66"/>
    <w:rsid w:val="00C06E77"/>
    <w:rsid w:val="00C072F3"/>
    <w:rsid w:val="00C107D4"/>
    <w:rsid w:val="00C109AB"/>
    <w:rsid w:val="00C10A8A"/>
    <w:rsid w:val="00C10B31"/>
    <w:rsid w:val="00C1144F"/>
    <w:rsid w:val="00C11806"/>
    <w:rsid w:val="00C11883"/>
    <w:rsid w:val="00C1189A"/>
    <w:rsid w:val="00C11A2C"/>
    <w:rsid w:val="00C11DEF"/>
    <w:rsid w:val="00C12250"/>
    <w:rsid w:val="00C12762"/>
    <w:rsid w:val="00C1287E"/>
    <w:rsid w:val="00C12DC6"/>
    <w:rsid w:val="00C12EB4"/>
    <w:rsid w:val="00C133C3"/>
    <w:rsid w:val="00C134C9"/>
    <w:rsid w:val="00C1353A"/>
    <w:rsid w:val="00C136E0"/>
    <w:rsid w:val="00C13D4F"/>
    <w:rsid w:val="00C13D93"/>
    <w:rsid w:val="00C150E2"/>
    <w:rsid w:val="00C160E3"/>
    <w:rsid w:val="00C16402"/>
    <w:rsid w:val="00C1668B"/>
    <w:rsid w:val="00C1672A"/>
    <w:rsid w:val="00C16799"/>
    <w:rsid w:val="00C16A00"/>
    <w:rsid w:val="00C16BCC"/>
    <w:rsid w:val="00C16C2D"/>
    <w:rsid w:val="00C17110"/>
    <w:rsid w:val="00C174D5"/>
    <w:rsid w:val="00C17C1E"/>
    <w:rsid w:val="00C17E12"/>
    <w:rsid w:val="00C20201"/>
    <w:rsid w:val="00C204E5"/>
    <w:rsid w:val="00C20CA8"/>
    <w:rsid w:val="00C215B9"/>
    <w:rsid w:val="00C21AD0"/>
    <w:rsid w:val="00C21F46"/>
    <w:rsid w:val="00C2291A"/>
    <w:rsid w:val="00C22AAF"/>
    <w:rsid w:val="00C22D19"/>
    <w:rsid w:val="00C23176"/>
    <w:rsid w:val="00C231BC"/>
    <w:rsid w:val="00C2326A"/>
    <w:rsid w:val="00C23316"/>
    <w:rsid w:val="00C23361"/>
    <w:rsid w:val="00C2350B"/>
    <w:rsid w:val="00C23AD4"/>
    <w:rsid w:val="00C2400D"/>
    <w:rsid w:val="00C24439"/>
    <w:rsid w:val="00C24582"/>
    <w:rsid w:val="00C2525C"/>
    <w:rsid w:val="00C257FF"/>
    <w:rsid w:val="00C25AC7"/>
    <w:rsid w:val="00C2625D"/>
    <w:rsid w:val="00C268F6"/>
    <w:rsid w:val="00C269BC"/>
    <w:rsid w:val="00C26F23"/>
    <w:rsid w:val="00C27005"/>
    <w:rsid w:val="00C277F5"/>
    <w:rsid w:val="00C278C2"/>
    <w:rsid w:val="00C279EC"/>
    <w:rsid w:val="00C27ABC"/>
    <w:rsid w:val="00C27C01"/>
    <w:rsid w:val="00C305BB"/>
    <w:rsid w:val="00C3060E"/>
    <w:rsid w:val="00C306F2"/>
    <w:rsid w:val="00C308A0"/>
    <w:rsid w:val="00C30E15"/>
    <w:rsid w:val="00C31312"/>
    <w:rsid w:val="00C314BA"/>
    <w:rsid w:val="00C3185B"/>
    <w:rsid w:val="00C31866"/>
    <w:rsid w:val="00C31C04"/>
    <w:rsid w:val="00C31C43"/>
    <w:rsid w:val="00C31CD9"/>
    <w:rsid w:val="00C31EA3"/>
    <w:rsid w:val="00C32017"/>
    <w:rsid w:val="00C3233B"/>
    <w:rsid w:val="00C323C7"/>
    <w:rsid w:val="00C32470"/>
    <w:rsid w:val="00C32AEC"/>
    <w:rsid w:val="00C32E3E"/>
    <w:rsid w:val="00C33258"/>
    <w:rsid w:val="00C334DB"/>
    <w:rsid w:val="00C34186"/>
    <w:rsid w:val="00C3453A"/>
    <w:rsid w:val="00C3466F"/>
    <w:rsid w:val="00C34C9E"/>
    <w:rsid w:val="00C35E97"/>
    <w:rsid w:val="00C35F80"/>
    <w:rsid w:val="00C36A76"/>
    <w:rsid w:val="00C36F35"/>
    <w:rsid w:val="00C370F2"/>
    <w:rsid w:val="00C37205"/>
    <w:rsid w:val="00C37567"/>
    <w:rsid w:val="00C3757F"/>
    <w:rsid w:val="00C376B2"/>
    <w:rsid w:val="00C37A3A"/>
    <w:rsid w:val="00C37B4D"/>
    <w:rsid w:val="00C37BF2"/>
    <w:rsid w:val="00C37CF3"/>
    <w:rsid w:val="00C40146"/>
    <w:rsid w:val="00C40382"/>
    <w:rsid w:val="00C406BF"/>
    <w:rsid w:val="00C4072E"/>
    <w:rsid w:val="00C4075A"/>
    <w:rsid w:val="00C40CD0"/>
    <w:rsid w:val="00C40E04"/>
    <w:rsid w:val="00C41741"/>
    <w:rsid w:val="00C417E3"/>
    <w:rsid w:val="00C419CF"/>
    <w:rsid w:val="00C419F2"/>
    <w:rsid w:val="00C41AAF"/>
    <w:rsid w:val="00C41C81"/>
    <w:rsid w:val="00C4278E"/>
    <w:rsid w:val="00C42B4C"/>
    <w:rsid w:val="00C436C6"/>
    <w:rsid w:val="00C43CD8"/>
    <w:rsid w:val="00C44261"/>
    <w:rsid w:val="00C443A7"/>
    <w:rsid w:val="00C44ABF"/>
    <w:rsid w:val="00C44BF3"/>
    <w:rsid w:val="00C44D66"/>
    <w:rsid w:val="00C44F21"/>
    <w:rsid w:val="00C44F2E"/>
    <w:rsid w:val="00C458A3"/>
    <w:rsid w:val="00C45BE2"/>
    <w:rsid w:val="00C46052"/>
    <w:rsid w:val="00C460B5"/>
    <w:rsid w:val="00C460C3"/>
    <w:rsid w:val="00C4614A"/>
    <w:rsid w:val="00C462D2"/>
    <w:rsid w:val="00C465F4"/>
    <w:rsid w:val="00C469FD"/>
    <w:rsid w:val="00C46C81"/>
    <w:rsid w:val="00C4783E"/>
    <w:rsid w:val="00C47999"/>
    <w:rsid w:val="00C47C66"/>
    <w:rsid w:val="00C47E13"/>
    <w:rsid w:val="00C47EEF"/>
    <w:rsid w:val="00C50066"/>
    <w:rsid w:val="00C504AF"/>
    <w:rsid w:val="00C505E4"/>
    <w:rsid w:val="00C507CE"/>
    <w:rsid w:val="00C50932"/>
    <w:rsid w:val="00C509AA"/>
    <w:rsid w:val="00C50B04"/>
    <w:rsid w:val="00C50CFD"/>
    <w:rsid w:val="00C50F8F"/>
    <w:rsid w:val="00C50F96"/>
    <w:rsid w:val="00C51316"/>
    <w:rsid w:val="00C51997"/>
    <w:rsid w:val="00C51A3E"/>
    <w:rsid w:val="00C51EAB"/>
    <w:rsid w:val="00C51EF1"/>
    <w:rsid w:val="00C52149"/>
    <w:rsid w:val="00C52223"/>
    <w:rsid w:val="00C5230B"/>
    <w:rsid w:val="00C5239C"/>
    <w:rsid w:val="00C52CD3"/>
    <w:rsid w:val="00C53A72"/>
    <w:rsid w:val="00C53B11"/>
    <w:rsid w:val="00C54071"/>
    <w:rsid w:val="00C544BD"/>
    <w:rsid w:val="00C54578"/>
    <w:rsid w:val="00C54C47"/>
    <w:rsid w:val="00C54EA8"/>
    <w:rsid w:val="00C55076"/>
    <w:rsid w:val="00C554BB"/>
    <w:rsid w:val="00C55D30"/>
    <w:rsid w:val="00C560F3"/>
    <w:rsid w:val="00C565B9"/>
    <w:rsid w:val="00C57100"/>
    <w:rsid w:val="00C5786A"/>
    <w:rsid w:val="00C60807"/>
    <w:rsid w:val="00C608EE"/>
    <w:rsid w:val="00C608FA"/>
    <w:rsid w:val="00C60D2D"/>
    <w:rsid w:val="00C610A8"/>
    <w:rsid w:val="00C61341"/>
    <w:rsid w:val="00C615AD"/>
    <w:rsid w:val="00C61B3B"/>
    <w:rsid w:val="00C61B51"/>
    <w:rsid w:val="00C61E41"/>
    <w:rsid w:val="00C623AF"/>
    <w:rsid w:val="00C623C0"/>
    <w:rsid w:val="00C625B8"/>
    <w:rsid w:val="00C62841"/>
    <w:rsid w:val="00C62D33"/>
    <w:rsid w:val="00C62E1F"/>
    <w:rsid w:val="00C62F04"/>
    <w:rsid w:val="00C63BFE"/>
    <w:rsid w:val="00C64BEB"/>
    <w:rsid w:val="00C64C6B"/>
    <w:rsid w:val="00C65496"/>
    <w:rsid w:val="00C6559A"/>
    <w:rsid w:val="00C65644"/>
    <w:rsid w:val="00C65738"/>
    <w:rsid w:val="00C659CD"/>
    <w:rsid w:val="00C662D9"/>
    <w:rsid w:val="00C66C28"/>
    <w:rsid w:val="00C66C7D"/>
    <w:rsid w:val="00C671E3"/>
    <w:rsid w:val="00C67212"/>
    <w:rsid w:val="00C6778E"/>
    <w:rsid w:val="00C67AB4"/>
    <w:rsid w:val="00C700E5"/>
    <w:rsid w:val="00C70898"/>
    <w:rsid w:val="00C70E6D"/>
    <w:rsid w:val="00C70EFA"/>
    <w:rsid w:val="00C7173C"/>
    <w:rsid w:val="00C718C0"/>
    <w:rsid w:val="00C71B54"/>
    <w:rsid w:val="00C7234E"/>
    <w:rsid w:val="00C724D5"/>
    <w:rsid w:val="00C72978"/>
    <w:rsid w:val="00C72EB7"/>
    <w:rsid w:val="00C72ED0"/>
    <w:rsid w:val="00C73415"/>
    <w:rsid w:val="00C739E7"/>
    <w:rsid w:val="00C74150"/>
    <w:rsid w:val="00C744B2"/>
    <w:rsid w:val="00C74ACD"/>
    <w:rsid w:val="00C74F59"/>
    <w:rsid w:val="00C74FB9"/>
    <w:rsid w:val="00C75011"/>
    <w:rsid w:val="00C75389"/>
    <w:rsid w:val="00C757A6"/>
    <w:rsid w:val="00C758BB"/>
    <w:rsid w:val="00C75B05"/>
    <w:rsid w:val="00C75E4B"/>
    <w:rsid w:val="00C76B12"/>
    <w:rsid w:val="00C771BA"/>
    <w:rsid w:val="00C774A3"/>
    <w:rsid w:val="00C778E4"/>
    <w:rsid w:val="00C77E00"/>
    <w:rsid w:val="00C800CB"/>
    <w:rsid w:val="00C8151F"/>
    <w:rsid w:val="00C81822"/>
    <w:rsid w:val="00C819B9"/>
    <w:rsid w:val="00C82103"/>
    <w:rsid w:val="00C82422"/>
    <w:rsid w:val="00C82476"/>
    <w:rsid w:val="00C829B3"/>
    <w:rsid w:val="00C82F5E"/>
    <w:rsid w:val="00C8377E"/>
    <w:rsid w:val="00C83A3D"/>
    <w:rsid w:val="00C84348"/>
    <w:rsid w:val="00C843E5"/>
    <w:rsid w:val="00C84579"/>
    <w:rsid w:val="00C8490F"/>
    <w:rsid w:val="00C84A5B"/>
    <w:rsid w:val="00C84D4A"/>
    <w:rsid w:val="00C85030"/>
    <w:rsid w:val="00C851F0"/>
    <w:rsid w:val="00C8526C"/>
    <w:rsid w:val="00C8537D"/>
    <w:rsid w:val="00C858E0"/>
    <w:rsid w:val="00C86242"/>
    <w:rsid w:val="00C86296"/>
    <w:rsid w:val="00C864D5"/>
    <w:rsid w:val="00C86566"/>
    <w:rsid w:val="00C86705"/>
    <w:rsid w:val="00C867C0"/>
    <w:rsid w:val="00C867E8"/>
    <w:rsid w:val="00C8686B"/>
    <w:rsid w:val="00C86B9E"/>
    <w:rsid w:val="00C86CA5"/>
    <w:rsid w:val="00C872A3"/>
    <w:rsid w:val="00C87CDE"/>
    <w:rsid w:val="00C87CE8"/>
    <w:rsid w:val="00C87D94"/>
    <w:rsid w:val="00C87EF1"/>
    <w:rsid w:val="00C87F03"/>
    <w:rsid w:val="00C87FAF"/>
    <w:rsid w:val="00C87FF5"/>
    <w:rsid w:val="00C904CB"/>
    <w:rsid w:val="00C90573"/>
    <w:rsid w:val="00C907BB"/>
    <w:rsid w:val="00C90922"/>
    <w:rsid w:val="00C910B6"/>
    <w:rsid w:val="00C916DF"/>
    <w:rsid w:val="00C921E4"/>
    <w:rsid w:val="00C922DB"/>
    <w:rsid w:val="00C9234F"/>
    <w:rsid w:val="00C92956"/>
    <w:rsid w:val="00C9305D"/>
    <w:rsid w:val="00C9314C"/>
    <w:rsid w:val="00C9341D"/>
    <w:rsid w:val="00C93651"/>
    <w:rsid w:val="00C93BCB"/>
    <w:rsid w:val="00C947A5"/>
    <w:rsid w:val="00C94C72"/>
    <w:rsid w:val="00C94F58"/>
    <w:rsid w:val="00C951E4"/>
    <w:rsid w:val="00C95396"/>
    <w:rsid w:val="00C95618"/>
    <w:rsid w:val="00C95887"/>
    <w:rsid w:val="00C960CC"/>
    <w:rsid w:val="00C962E6"/>
    <w:rsid w:val="00C963D4"/>
    <w:rsid w:val="00C96C61"/>
    <w:rsid w:val="00C96F1D"/>
    <w:rsid w:val="00C9790F"/>
    <w:rsid w:val="00C97A1C"/>
    <w:rsid w:val="00C97C8A"/>
    <w:rsid w:val="00C97D25"/>
    <w:rsid w:val="00C97FFE"/>
    <w:rsid w:val="00CA008F"/>
    <w:rsid w:val="00CA0261"/>
    <w:rsid w:val="00CA0611"/>
    <w:rsid w:val="00CA0694"/>
    <w:rsid w:val="00CA0870"/>
    <w:rsid w:val="00CA0976"/>
    <w:rsid w:val="00CA0DBE"/>
    <w:rsid w:val="00CA0ED0"/>
    <w:rsid w:val="00CA1037"/>
    <w:rsid w:val="00CA1211"/>
    <w:rsid w:val="00CA176D"/>
    <w:rsid w:val="00CA19F4"/>
    <w:rsid w:val="00CA1FF2"/>
    <w:rsid w:val="00CA2B6F"/>
    <w:rsid w:val="00CA31B1"/>
    <w:rsid w:val="00CA3D80"/>
    <w:rsid w:val="00CA44E0"/>
    <w:rsid w:val="00CA49DF"/>
    <w:rsid w:val="00CA5178"/>
    <w:rsid w:val="00CA5485"/>
    <w:rsid w:val="00CA5630"/>
    <w:rsid w:val="00CA57DD"/>
    <w:rsid w:val="00CA58B9"/>
    <w:rsid w:val="00CA59B7"/>
    <w:rsid w:val="00CA59D5"/>
    <w:rsid w:val="00CA5E43"/>
    <w:rsid w:val="00CA6195"/>
    <w:rsid w:val="00CA644D"/>
    <w:rsid w:val="00CA684D"/>
    <w:rsid w:val="00CA6B83"/>
    <w:rsid w:val="00CA6BA6"/>
    <w:rsid w:val="00CA6E2F"/>
    <w:rsid w:val="00CA768B"/>
    <w:rsid w:val="00CB04A4"/>
    <w:rsid w:val="00CB077F"/>
    <w:rsid w:val="00CB0ED4"/>
    <w:rsid w:val="00CB11D5"/>
    <w:rsid w:val="00CB1E78"/>
    <w:rsid w:val="00CB2C0A"/>
    <w:rsid w:val="00CB33CF"/>
    <w:rsid w:val="00CB3C4D"/>
    <w:rsid w:val="00CB41DE"/>
    <w:rsid w:val="00CB431E"/>
    <w:rsid w:val="00CB447C"/>
    <w:rsid w:val="00CB45DC"/>
    <w:rsid w:val="00CB4CEA"/>
    <w:rsid w:val="00CB4EA8"/>
    <w:rsid w:val="00CB50DF"/>
    <w:rsid w:val="00CB51A1"/>
    <w:rsid w:val="00CB5384"/>
    <w:rsid w:val="00CB5507"/>
    <w:rsid w:val="00CB5587"/>
    <w:rsid w:val="00CB5990"/>
    <w:rsid w:val="00CB59E2"/>
    <w:rsid w:val="00CB5CFC"/>
    <w:rsid w:val="00CB5EDB"/>
    <w:rsid w:val="00CB61B9"/>
    <w:rsid w:val="00CB632D"/>
    <w:rsid w:val="00CB64F8"/>
    <w:rsid w:val="00CB64F9"/>
    <w:rsid w:val="00CB6BA1"/>
    <w:rsid w:val="00CB6BA2"/>
    <w:rsid w:val="00CB6D90"/>
    <w:rsid w:val="00CB6E2E"/>
    <w:rsid w:val="00CB7272"/>
    <w:rsid w:val="00CB7DE0"/>
    <w:rsid w:val="00CB7F1E"/>
    <w:rsid w:val="00CC0266"/>
    <w:rsid w:val="00CC089F"/>
    <w:rsid w:val="00CC0A18"/>
    <w:rsid w:val="00CC1814"/>
    <w:rsid w:val="00CC1C59"/>
    <w:rsid w:val="00CC1CA8"/>
    <w:rsid w:val="00CC1F60"/>
    <w:rsid w:val="00CC2241"/>
    <w:rsid w:val="00CC2285"/>
    <w:rsid w:val="00CC2479"/>
    <w:rsid w:val="00CC28F1"/>
    <w:rsid w:val="00CC2B71"/>
    <w:rsid w:val="00CC30FD"/>
    <w:rsid w:val="00CC42A5"/>
    <w:rsid w:val="00CC43DF"/>
    <w:rsid w:val="00CC4427"/>
    <w:rsid w:val="00CC4A50"/>
    <w:rsid w:val="00CC4FD9"/>
    <w:rsid w:val="00CC5339"/>
    <w:rsid w:val="00CC5D16"/>
    <w:rsid w:val="00CC5D46"/>
    <w:rsid w:val="00CC6421"/>
    <w:rsid w:val="00CC65F8"/>
    <w:rsid w:val="00CC69AF"/>
    <w:rsid w:val="00CC6A40"/>
    <w:rsid w:val="00CC6C31"/>
    <w:rsid w:val="00CC6E1B"/>
    <w:rsid w:val="00CC6F6D"/>
    <w:rsid w:val="00CC7904"/>
    <w:rsid w:val="00CC7C0B"/>
    <w:rsid w:val="00CC7D09"/>
    <w:rsid w:val="00CC7DBA"/>
    <w:rsid w:val="00CD0449"/>
    <w:rsid w:val="00CD0A29"/>
    <w:rsid w:val="00CD0DB8"/>
    <w:rsid w:val="00CD1622"/>
    <w:rsid w:val="00CD198C"/>
    <w:rsid w:val="00CD1FCC"/>
    <w:rsid w:val="00CD2134"/>
    <w:rsid w:val="00CD2340"/>
    <w:rsid w:val="00CD2BE8"/>
    <w:rsid w:val="00CD2C55"/>
    <w:rsid w:val="00CD2EFE"/>
    <w:rsid w:val="00CD3090"/>
    <w:rsid w:val="00CD3128"/>
    <w:rsid w:val="00CD32BE"/>
    <w:rsid w:val="00CD3561"/>
    <w:rsid w:val="00CD3779"/>
    <w:rsid w:val="00CD3AEB"/>
    <w:rsid w:val="00CD3CCF"/>
    <w:rsid w:val="00CD40DD"/>
    <w:rsid w:val="00CD42BF"/>
    <w:rsid w:val="00CD4926"/>
    <w:rsid w:val="00CD5182"/>
    <w:rsid w:val="00CD54CA"/>
    <w:rsid w:val="00CD581D"/>
    <w:rsid w:val="00CD5C3C"/>
    <w:rsid w:val="00CD628B"/>
    <w:rsid w:val="00CD6464"/>
    <w:rsid w:val="00CD65B4"/>
    <w:rsid w:val="00CD6A79"/>
    <w:rsid w:val="00CD716B"/>
    <w:rsid w:val="00CD78FB"/>
    <w:rsid w:val="00CD7A5F"/>
    <w:rsid w:val="00CD7C5F"/>
    <w:rsid w:val="00CE0005"/>
    <w:rsid w:val="00CE00A5"/>
    <w:rsid w:val="00CE0136"/>
    <w:rsid w:val="00CE03E8"/>
    <w:rsid w:val="00CE0629"/>
    <w:rsid w:val="00CE06BA"/>
    <w:rsid w:val="00CE083F"/>
    <w:rsid w:val="00CE0A12"/>
    <w:rsid w:val="00CE0A1E"/>
    <w:rsid w:val="00CE0B46"/>
    <w:rsid w:val="00CE1B74"/>
    <w:rsid w:val="00CE26D8"/>
    <w:rsid w:val="00CE2D57"/>
    <w:rsid w:val="00CE3007"/>
    <w:rsid w:val="00CE3834"/>
    <w:rsid w:val="00CE398B"/>
    <w:rsid w:val="00CE3E43"/>
    <w:rsid w:val="00CE415A"/>
    <w:rsid w:val="00CE4208"/>
    <w:rsid w:val="00CE452E"/>
    <w:rsid w:val="00CE4633"/>
    <w:rsid w:val="00CE46E9"/>
    <w:rsid w:val="00CE4A6A"/>
    <w:rsid w:val="00CE587B"/>
    <w:rsid w:val="00CE592F"/>
    <w:rsid w:val="00CE59B2"/>
    <w:rsid w:val="00CE5A52"/>
    <w:rsid w:val="00CE604E"/>
    <w:rsid w:val="00CE67D5"/>
    <w:rsid w:val="00CE705E"/>
    <w:rsid w:val="00CE737D"/>
    <w:rsid w:val="00CE74F8"/>
    <w:rsid w:val="00CE7946"/>
    <w:rsid w:val="00CF0D6D"/>
    <w:rsid w:val="00CF0F28"/>
    <w:rsid w:val="00CF118C"/>
    <w:rsid w:val="00CF1479"/>
    <w:rsid w:val="00CF14A8"/>
    <w:rsid w:val="00CF1681"/>
    <w:rsid w:val="00CF1839"/>
    <w:rsid w:val="00CF1A3C"/>
    <w:rsid w:val="00CF1E37"/>
    <w:rsid w:val="00CF1E9D"/>
    <w:rsid w:val="00CF1EC7"/>
    <w:rsid w:val="00CF27E2"/>
    <w:rsid w:val="00CF2C94"/>
    <w:rsid w:val="00CF2CE7"/>
    <w:rsid w:val="00CF347F"/>
    <w:rsid w:val="00CF35A2"/>
    <w:rsid w:val="00CF36D7"/>
    <w:rsid w:val="00CF3845"/>
    <w:rsid w:val="00CF3FB6"/>
    <w:rsid w:val="00CF42F8"/>
    <w:rsid w:val="00CF5470"/>
    <w:rsid w:val="00CF54F3"/>
    <w:rsid w:val="00CF57E1"/>
    <w:rsid w:val="00CF5B06"/>
    <w:rsid w:val="00CF6384"/>
    <w:rsid w:val="00CF693B"/>
    <w:rsid w:val="00CF6B56"/>
    <w:rsid w:val="00CF7185"/>
    <w:rsid w:val="00CF7657"/>
    <w:rsid w:val="00CF7BD3"/>
    <w:rsid w:val="00CF7DCB"/>
    <w:rsid w:val="00D0020C"/>
    <w:rsid w:val="00D004FF"/>
    <w:rsid w:val="00D00621"/>
    <w:rsid w:val="00D00750"/>
    <w:rsid w:val="00D007DB"/>
    <w:rsid w:val="00D00800"/>
    <w:rsid w:val="00D00CF4"/>
    <w:rsid w:val="00D014D9"/>
    <w:rsid w:val="00D015CF"/>
    <w:rsid w:val="00D01A07"/>
    <w:rsid w:val="00D01A40"/>
    <w:rsid w:val="00D01A71"/>
    <w:rsid w:val="00D01B9A"/>
    <w:rsid w:val="00D01D92"/>
    <w:rsid w:val="00D01F0F"/>
    <w:rsid w:val="00D020EA"/>
    <w:rsid w:val="00D027BF"/>
    <w:rsid w:val="00D02DBC"/>
    <w:rsid w:val="00D031B5"/>
    <w:rsid w:val="00D03BA0"/>
    <w:rsid w:val="00D045F3"/>
    <w:rsid w:val="00D052F1"/>
    <w:rsid w:val="00D05303"/>
    <w:rsid w:val="00D058B7"/>
    <w:rsid w:val="00D05AE3"/>
    <w:rsid w:val="00D0606C"/>
    <w:rsid w:val="00D060ED"/>
    <w:rsid w:val="00D06431"/>
    <w:rsid w:val="00D06D36"/>
    <w:rsid w:val="00D070E6"/>
    <w:rsid w:val="00D07204"/>
    <w:rsid w:val="00D07331"/>
    <w:rsid w:val="00D07816"/>
    <w:rsid w:val="00D10044"/>
    <w:rsid w:val="00D10279"/>
    <w:rsid w:val="00D10303"/>
    <w:rsid w:val="00D10510"/>
    <w:rsid w:val="00D10789"/>
    <w:rsid w:val="00D10FC2"/>
    <w:rsid w:val="00D11749"/>
    <w:rsid w:val="00D11752"/>
    <w:rsid w:val="00D1214B"/>
    <w:rsid w:val="00D12596"/>
    <w:rsid w:val="00D1269D"/>
    <w:rsid w:val="00D128EA"/>
    <w:rsid w:val="00D12924"/>
    <w:rsid w:val="00D12995"/>
    <w:rsid w:val="00D12A5E"/>
    <w:rsid w:val="00D1304A"/>
    <w:rsid w:val="00D131D7"/>
    <w:rsid w:val="00D13331"/>
    <w:rsid w:val="00D13B0B"/>
    <w:rsid w:val="00D13D08"/>
    <w:rsid w:val="00D142E7"/>
    <w:rsid w:val="00D14B9B"/>
    <w:rsid w:val="00D14EE2"/>
    <w:rsid w:val="00D150A7"/>
    <w:rsid w:val="00D15AAC"/>
    <w:rsid w:val="00D15BB4"/>
    <w:rsid w:val="00D15BBF"/>
    <w:rsid w:val="00D15C3A"/>
    <w:rsid w:val="00D15F3B"/>
    <w:rsid w:val="00D15FD2"/>
    <w:rsid w:val="00D166DD"/>
    <w:rsid w:val="00D16C2F"/>
    <w:rsid w:val="00D16EED"/>
    <w:rsid w:val="00D16F1B"/>
    <w:rsid w:val="00D16FD9"/>
    <w:rsid w:val="00D17072"/>
    <w:rsid w:val="00D17346"/>
    <w:rsid w:val="00D17667"/>
    <w:rsid w:val="00D17F15"/>
    <w:rsid w:val="00D20287"/>
    <w:rsid w:val="00D2086E"/>
    <w:rsid w:val="00D2091B"/>
    <w:rsid w:val="00D20B05"/>
    <w:rsid w:val="00D2106D"/>
    <w:rsid w:val="00D211A3"/>
    <w:rsid w:val="00D2123A"/>
    <w:rsid w:val="00D213BB"/>
    <w:rsid w:val="00D21594"/>
    <w:rsid w:val="00D21636"/>
    <w:rsid w:val="00D21F02"/>
    <w:rsid w:val="00D21FA9"/>
    <w:rsid w:val="00D226D5"/>
    <w:rsid w:val="00D233DE"/>
    <w:rsid w:val="00D235A1"/>
    <w:rsid w:val="00D236B1"/>
    <w:rsid w:val="00D237E9"/>
    <w:rsid w:val="00D239C7"/>
    <w:rsid w:val="00D23AA7"/>
    <w:rsid w:val="00D23C9C"/>
    <w:rsid w:val="00D24707"/>
    <w:rsid w:val="00D2496A"/>
    <w:rsid w:val="00D24B83"/>
    <w:rsid w:val="00D25064"/>
    <w:rsid w:val="00D251C7"/>
    <w:rsid w:val="00D25215"/>
    <w:rsid w:val="00D25664"/>
    <w:rsid w:val="00D2577F"/>
    <w:rsid w:val="00D2599A"/>
    <w:rsid w:val="00D25F77"/>
    <w:rsid w:val="00D25FC0"/>
    <w:rsid w:val="00D25FE7"/>
    <w:rsid w:val="00D2607D"/>
    <w:rsid w:val="00D26256"/>
    <w:rsid w:val="00D26AB9"/>
    <w:rsid w:val="00D26BCD"/>
    <w:rsid w:val="00D26BD9"/>
    <w:rsid w:val="00D27420"/>
    <w:rsid w:val="00D274D1"/>
    <w:rsid w:val="00D30108"/>
    <w:rsid w:val="00D30A91"/>
    <w:rsid w:val="00D31722"/>
    <w:rsid w:val="00D319BE"/>
    <w:rsid w:val="00D319F4"/>
    <w:rsid w:val="00D31B7C"/>
    <w:rsid w:val="00D31F9B"/>
    <w:rsid w:val="00D31FAC"/>
    <w:rsid w:val="00D327D6"/>
    <w:rsid w:val="00D32A9B"/>
    <w:rsid w:val="00D32B95"/>
    <w:rsid w:val="00D32E2E"/>
    <w:rsid w:val="00D33DCE"/>
    <w:rsid w:val="00D353E6"/>
    <w:rsid w:val="00D3548D"/>
    <w:rsid w:val="00D3671B"/>
    <w:rsid w:val="00D372E5"/>
    <w:rsid w:val="00D3743A"/>
    <w:rsid w:val="00D374B2"/>
    <w:rsid w:val="00D37909"/>
    <w:rsid w:val="00D37A48"/>
    <w:rsid w:val="00D37AEF"/>
    <w:rsid w:val="00D37DA4"/>
    <w:rsid w:val="00D37E2C"/>
    <w:rsid w:val="00D403E0"/>
    <w:rsid w:val="00D4081D"/>
    <w:rsid w:val="00D40C29"/>
    <w:rsid w:val="00D41294"/>
    <w:rsid w:val="00D414F9"/>
    <w:rsid w:val="00D4165F"/>
    <w:rsid w:val="00D416B1"/>
    <w:rsid w:val="00D416BE"/>
    <w:rsid w:val="00D41AF1"/>
    <w:rsid w:val="00D41CEC"/>
    <w:rsid w:val="00D427D9"/>
    <w:rsid w:val="00D43400"/>
    <w:rsid w:val="00D434E5"/>
    <w:rsid w:val="00D436CC"/>
    <w:rsid w:val="00D4387A"/>
    <w:rsid w:val="00D439A5"/>
    <w:rsid w:val="00D448FD"/>
    <w:rsid w:val="00D44C9C"/>
    <w:rsid w:val="00D44FAB"/>
    <w:rsid w:val="00D4502E"/>
    <w:rsid w:val="00D4573D"/>
    <w:rsid w:val="00D45877"/>
    <w:rsid w:val="00D45915"/>
    <w:rsid w:val="00D45C89"/>
    <w:rsid w:val="00D45EC6"/>
    <w:rsid w:val="00D46226"/>
    <w:rsid w:val="00D4634A"/>
    <w:rsid w:val="00D4687D"/>
    <w:rsid w:val="00D46BA6"/>
    <w:rsid w:val="00D47CA1"/>
    <w:rsid w:val="00D47F39"/>
    <w:rsid w:val="00D5025E"/>
    <w:rsid w:val="00D50299"/>
    <w:rsid w:val="00D50CBC"/>
    <w:rsid w:val="00D50E84"/>
    <w:rsid w:val="00D50F81"/>
    <w:rsid w:val="00D51A07"/>
    <w:rsid w:val="00D51CAF"/>
    <w:rsid w:val="00D51E70"/>
    <w:rsid w:val="00D51E8E"/>
    <w:rsid w:val="00D51FA1"/>
    <w:rsid w:val="00D520D5"/>
    <w:rsid w:val="00D52690"/>
    <w:rsid w:val="00D52ADD"/>
    <w:rsid w:val="00D52B99"/>
    <w:rsid w:val="00D53D62"/>
    <w:rsid w:val="00D545A7"/>
    <w:rsid w:val="00D54731"/>
    <w:rsid w:val="00D5480B"/>
    <w:rsid w:val="00D5488D"/>
    <w:rsid w:val="00D5584C"/>
    <w:rsid w:val="00D55931"/>
    <w:rsid w:val="00D55B24"/>
    <w:rsid w:val="00D55BC8"/>
    <w:rsid w:val="00D5709B"/>
    <w:rsid w:val="00D57124"/>
    <w:rsid w:val="00D573AE"/>
    <w:rsid w:val="00D57CCF"/>
    <w:rsid w:val="00D57EAD"/>
    <w:rsid w:val="00D600F6"/>
    <w:rsid w:val="00D6065F"/>
    <w:rsid w:val="00D606AA"/>
    <w:rsid w:val="00D60CCC"/>
    <w:rsid w:val="00D60E29"/>
    <w:rsid w:val="00D61126"/>
    <w:rsid w:val="00D6126D"/>
    <w:rsid w:val="00D6171F"/>
    <w:rsid w:val="00D61A47"/>
    <w:rsid w:val="00D61D35"/>
    <w:rsid w:val="00D6237C"/>
    <w:rsid w:val="00D62A5A"/>
    <w:rsid w:val="00D62C14"/>
    <w:rsid w:val="00D6371C"/>
    <w:rsid w:val="00D6420C"/>
    <w:rsid w:val="00D64625"/>
    <w:rsid w:val="00D6495A"/>
    <w:rsid w:val="00D64EA6"/>
    <w:rsid w:val="00D656FE"/>
    <w:rsid w:val="00D65A4B"/>
    <w:rsid w:val="00D65D49"/>
    <w:rsid w:val="00D65F88"/>
    <w:rsid w:val="00D66346"/>
    <w:rsid w:val="00D6665D"/>
    <w:rsid w:val="00D667ED"/>
    <w:rsid w:val="00D66FFF"/>
    <w:rsid w:val="00D67E76"/>
    <w:rsid w:val="00D70EF3"/>
    <w:rsid w:val="00D710F5"/>
    <w:rsid w:val="00D713C7"/>
    <w:rsid w:val="00D71522"/>
    <w:rsid w:val="00D716FB"/>
    <w:rsid w:val="00D71A5E"/>
    <w:rsid w:val="00D71A81"/>
    <w:rsid w:val="00D71ACA"/>
    <w:rsid w:val="00D71B34"/>
    <w:rsid w:val="00D71F7A"/>
    <w:rsid w:val="00D7217E"/>
    <w:rsid w:val="00D722CE"/>
    <w:rsid w:val="00D72BCE"/>
    <w:rsid w:val="00D72FAE"/>
    <w:rsid w:val="00D73B96"/>
    <w:rsid w:val="00D741AC"/>
    <w:rsid w:val="00D74252"/>
    <w:rsid w:val="00D743E6"/>
    <w:rsid w:val="00D74916"/>
    <w:rsid w:val="00D74F5F"/>
    <w:rsid w:val="00D75126"/>
    <w:rsid w:val="00D752F2"/>
    <w:rsid w:val="00D75DE2"/>
    <w:rsid w:val="00D76AE1"/>
    <w:rsid w:val="00D76EE3"/>
    <w:rsid w:val="00D77429"/>
    <w:rsid w:val="00D774BB"/>
    <w:rsid w:val="00D803BE"/>
    <w:rsid w:val="00D804DE"/>
    <w:rsid w:val="00D805B8"/>
    <w:rsid w:val="00D8061D"/>
    <w:rsid w:val="00D812A5"/>
    <w:rsid w:val="00D815CC"/>
    <w:rsid w:val="00D81760"/>
    <w:rsid w:val="00D81C62"/>
    <w:rsid w:val="00D81C75"/>
    <w:rsid w:val="00D81FEA"/>
    <w:rsid w:val="00D82134"/>
    <w:rsid w:val="00D82550"/>
    <w:rsid w:val="00D82600"/>
    <w:rsid w:val="00D82988"/>
    <w:rsid w:val="00D82DE6"/>
    <w:rsid w:val="00D82FC1"/>
    <w:rsid w:val="00D83236"/>
    <w:rsid w:val="00D8381C"/>
    <w:rsid w:val="00D83CC7"/>
    <w:rsid w:val="00D83DBD"/>
    <w:rsid w:val="00D840F1"/>
    <w:rsid w:val="00D84190"/>
    <w:rsid w:val="00D843F4"/>
    <w:rsid w:val="00D847E1"/>
    <w:rsid w:val="00D84EA3"/>
    <w:rsid w:val="00D8537A"/>
    <w:rsid w:val="00D85611"/>
    <w:rsid w:val="00D85757"/>
    <w:rsid w:val="00D85B80"/>
    <w:rsid w:val="00D85C2C"/>
    <w:rsid w:val="00D85DC3"/>
    <w:rsid w:val="00D86010"/>
    <w:rsid w:val="00D860F4"/>
    <w:rsid w:val="00D86864"/>
    <w:rsid w:val="00D86FCF"/>
    <w:rsid w:val="00D87003"/>
    <w:rsid w:val="00D87069"/>
    <w:rsid w:val="00D871C0"/>
    <w:rsid w:val="00D8781A"/>
    <w:rsid w:val="00D8787D"/>
    <w:rsid w:val="00D87CC0"/>
    <w:rsid w:val="00D87CCD"/>
    <w:rsid w:val="00D9015B"/>
    <w:rsid w:val="00D90292"/>
    <w:rsid w:val="00D90857"/>
    <w:rsid w:val="00D90C03"/>
    <w:rsid w:val="00D90C22"/>
    <w:rsid w:val="00D90CBE"/>
    <w:rsid w:val="00D91063"/>
    <w:rsid w:val="00D91301"/>
    <w:rsid w:val="00D91E3C"/>
    <w:rsid w:val="00D91F8A"/>
    <w:rsid w:val="00D92A2B"/>
    <w:rsid w:val="00D92C25"/>
    <w:rsid w:val="00D93374"/>
    <w:rsid w:val="00D93462"/>
    <w:rsid w:val="00D93A72"/>
    <w:rsid w:val="00D93B92"/>
    <w:rsid w:val="00D93C7A"/>
    <w:rsid w:val="00D94495"/>
    <w:rsid w:val="00D94940"/>
    <w:rsid w:val="00D95084"/>
    <w:rsid w:val="00D95135"/>
    <w:rsid w:val="00D9523E"/>
    <w:rsid w:val="00D9551D"/>
    <w:rsid w:val="00D9551E"/>
    <w:rsid w:val="00D956E2"/>
    <w:rsid w:val="00D95EBF"/>
    <w:rsid w:val="00D96BAA"/>
    <w:rsid w:val="00D96BF1"/>
    <w:rsid w:val="00D9711D"/>
    <w:rsid w:val="00D972E1"/>
    <w:rsid w:val="00D9742B"/>
    <w:rsid w:val="00D975D1"/>
    <w:rsid w:val="00DA02F1"/>
    <w:rsid w:val="00DA0530"/>
    <w:rsid w:val="00DA059D"/>
    <w:rsid w:val="00DA0878"/>
    <w:rsid w:val="00DA0ED1"/>
    <w:rsid w:val="00DA1AE8"/>
    <w:rsid w:val="00DA1E22"/>
    <w:rsid w:val="00DA2DB4"/>
    <w:rsid w:val="00DA2F3A"/>
    <w:rsid w:val="00DA2F55"/>
    <w:rsid w:val="00DA3BD8"/>
    <w:rsid w:val="00DA3DBA"/>
    <w:rsid w:val="00DA4056"/>
    <w:rsid w:val="00DA429E"/>
    <w:rsid w:val="00DA4323"/>
    <w:rsid w:val="00DA4539"/>
    <w:rsid w:val="00DA50F6"/>
    <w:rsid w:val="00DA51BF"/>
    <w:rsid w:val="00DA5356"/>
    <w:rsid w:val="00DA5D26"/>
    <w:rsid w:val="00DA5D8B"/>
    <w:rsid w:val="00DA614C"/>
    <w:rsid w:val="00DA657E"/>
    <w:rsid w:val="00DA6849"/>
    <w:rsid w:val="00DA6985"/>
    <w:rsid w:val="00DA6A9D"/>
    <w:rsid w:val="00DB05D5"/>
    <w:rsid w:val="00DB11AB"/>
    <w:rsid w:val="00DB1485"/>
    <w:rsid w:val="00DB18C9"/>
    <w:rsid w:val="00DB194B"/>
    <w:rsid w:val="00DB1993"/>
    <w:rsid w:val="00DB22CF"/>
    <w:rsid w:val="00DB2336"/>
    <w:rsid w:val="00DB3050"/>
    <w:rsid w:val="00DB39A7"/>
    <w:rsid w:val="00DB4064"/>
    <w:rsid w:val="00DB41FD"/>
    <w:rsid w:val="00DB4290"/>
    <w:rsid w:val="00DB44E0"/>
    <w:rsid w:val="00DB46B0"/>
    <w:rsid w:val="00DB4765"/>
    <w:rsid w:val="00DB4E1B"/>
    <w:rsid w:val="00DB502E"/>
    <w:rsid w:val="00DB55B9"/>
    <w:rsid w:val="00DB59D7"/>
    <w:rsid w:val="00DB5B10"/>
    <w:rsid w:val="00DB5C0E"/>
    <w:rsid w:val="00DB5D4B"/>
    <w:rsid w:val="00DB5E74"/>
    <w:rsid w:val="00DB6201"/>
    <w:rsid w:val="00DB629A"/>
    <w:rsid w:val="00DB6A24"/>
    <w:rsid w:val="00DB6CAC"/>
    <w:rsid w:val="00DB72AC"/>
    <w:rsid w:val="00DB7383"/>
    <w:rsid w:val="00DB77C9"/>
    <w:rsid w:val="00DB7E1B"/>
    <w:rsid w:val="00DB7EFB"/>
    <w:rsid w:val="00DB7F7C"/>
    <w:rsid w:val="00DC02F7"/>
    <w:rsid w:val="00DC07DC"/>
    <w:rsid w:val="00DC0E57"/>
    <w:rsid w:val="00DC10F7"/>
    <w:rsid w:val="00DC16D1"/>
    <w:rsid w:val="00DC1BD4"/>
    <w:rsid w:val="00DC1F46"/>
    <w:rsid w:val="00DC2214"/>
    <w:rsid w:val="00DC27E2"/>
    <w:rsid w:val="00DC2C27"/>
    <w:rsid w:val="00DC2C30"/>
    <w:rsid w:val="00DC2E11"/>
    <w:rsid w:val="00DC30E5"/>
    <w:rsid w:val="00DC34FF"/>
    <w:rsid w:val="00DC389C"/>
    <w:rsid w:val="00DC3920"/>
    <w:rsid w:val="00DC3E37"/>
    <w:rsid w:val="00DC3EB4"/>
    <w:rsid w:val="00DC3FAC"/>
    <w:rsid w:val="00DC41DA"/>
    <w:rsid w:val="00DC4220"/>
    <w:rsid w:val="00DC4418"/>
    <w:rsid w:val="00DC4849"/>
    <w:rsid w:val="00DC489E"/>
    <w:rsid w:val="00DC4A28"/>
    <w:rsid w:val="00DC4D5C"/>
    <w:rsid w:val="00DC5472"/>
    <w:rsid w:val="00DC58BA"/>
    <w:rsid w:val="00DC5BD0"/>
    <w:rsid w:val="00DC5FB7"/>
    <w:rsid w:val="00DC6055"/>
    <w:rsid w:val="00DC6344"/>
    <w:rsid w:val="00DC6E68"/>
    <w:rsid w:val="00DC79A2"/>
    <w:rsid w:val="00DD00B5"/>
    <w:rsid w:val="00DD0418"/>
    <w:rsid w:val="00DD048E"/>
    <w:rsid w:val="00DD06FB"/>
    <w:rsid w:val="00DD0A0D"/>
    <w:rsid w:val="00DD126C"/>
    <w:rsid w:val="00DD1A72"/>
    <w:rsid w:val="00DD1A93"/>
    <w:rsid w:val="00DD1BA8"/>
    <w:rsid w:val="00DD1D65"/>
    <w:rsid w:val="00DD1FDB"/>
    <w:rsid w:val="00DD397D"/>
    <w:rsid w:val="00DD39AE"/>
    <w:rsid w:val="00DD403C"/>
    <w:rsid w:val="00DD43A0"/>
    <w:rsid w:val="00DD4B8E"/>
    <w:rsid w:val="00DD5CE2"/>
    <w:rsid w:val="00DD5FCA"/>
    <w:rsid w:val="00DD6480"/>
    <w:rsid w:val="00DD6615"/>
    <w:rsid w:val="00DD66D9"/>
    <w:rsid w:val="00DD69F6"/>
    <w:rsid w:val="00DD6C0C"/>
    <w:rsid w:val="00DD6CD9"/>
    <w:rsid w:val="00DD6D1B"/>
    <w:rsid w:val="00DD709F"/>
    <w:rsid w:val="00DD70CC"/>
    <w:rsid w:val="00DD7ACA"/>
    <w:rsid w:val="00DD7BE0"/>
    <w:rsid w:val="00DD7D12"/>
    <w:rsid w:val="00DD7DCA"/>
    <w:rsid w:val="00DE03E1"/>
    <w:rsid w:val="00DE0458"/>
    <w:rsid w:val="00DE08F8"/>
    <w:rsid w:val="00DE0A39"/>
    <w:rsid w:val="00DE0B0C"/>
    <w:rsid w:val="00DE0C86"/>
    <w:rsid w:val="00DE0E97"/>
    <w:rsid w:val="00DE13BE"/>
    <w:rsid w:val="00DE180E"/>
    <w:rsid w:val="00DE1910"/>
    <w:rsid w:val="00DE1CC3"/>
    <w:rsid w:val="00DE20E5"/>
    <w:rsid w:val="00DE22C0"/>
    <w:rsid w:val="00DE2520"/>
    <w:rsid w:val="00DE25F2"/>
    <w:rsid w:val="00DE260A"/>
    <w:rsid w:val="00DE32A3"/>
    <w:rsid w:val="00DE35C5"/>
    <w:rsid w:val="00DE3624"/>
    <w:rsid w:val="00DE3AAD"/>
    <w:rsid w:val="00DE3B16"/>
    <w:rsid w:val="00DE3C91"/>
    <w:rsid w:val="00DE3DE3"/>
    <w:rsid w:val="00DE4240"/>
    <w:rsid w:val="00DE49F7"/>
    <w:rsid w:val="00DE5002"/>
    <w:rsid w:val="00DE536F"/>
    <w:rsid w:val="00DE53E3"/>
    <w:rsid w:val="00DE5A81"/>
    <w:rsid w:val="00DE608E"/>
    <w:rsid w:val="00DE68D7"/>
    <w:rsid w:val="00DE69D2"/>
    <w:rsid w:val="00DE69F5"/>
    <w:rsid w:val="00DE6AE0"/>
    <w:rsid w:val="00DE709C"/>
    <w:rsid w:val="00DE717E"/>
    <w:rsid w:val="00DE7386"/>
    <w:rsid w:val="00DE73B7"/>
    <w:rsid w:val="00DE7483"/>
    <w:rsid w:val="00DE7514"/>
    <w:rsid w:val="00DE7741"/>
    <w:rsid w:val="00DE795F"/>
    <w:rsid w:val="00DE7A3D"/>
    <w:rsid w:val="00DE7AC9"/>
    <w:rsid w:val="00DE7D03"/>
    <w:rsid w:val="00DE7FD0"/>
    <w:rsid w:val="00DF003F"/>
    <w:rsid w:val="00DF0187"/>
    <w:rsid w:val="00DF0966"/>
    <w:rsid w:val="00DF0A79"/>
    <w:rsid w:val="00DF0B1A"/>
    <w:rsid w:val="00DF0D7F"/>
    <w:rsid w:val="00DF133F"/>
    <w:rsid w:val="00DF1B88"/>
    <w:rsid w:val="00DF1DD0"/>
    <w:rsid w:val="00DF2A22"/>
    <w:rsid w:val="00DF2CD7"/>
    <w:rsid w:val="00DF2DF3"/>
    <w:rsid w:val="00DF3F1D"/>
    <w:rsid w:val="00DF4283"/>
    <w:rsid w:val="00DF442A"/>
    <w:rsid w:val="00DF451E"/>
    <w:rsid w:val="00DF4795"/>
    <w:rsid w:val="00DF4E57"/>
    <w:rsid w:val="00DF4F4E"/>
    <w:rsid w:val="00DF506B"/>
    <w:rsid w:val="00DF5594"/>
    <w:rsid w:val="00DF5779"/>
    <w:rsid w:val="00DF5A08"/>
    <w:rsid w:val="00DF5BC7"/>
    <w:rsid w:val="00DF63E4"/>
    <w:rsid w:val="00DF66D2"/>
    <w:rsid w:val="00DF69DF"/>
    <w:rsid w:val="00DF6C25"/>
    <w:rsid w:val="00DF7028"/>
    <w:rsid w:val="00DF7075"/>
    <w:rsid w:val="00DF7092"/>
    <w:rsid w:val="00DF7209"/>
    <w:rsid w:val="00DF7445"/>
    <w:rsid w:val="00DF74B5"/>
    <w:rsid w:val="00DF7732"/>
    <w:rsid w:val="00DF7815"/>
    <w:rsid w:val="00DF79B7"/>
    <w:rsid w:val="00DF7AF5"/>
    <w:rsid w:val="00DF7D18"/>
    <w:rsid w:val="00E0003A"/>
    <w:rsid w:val="00E00074"/>
    <w:rsid w:val="00E001B3"/>
    <w:rsid w:val="00E002AB"/>
    <w:rsid w:val="00E016FC"/>
    <w:rsid w:val="00E019BD"/>
    <w:rsid w:val="00E01B8B"/>
    <w:rsid w:val="00E01BE9"/>
    <w:rsid w:val="00E01CB2"/>
    <w:rsid w:val="00E01D5C"/>
    <w:rsid w:val="00E01FCC"/>
    <w:rsid w:val="00E0246D"/>
    <w:rsid w:val="00E02DF7"/>
    <w:rsid w:val="00E02F03"/>
    <w:rsid w:val="00E03ED9"/>
    <w:rsid w:val="00E04090"/>
    <w:rsid w:val="00E0434F"/>
    <w:rsid w:val="00E04772"/>
    <w:rsid w:val="00E04971"/>
    <w:rsid w:val="00E04A97"/>
    <w:rsid w:val="00E04E51"/>
    <w:rsid w:val="00E04F38"/>
    <w:rsid w:val="00E053E5"/>
    <w:rsid w:val="00E056FF"/>
    <w:rsid w:val="00E05A68"/>
    <w:rsid w:val="00E05BC8"/>
    <w:rsid w:val="00E05FB0"/>
    <w:rsid w:val="00E064FC"/>
    <w:rsid w:val="00E06DC6"/>
    <w:rsid w:val="00E07793"/>
    <w:rsid w:val="00E07889"/>
    <w:rsid w:val="00E07A0E"/>
    <w:rsid w:val="00E10315"/>
    <w:rsid w:val="00E10642"/>
    <w:rsid w:val="00E106C5"/>
    <w:rsid w:val="00E10C91"/>
    <w:rsid w:val="00E10D7C"/>
    <w:rsid w:val="00E10DDB"/>
    <w:rsid w:val="00E110D5"/>
    <w:rsid w:val="00E113A5"/>
    <w:rsid w:val="00E115F0"/>
    <w:rsid w:val="00E11651"/>
    <w:rsid w:val="00E125FD"/>
    <w:rsid w:val="00E132D7"/>
    <w:rsid w:val="00E13981"/>
    <w:rsid w:val="00E13E70"/>
    <w:rsid w:val="00E13FE8"/>
    <w:rsid w:val="00E1445A"/>
    <w:rsid w:val="00E14674"/>
    <w:rsid w:val="00E14E20"/>
    <w:rsid w:val="00E15129"/>
    <w:rsid w:val="00E1529B"/>
    <w:rsid w:val="00E1551A"/>
    <w:rsid w:val="00E1570C"/>
    <w:rsid w:val="00E15AF7"/>
    <w:rsid w:val="00E15CB5"/>
    <w:rsid w:val="00E16573"/>
    <w:rsid w:val="00E16580"/>
    <w:rsid w:val="00E165D7"/>
    <w:rsid w:val="00E165EA"/>
    <w:rsid w:val="00E16817"/>
    <w:rsid w:val="00E16849"/>
    <w:rsid w:val="00E1684D"/>
    <w:rsid w:val="00E17267"/>
    <w:rsid w:val="00E174E4"/>
    <w:rsid w:val="00E1755F"/>
    <w:rsid w:val="00E175C7"/>
    <w:rsid w:val="00E17FBD"/>
    <w:rsid w:val="00E20092"/>
    <w:rsid w:val="00E203AA"/>
    <w:rsid w:val="00E20705"/>
    <w:rsid w:val="00E210E5"/>
    <w:rsid w:val="00E21CB9"/>
    <w:rsid w:val="00E2219A"/>
    <w:rsid w:val="00E22922"/>
    <w:rsid w:val="00E22A77"/>
    <w:rsid w:val="00E22AF3"/>
    <w:rsid w:val="00E22B99"/>
    <w:rsid w:val="00E22BB2"/>
    <w:rsid w:val="00E22CCC"/>
    <w:rsid w:val="00E232CF"/>
    <w:rsid w:val="00E23334"/>
    <w:rsid w:val="00E2385F"/>
    <w:rsid w:val="00E23E35"/>
    <w:rsid w:val="00E243CC"/>
    <w:rsid w:val="00E24B77"/>
    <w:rsid w:val="00E24CF0"/>
    <w:rsid w:val="00E25642"/>
    <w:rsid w:val="00E2579E"/>
    <w:rsid w:val="00E25A25"/>
    <w:rsid w:val="00E25CC7"/>
    <w:rsid w:val="00E25FC0"/>
    <w:rsid w:val="00E262DA"/>
    <w:rsid w:val="00E2642E"/>
    <w:rsid w:val="00E269AE"/>
    <w:rsid w:val="00E2719B"/>
    <w:rsid w:val="00E300F6"/>
    <w:rsid w:val="00E30C7A"/>
    <w:rsid w:val="00E30EB8"/>
    <w:rsid w:val="00E317FA"/>
    <w:rsid w:val="00E31FA0"/>
    <w:rsid w:val="00E3206A"/>
    <w:rsid w:val="00E32310"/>
    <w:rsid w:val="00E32468"/>
    <w:rsid w:val="00E3278B"/>
    <w:rsid w:val="00E32A5C"/>
    <w:rsid w:val="00E32DBD"/>
    <w:rsid w:val="00E3318A"/>
    <w:rsid w:val="00E3330A"/>
    <w:rsid w:val="00E33351"/>
    <w:rsid w:val="00E338CB"/>
    <w:rsid w:val="00E33C3A"/>
    <w:rsid w:val="00E342FF"/>
    <w:rsid w:val="00E34399"/>
    <w:rsid w:val="00E34553"/>
    <w:rsid w:val="00E34843"/>
    <w:rsid w:val="00E349C8"/>
    <w:rsid w:val="00E34E4D"/>
    <w:rsid w:val="00E35173"/>
    <w:rsid w:val="00E352A5"/>
    <w:rsid w:val="00E35821"/>
    <w:rsid w:val="00E35F77"/>
    <w:rsid w:val="00E3617C"/>
    <w:rsid w:val="00E3661C"/>
    <w:rsid w:val="00E36664"/>
    <w:rsid w:val="00E36B2C"/>
    <w:rsid w:val="00E37103"/>
    <w:rsid w:val="00E37D4F"/>
    <w:rsid w:val="00E40149"/>
    <w:rsid w:val="00E40AA0"/>
    <w:rsid w:val="00E40EDD"/>
    <w:rsid w:val="00E412FB"/>
    <w:rsid w:val="00E41406"/>
    <w:rsid w:val="00E41613"/>
    <w:rsid w:val="00E416C8"/>
    <w:rsid w:val="00E41F39"/>
    <w:rsid w:val="00E423F8"/>
    <w:rsid w:val="00E42436"/>
    <w:rsid w:val="00E42525"/>
    <w:rsid w:val="00E42E45"/>
    <w:rsid w:val="00E42F4A"/>
    <w:rsid w:val="00E43242"/>
    <w:rsid w:val="00E437A7"/>
    <w:rsid w:val="00E43C7D"/>
    <w:rsid w:val="00E43DC9"/>
    <w:rsid w:val="00E44578"/>
    <w:rsid w:val="00E44652"/>
    <w:rsid w:val="00E446DA"/>
    <w:rsid w:val="00E451E3"/>
    <w:rsid w:val="00E4554E"/>
    <w:rsid w:val="00E46166"/>
    <w:rsid w:val="00E46702"/>
    <w:rsid w:val="00E46857"/>
    <w:rsid w:val="00E46BD2"/>
    <w:rsid w:val="00E46BD5"/>
    <w:rsid w:val="00E46BFE"/>
    <w:rsid w:val="00E4705E"/>
    <w:rsid w:val="00E47089"/>
    <w:rsid w:val="00E473EF"/>
    <w:rsid w:val="00E4767B"/>
    <w:rsid w:val="00E4790B"/>
    <w:rsid w:val="00E50681"/>
    <w:rsid w:val="00E50BA5"/>
    <w:rsid w:val="00E50D9C"/>
    <w:rsid w:val="00E51AC0"/>
    <w:rsid w:val="00E51BD6"/>
    <w:rsid w:val="00E51E04"/>
    <w:rsid w:val="00E52005"/>
    <w:rsid w:val="00E521CC"/>
    <w:rsid w:val="00E526B2"/>
    <w:rsid w:val="00E529EC"/>
    <w:rsid w:val="00E52ADD"/>
    <w:rsid w:val="00E531E6"/>
    <w:rsid w:val="00E538E3"/>
    <w:rsid w:val="00E53FDC"/>
    <w:rsid w:val="00E54125"/>
    <w:rsid w:val="00E5450A"/>
    <w:rsid w:val="00E54AE2"/>
    <w:rsid w:val="00E559A8"/>
    <w:rsid w:val="00E56598"/>
    <w:rsid w:val="00E5666B"/>
    <w:rsid w:val="00E56991"/>
    <w:rsid w:val="00E574B9"/>
    <w:rsid w:val="00E57F13"/>
    <w:rsid w:val="00E60435"/>
    <w:rsid w:val="00E60626"/>
    <w:rsid w:val="00E60A0E"/>
    <w:rsid w:val="00E60B67"/>
    <w:rsid w:val="00E60E45"/>
    <w:rsid w:val="00E60E78"/>
    <w:rsid w:val="00E610B8"/>
    <w:rsid w:val="00E61666"/>
    <w:rsid w:val="00E61CF6"/>
    <w:rsid w:val="00E62081"/>
    <w:rsid w:val="00E62AE9"/>
    <w:rsid w:val="00E62B5F"/>
    <w:rsid w:val="00E62E8D"/>
    <w:rsid w:val="00E62ED1"/>
    <w:rsid w:val="00E63177"/>
    <w:rsid w:val="00E634DE"/>
    <w:rsid w:val="00E63BCD"/>
    <w:rsid w:val="00E63F9E"/>
    <w:rsid w:val="00E64310"/>
    <w:rsid w:val="00E64456"/>
    <w:rsid w:val="00E64883"/>
    <w:rsid w:val="00E648DD"/>
    <w:rsid w:val="00E64B46"/>
    <w:rsid w:val="00E64CF4"/>
    <w:rsid w:val="00E64D23"/>
    <w:rsid w:val="00E65C3A"/>
    <w:rsid w:val="00E65D7A"/>
    <w:rsid w:val="00E65EB0"/>
    <w:rsid w:val="00E65F87"/>
    <w:rsid w:val="00E66516"/>
    <w:rsid w:val="00E66745"/>
    <w:rsid w:val="00E667D6"/>
    <w:rsid w:val="00E66AAB"/>
    <w:rsid w:val="00E66E15"/>
    <w:rsid w:val="00E6709B"/>
    <w:rsid w:val="00E67397"/>
    <w:rsid w:val="00E67880"/>
    <w:rsid w:val="00E67C96"/>
    <w:rsid w:val="00E67F73"/>
    <w:rsid w:val="00E70209"/>
    <w:rsid w:val="00E704C7"/>
    <w:rsid w:val="00E70673"/>
    <w:rsid w:val="00E708AC"/>
    <w:rsid w:val="00E70DF7"/>
    <w:rsid w:val="00E71111"/>
    <w:rsid w:val="00E71451"/>
    <w:rsid w:val="00E7156D"/>
    <w:rsid w:val="00E717DC"/>
    <w:rsid w:val="00E71D77"/>
    <w:rsid w:val="00E722E7"/>
    <w:rsid w:val="00E725DD"/>
    <w:rsid w:val="00E728A4"/>
    <w:rsid w:val="00E72A85"/>
    <w:rsid w:val="00E7326E"/>
    <w:rsid w:val="00E7331D"/>
    <w:rsid w:val="00E7345D"/>
    <w:rsid w:val="00E7350E"/>
    <w:rsid w:val="00E7395A"/>
    <w:rsid w:val="00E739E9"/>
    <w:rsid w:val="00E73B64"/>
    <w:rsid w:val="00E73C2E"/>
    <w:rsid w:val="00E74961"/>
    <w:rsid w:val="00E74B8C"/>
    <w:rsid w:val="00E75B13"/>
    <w:rsid w:val="00E75CEA"/>
    <w:rsid w:val="00E7648E"/>
    <w:rsid w:val="00E766E7"/>
    <w:rsid w:val="00E7697B"/>
    <w:rsid w:val="00E77033"/>
    <w:rsid w:val="00E770B3"/>
    <w:rsid w:val="00E77101"/>
    <w:rsid w:val="00E772BC"/>
    <w:rsid w:val="00E7732C"/>
    <w:rsid w:val="00E77335"/>
    <w:rsid w:val="00E774A9"/>
    <w:rsid w:val="00E7761E"/>
    <w:rsid w:val="00E77B1D"/>
    <w:rsid w:val="00E77B76"/>
    <w:rsid w:val="00E77E54"/>
    <w:rsid w:val="00E80018"/>
    <w:rsid w:val="00E80325"/>
    <w:rsid w:val="00E80592"/>
    <w:rsid w:val="00E80DEC"/>
    <w:rsid w:val="00E80F0C"/>
    <w:rsid w:val="00E81437"/>
    <w:rsid w:val="00E81B50"/>
    <w:rsid w:val="00E81DAE"/>
    <w:rsid w:val="00E82106"/>
    <w:rsid w:val="00E825D1"/>
    <w:rsid w:val="00E82F76"/>
    <w:rsid w:val="00E841CA"/>
    <w:rsid w:val="00E85083"/>
    <w:rsid w:val="00E8529B"/>
    <w:rsid w:val="00E85716"/>
    <w:rsid w:val="00E85AB6"/>
    <w:rsid w:val="00E86134"/>
    <w:rsid w:val="00E86270"/>
    <w:rsid w:val="00E864A0"/>
    <w:rsid w:val="00E86C8B"/>
    <w:rsid w:val="00E86F20"/>
    <w:rsid w:val="00E87672"/>
    <w:rsid w:val="00E878A0"/>
    <w:rsid w:val="00E87E53"/>
    <w:rsid w:val="00E9085D"/>
    <w:rsid w:val="00E908BE"/>
    <w:rsid w:val="00E9095D"/>
    <w:rsid w:val="00E90F09"/>
    <w:rsid w:val="00E9100D"/>
    <w:rsid w:val="00E91DB5"/>
    <w:rsid w:val="00E9200D"/>
    <w:rsid w:val="00E9295B"/>
    <w:rsid w:val="00E92A43"/>
    <w:rsid w:val="00E92B82"/>
    <w:rsid w:val="00E92DCE"/>
    <w:rsid w:val="00E9305E"/>
    <w:rsid w:val="00E931B0"/>
    <w:rsid w:val="00E936E7"/>
    <w:rsid w:val="00E93B3A"/>
    <w:rsid w:val="00E93C55"/>
    <w:rsid w:val="00E94291"/>
    <w:rsid w:val="00E94C24"/>
    <w:rsid w:val="00E94F15"/>
    <w:rsid w:val="00E95014"/>
    <w:rsid w:val="00E95133"/>
    <w:rsid w:val="00E958B7"/>
    <w:rsid w:val="00E958C6"/>
    <w:rsid w:val="00E95A49"/>
    <w:rsid w:val="00E95E4B"/>
    <w:rsid w:val="00E95EB7"/>
    <w:rsid w:val="00E960D7"/>
    <w:rsid w:val="00E96561"/>
    <w:rsid w:val="00E96854"/>
    <w:rsid w:val="00E96972"/>
    <w:rsid w:val="00E96A65"/>
    <w:rsid w:val="00E96CAD"/>
    <w:rsid w:val="00E96CE9"/>
    <w:rsid w:val="00E97590"/>
    <w:rsid w:val="00E97CED"/>
    <w:rsid w:val="00EA0941"/>
    <w:rsid w:val="00EA0973"/>
    <w:rsid w:val="00EA0B56"/>
    <w:rsid w:val="00EA0C92"/>
    <w:rsid w:val="00EA0F2B"/>
    <w:rsid w:val="00EA10D3"/>
    <w:rsid w:val="00EA1191"/>
    <w:rsid w:val="00EA11C3"/>
    <w:rsid w:val="00EA1852"/>
    <w:rsid w:val="00EA18C2"/>
    <w:rsid w:val="00EA1989"/>
    <w:rsid w:val="00EA1FF7"/>
    <w:rsid w:val="00EA219F"/>
    <w:rsid w:val="00EA23C8"/>
    <w:rsid w:val="00EA2447"/>
    <w:rsid w:val="00EA25B4"/>
    <w:rsid w:val="00EA2609"/>
    <w:rsid w:val="00EA2A14"/>
    <w:rsid w:val="00EA2D46"/>
    <w:rsid w:val="00EA2E11"/>
    <w:rsid w:val="00EA313F"/>
    <w:rsid w:val="00EA3767"/>
    <w:rsid w:val="00EA443A"/>
    <w:rsid w:val="00EA45BF"/>
    <w:rsid w:val="00EA4B45"/>
    <w:rsid w:val="00EA4C68"/>
    <w:rsid w:val="00EA537E"/>
    <w:rsid w:val="00EA54B7"/>
    <w:rsid w:val="00EA5C8F"/>
    <w:rsid w:val="00EA5DA5"/>
    <w:rsid w:val="00EA5F15"/>
    <w:rsid w:val="00EA6063"/>
    <w:rsid w:val="00EA60E7"/>
    <w:rsid w:val="00EA6364"/>
    <w:rsid w:val="00EA69A2"/>
    <w:rsid w:val="00EA7168"/>
    <w:rsid w:val="00EA734A"/>
    <w:rsid w:val="00EA798B"/>
    <w:rsid w:val="00EB014A"/>
    <w:rsid w:val="00EB05BE"/>
    <w:rsid w:val="00EB05FC"/>
    <w:rsid w:val="00EB0F0C"/>
    <w:rsid w:val="00EB102C"/>
    <w:rsid w:val="00EB169C"/>
    <w:rsid w:val="00EB18CC"/>
    <w:rsid w:val="00EB1AE1"/>
    <w:rsid w:val="00EB205B"/>
    <w:rsid w:val="00EB252E"/>
    <w:rsid w:val="00EB2BB6"/>
    <w:rsid w:val="00EB2D1A"/>
    <w:rsid w:val="00EB3300"/>
    <w:rsid w:val="00EB3317"/>
    <w:rsid w:val="00EB35CD"/>
    <w:rsid w:val="00EB399A"/>
    <w:rsid w:val="00EB3A7F"/>
    <w:rsid w:val="00EB41DB"/>
    <w:rsid w:val="00EB4230"/>
    <w:rsid w:val="00EB4370"/>
    <w:rsid w:val="00EB441D"/>
    <w:rsid w:val="00EB45BD"/>
    <w:rsid w:val="00EB47C1"/>
    <w:rsid w:val="00EB4CF4"/>
    <w:rsid w:val="00EB525A"/>
    <w:rsid w:val="00EB5857"/>
    <w:rsid w:val="00EB58BD"/>
    <w:rsid w:val="00EB58C0"/>
    <w:rsid w:val="00EB6042"/>
    <w:rsid w:val="00EB6089"/>
    <w:rsid w:val="00EB62DE"/>
    <w:rsid w:val="00EB6429"/>
    <w:rsid w:val="00EB645C"/>
    <w:rsid w:val="00EB7C1E"/>
    <w:rsid w:val="00EB7C3A"/>
    <w:rsid w:val="00EB7FB6"/>
    <w:rsid w:val="00EB7FC2"/>
    <w:rsid w:val="00EC0136"/>
    <w:rsid w:val="00EC02FD"/>
    <w:rsid w:val="00EC03E5"/>
    <w:rsid w:val="00EC0A46"/>
    <w:rsid w:val="00EC17D8"/>
    <w:rsid w:val="00EC23DF"/>
    <w:rsid w:val="00EC245F"/>
    <w:rsid w:val="00EC2682"/>
    <w:rsid w:val="00EC26F5"/>
    <w:rsid w:val="00EC2769"/>
    <w:rsid w:val="00EC2839"/>
    <w:rsid w:val="00EC2987"/>
    <w:rsid w:val="00EC2C7E"/>
    <w:rsid w:val="00EC2D03"/>
    <w:rsid w:val="00EC35FE"/>
    <w:rsid w:val="00EC373A"/>
    <w:rsid w:val="00EC38A4"/>
    <w:rsid w:val="00EC3BA1"/>
    <w:rsid w:val="00EC3C03"/>
    <w:rsid w:val="00EC3F9C"/>
    <w:rsid w:val="00EC45DB"/>
    <w:rsid w:val="00EC5272"/>
    <w:rsid w:val="00EC56D1"/>
    <w:rsid w:val="00EC5BB8"/>
    <w:rsid w:val="00EC5BC0"/>
    <w:rsid w:val="00EC5DBD"/>
    <w:rsid w:val="00EC6751"/>
    <w:rsid w:val="00EC6AB8"/>
    <w:rsid w:val="00EC70E8"/>
    <w:rsid w:val="00EC73E7"/>
    <w:rsid w:val="00EC7967"/>
    <w:rsid w:val="00EC7A51"/>
    <w:rsid w:val="00EC7F70"/>
    <w:rsid w:val="00ED0071"/>
    <w:rsid w:val="00ED0258"/>
    <w:rsid w:val="00ED029A"/>
    <w:rsid w:val="00ED061B"/>
    <w:rsid w:val="00ED11E1"/>
    <w:rsid w:val="00ED130C"/>
    <w:rsid w:val="00ED1416"/>
    <w:rsid w:val="00ED16E8"/>
    <w:rsid w:val="00ED17EC"/>
    <w:rsid w:val="00ED1B45"/>
    <w:rsid w:val="00ED2295"/>
    <w:rsid w:val="00ED22F3"/>
    <w:rsid w:val="00ED2363"/>
    <w:rsid w:val="00ED2448"/>
    <w:rsid w:val="00ED292A"/>
    <w:rsid w:val="00ED3014"/>
    <w:rsid w:val="00ED4198"/>
    <w:rsid w:val="00ED42CF"/>
    <w:rsid w:val="00ED46C2"/>
    <w:rsid w:val="00ED47B8"/>
    <w:rsid w:val="00ED48B7"/>
    <w:rsid w:val="00ED493A"/>
    <w:rsid w:val="00ED4CF7"/>
    <w:rsid w:val="00ED4E8A"/>
    <w:rsid w:val="00ED51B5"/>
    <w:rsid w:val="00ED520A"/>
    <w:rsid w:val="00ED5248"/>
    <w:rsid w:val="00ED5273"/>
    <w:rsid w:val="00ED5361"/>
    <w:rsid w:val="00ED54F4"/>
    <w:rsid w:val="00ED576D"/>
    <w:rsid w:val="00ED584C"/>
    <w:rsid w:val="00ED5C20"/>
    <w:rsid w:val="00ED5CED"/>
    <w:rsid w:val="00ED61E5"/>
    <w:rsid w:val="00ED61E6"/>
    <w:rsid w:val="00ED6407"/>
    <w:rsid w:val="00ED6499"/>
    <w:rsid w:val="00ED68B7"/>
    <w:rsid w:val="00ED6B01"/>
    <w:rsid w:val="00ED705C"/>
    <w:rsid w:val="00ED7072"/>
    <w:rsid w:val="00ED728D"/>
    <w:rsid w:val="00ED73B1"/>
    <w:rsid w:val="00EE0025"/>
    <w:rsid w:val="00EE01C6"/>
    <w:rsid w:val="00EE060B"/>
    <w:rsid w:val="00EE06EE"/>
    <w:rsid w:val="00EE0CF4"/>
    <w:rsid w:val="00EE1171"/>
    <w:rsid w:val="00EE18AF"/>
    <w:rsid w:val="00EE1C60"/>
    <w:rsid w:val="00EE1CC9"/>
    <w:rsid w:val="00EE22BF"/>
    <w:rsid w:val="00EE264C"/>
    <w:rsid w:val="00EE2A53"/>
    <w:rsid w:val="00EE2C67"/>
    <w:rsid w:val="00EE2ED7"/>
    <w:rsid w:val="00EE2EEA"/>
    <w:rsid w:val="00EE314B"/>
    <w:rsid w:val="00EE344C"/>
    <w:rsid w:val="00EE3550"/>
    <w:rsid w:val="00EE395A"/>
    <w:rsid w:val="00EE3CB1"/>
    <w:rsid w:val="00EE400D"/>
    <w:rsid w:val="00EE41BE"/>
    <w:rsid w:val="00EE4E68"/>
    <w:rsid w:val="00EE4FF6"/>
    <w:rsid w:val="00EE533C"/>
    <w:rsid w:val="00EE588B"/>
    <w:rsid w:val="00EE5AD0"/>
    <w:rsid w:val="00EE5C7C"/>
    <w:rsid w:val="00EE5D1A"/>
    <w:rsid w:val="00EE5E63"/>
    <w:rsid w:val="00EE5ED6"/>
    <w:rsid w:val="00EE5FF2"/>
    <w:rsid w:val="00EE6203"/>
    <w:rsid w:val="00EE6834"/>
    <w:rsid w:val="00EE6F30"/>
    <w:rsid w:val="00EE76CE"/>
    <w:rsid w:val="00EE7733"/>
    <w:rsid w:val="00EE7FAB"/>
    <w:rsid w:val="00EF0359"/>
    <w:rsid w:val="00EF0598"/>
    <w:rsid w:val="00EF1023"/>
    <w:rsid w:val="00EF1159"/>
    <w:rsid w:val="00EF132E"/>
    <w:rsid w:val="00EF2893"/>
    <w:rsid w:val="00EF2A57"/>
    <w:rsid w:val="00EF3113"/>
    <w:rsid w:val="00EF36DE"/>
    <w:rsid w:val="00EF3A65"/>
    <w:rsid w:val="00EF43CE"/>
    <w:rsid w:val="00EF4565"/>
    <w:rsid w:val="00EF47BA"/>
    <w:rsid w:val="00EF4F69"/>
    <w:rsid w:val="00EF4FD2"/>
    <w:rsid w:val="00EF53C2"/>
    <w:rsid w:val="00EF5841"/>
    <w:rsid w:val="00EF58DC"/>
    <w:rsid w:val="00EF5BCB"/>
    <w:rsid w:val="00EF6668"/>
    <w:rsid w:val="00EF6B9E"/>
    <w:rsid w:val="00EF7231"/>
    <w:rsid w:val="00EF759D"/>
    <w:rsid w:val="00EF7BFF"/>
    <w:rsid w:val="00EF7DA3"/>
    <w:rsid w:val="00EF7DAF"/>
    <w:rsid w:val="00EF7E60"/>
    <w:rsid w:val="00EF7EAF"/>
    <w:rsid w:val="00F0004B"/>
    <w:rsid w:val="00F004EA"/>
    <w:rsid w:val="00F00DAD"/>
    <w:rsid w:val="00F00FB4"/>
    <w:rsid w:val="00F01993"/>
    <w:rsid w:val="00F01AD8"/>
    <w:rsid w:val="00F01CA6"/>
    <w:rsid w:val="00F02602"/>
    <w:rsid w:val="00F02692"/>
    <w:rsid w:val="00F02715"/>
    <w:rsid w:val="00F028CB"/>
    <w:rsid w:val="00F02B94"/>
    <w:rsid w:val="00F02C24"/>
    <w:rsid w:val="00F03890"/>
    <w:rsid w:val="00F03AE2"/>
    <w:rsid w:val="00F03B0E"/>
    <w:rsid w:val="00F03FA6"/>
    <w:rsid w:val="00F0405C"/>
    <w:rsid w:val="00F040FC"/>
    <w:rsid w:val="00F042AE"/>
    <w:rsid w:val="00F042F6"/>
    <w:rsid w:val="00F04E0D"/>
    <w:rsid w:val="00F04F53"/>
    <w:rsid w:val="00F052C8"/>
    <w:rsid w:val="00F053D9"/>
    <w:rsid w:val="00F06673"/>
    <w:rsid w:val="00F06940"/>
    <w:rsid w:val="00F070F8"/>
    <w:rsid w:val="00F075A5"/>
    <w:rsid w:val="00F0760C"/>
    <w:rsid w:val="00F079B6"/>
    <w:rsid w:val="00F10650"/>
    <w:rsid w:val="00F1072B"/>
    <w:rsid w:val="00F10952"/>
    <w:rsid w:val="00F10AFE"/>
    <w:rsid w:val="00F10C1D"/>
    <w:rsid w:val="00F1138B"/>
    <w:rsid w:val="00F116E3"/>
    <w:rsid w:val="00F11A62"/>
    <w:rsid w:val="00F11EF8"/>
    <w:rsid w:val="00F12332"/>
    <w:rsid w:val="00F125B2"/>
    <w:rsid w:val="00F12A15"/>
    <w:rsid w:val="00F12DFB"/>
    <w:rsid w:val="00F13159"/>
    <w:rsid w:val="00F137C2"/>
    <w:rsid w:val="00F137C4"/>
    <w:rsid w:val="00F1398E"/>
    <w:rsid w:val="00F13C5C"/>
    <w:rsid w:val="00F14469"/>
    <w:rsid w:val="00F149E2"/>
    <w:rsid w:val="00F14A6D"/>
    <w:rsid w:val="00F152E2"/>
    <w:rsid w:val="00F154DD"/>
    <w:rsid w:val="00F161B1"/>
    <w:rsid w:val="00F161DF"/>
    <w:rsid w:val="00F16330"/>
    <w:rsid w:val="00F164B1"/>
    <w:rsid w:val="00F1740A"/>
    <w:rsid w:val="00F176A9"/>
    <w:rsid w:val="00F178CC"/>
    <w:rsid w:val="00F17D6B"/>
    <w:rsid w:val="00F17F18"/>
    <w:rsid w:val="00F2022C"/>
    <w:rsid w:val="00F2038D"/>
    <w:rsid w:val="00F2044B"/>
    <w:rsid w:val="00F20697"/>
    <w:rsid w:val="00F20743"/>
    <w:rsid w:val="00F207F1"/>
    <w:rsid w:val="00F20A32"/>
    <w:rsid w:val="00F20CE6"/>
    <w:rsid w:val="00F2159B"/>
    <w:rsid w:val="00F219F8"/>
    <w:rsid w:val="00F226C8"/>
    <w:rsid w:val="00F2273E"/>
    <w:rsid w:val="00F22ADE"/>
    <w:rsid w:val="00F22E72"/>
    <w:rsid w:val="00F23360"/>
    <w:rsid w:val="00F23885"/>
    <w:rsid w:val="00F23973"/>
    <w:rsid w:val="00F23D16"/>
    <w:rsid w:val="00F240FD"/>
    <w:rsid w:val="00F24184"/>
    <w:rsid w:val="00F2427A"/>
    <w:rsid w:val="00F24916"/>
    <w:rsid w:val="00F24F45"/>
    <w:rsid w:val="00F261F0"/>
    <w:rsid w:val="00F263CC"/>
    <w:rsid w:val="00F269C1"/>
    <w:rsid w:val="00F26A62"/>
    <w:rsid w:val="00F26FC6"/>
    <w:rsid w:val="00F2727A"/>
    <w:rsid w:val="00F274C0"/>
    <w:rsid w:val="00F27640"/>
    <w:rsid w:val="00F2767E"/>
    <w:rsid w:val="00F277E7"/>
    <w:rsid w:val="00F27FFB"/>
    <w:rsid w:val="00F30699"/>
    <w:rsid w:val="00F30B6D"/>
    <w:rsid w:val="00F31A89"/>
    <w:rsid w:val="00F31E91"/>
    <w:rsid w:val="00F324AD"/>
    <w:rsid w:val="00F32541"/>
    <w:rsid w:val="00F3289B"/>
    <w:rsid w:val="00F33196"/>
    <w:rsid w:val="00F332EB"/>
    <w:rsid w:val="00F332F3"/>
    <w:rsid w:val="00F33387"/>
    <w:rsid w:val="00F33409"/>
    <w:rsid w:val="00F335A7"/>
    <w:rsid w:val="00F33DEF"/>
    <w:rsid w:val="00F34826"/>
    <w:rsid w:val="00F34BE4"/>
    <w:rsid w:val="00F3565E"/>
    <w:rsid w:val="00F3567B"/>
    <w:rsid w:val="00F35AE5"/>
    <w:rsid w:val="00F35C8D"/>
    <w:rsid w:val="00F365FB"/>
    <w:rsid w:val="00F3668A"/>
    <w:rsid w:val="00F36B39"/>
    <w:rsid w:val="00F370C0"/>
    <w:rsid w:val="00F376C3"/>
    <w:rsid w:val="00F377EF"/>
    <w:rsid w:val="00F3791C"/>
    <w:rsid w:val="00F379B3"/>
    <w:rsid w:val="00F37E36"/>
    <w:rsid w:val="00F406C8"/>
    <w:rsid w:val="00F40CB3"/>
    <w:rsid w:val="00F41591"/>
    <w:rsid w:val="00F417BD"/>
    <w:rsid w:val="00F41E9A"/>
    <w:rsid w:val="00F42204"/>
    <w:rsid w:val="00F42234"/>
    <w:rsid w:val="00F4299F"/>
    <w:rsid w:val="00F42D8E"/>
    <w:rsid w:val="00F43010"/>
    <w:rsid w:val="00F43087"/>
    <w:rsid w:val="00F43147"/>
    <w:rsid w:val="00F43298"/>
    <w:rsid w:val="00F43500"/>
    <w:rsid w:val="00F43568"/>
    <w:rsid w:val="00F43A65"/>
    <w:rsid w:val="00F43ED9"/>
    <w:rsid w:val="00F445A5"/>
    <w:rsid w:val="00F4466E"/>
    <w:rsid w:val="00F44848"/>
    <w:rsid w:val="00F44C49"/>
    <w:rsid w:val="00F451F3"/>
    <w:rsid w:val="00F45438"/>
    <w:rsid w:val="00F45CB0"/>
    <w:rsid w:val="00F46475"/>
    <w:rsid w:val="00F4656C"/>
    <w:rsid w:val="00F465DA"/>
    <w:rsid w:val="00F4676C"/>
    <w:rsid w:val="00F467E0"/>
    <w:rsid w:val="00F46A4A"/>
    <w:rsid w:val="00F470DE"/>
    <w:rsid w:val="00F47477"/>
    <w:rsid w:val="00F475A6"/>
    <w:rsid w:val="00F47C96"/>
    <w:rsid w:val="00F500E9"/>
    <w:rsid w:val="00F50376"/>
    <w:rsid w:val="00F5042D"/>
    <w:rsid w:val="00F50639"/>
    <w:rsid w:val="00F50654"/>
    <w:rsid w:val="00F5079D"/>
    <w:rsid w:val="00F50F50"/>
    <w:rsid w:val="00F5126A"/>
    <w:rsid w:val="00F514C3"/>
    <w:rsid w:val="00F517F2"/>
    <w:rsid w:val="00F519C1"/>
    <w:rsid w:val="00F51A67"/>
    <w:rsid w:val="00F51C7D"/>
    <w:rsid w:val="00F51D2C"/>
    <w:rsid w:val="00F522C7"/>
    <w:rsid w:val="00F52970"/>
    <w:rsid w:val="00F52EFB"/>
    <w:rsid w:val="00F531C2"/>
    <w:rsid w:val="00F535AC"/>
    <w:rsid w:val="00F53A9B"/>
    <w:rsid w:val="00F54107"/>
    <w:rsid w:val="00F54754"/>
    <w:rsid w:val="00F54E22"/>
    <w:rsid w:val="00F55110"/>
    <w:rsid w:val="00F55621"/>
    <w:rsid w:val="00F556F4"/>
    <w:rsid w:val="00F5573F"/>
    <w:rsid w:val="00F55BB3"/>
    <w:rsid w:val="00F55BCA"/>
    <w:rsid w:val="00F55E14"/>
    <w:rsid w:val="00F561CF"/>
    <w:rsid w:val="00F564D6"/>
    <w:rsid w:val="00F565EB"/>
    <w:rsid w:val="00F567A8"/>
    <w:rsid w:val="00F56874"/>
    <w:rsid w:val="00F574F9"/>
    <w:rsid w:val="00F575E5"/>
    <w:rsid w:val="00F57BDC"/>
    <w:rsid w:val="00F57CAE"/>
    <w:rsid w:val="00F57EFC"/>
    <w:rsid w:val="00F601FA"/>
    <w:rsid w:val="00F6049D"/>
    <w:rsid w:val="00F6073B"/>
    <w:rsid w:val="00F60771"/>
    <w:rsid w:val="00F60773"/>
    <w:rsid w:val="00F60957"/>
    <w:rsid w:val="00F60C52"/>
    <w:rsid w:val="00F61021"/>
    <w:rsid w:val="00F617C6"/>
    <w:rsid w:val="00F61A9B"/>
    <w:rsid w:val="00F61E5F"/>
    <w:rsid w:val="00F61FCD"/>
    <w:rsid w:val="00F6282E"/>
    <w:rsid w:val="00F62A55"/>
    <w:rsid w:val="00F62AB9"/>
    <w:rsid w:val="00F631D3"/>
    <w:rsid w:val="00F63335"/>
    <w:rsid w:val="00F6347C"/>
    <w:rsid w:val="00F634CD"/>
    <w:rsid w:val="00F635B6"/>
    <w:rsid w:val="00F63640"/>
    <w:rsid w:val="00F636BC"/>
    <w:rsid w:val="00F63E20"/>
    <w:rsid w:val="00F64041"/>
    <w:rsid w:val="00F646F9"/>
    <w:rsid w:val="00F65156"/>
    <w:rsid w:val="00F6533A"/>
    <w:rsid w:val="00F655ED"/>
    <w:rsid w:val="00F6583B"/>
    <w:rsid w:val="00F65BF5"/>
    <w:rsid w:val="00F66415"/>
    <w:rsid w:val="00F66502"/>
    <w:rsid w:val="00F6650A"/>
    <w:rsid w:val="00F66578"/>
    <w:rsid w:val="00F66820"/>
    <w:rsid w:val="00F66C2C"/>
    <w:rsid w:val="00F66D1B"/>
    <w:rsid w:val="00F66F61"/>
    <w:rsid w:val="00F67010"/>
    <w:rsid w:val="00F67422"/>
    <w:rsid w:val="00F674AB"/>
    <w:rsid w:val="00F6760A"/>
    <w:rsid w:val="00F70128"/>
    <w:rsid w:val="00F704F1"/>
    <w:rsid w:val="00F705B2"/>
    <w:rsid w:val="00F70B6D"/>
    <w:rsid w:val="00F71279"/>
    <w:rsid w:val="00F713B0"/>
    <w:rsid w:val="00F71EA2"/>
    <w:rsid w:val="00F71FEC"/>
    <w:rsid w:val="00F7217A"/>
    <w:rsid w:val="00F723DD"/>
    <w:rsid w:val="00F72C43"/>
    <w:rsid w:val="00F737C7"/>
    <w:rsid w:val="00F73934"/>
    <w:rsid w:val="00F73D44"/>
    <w:rsid w:val="00F74506"/>
    <w:rsid w:val="00F748A8"/>
    <w:rsid w:val="00F74A44"/>
    <w:rsid w:val="00F74B58"/>
    <w:rsid w:val="00F750DA"/>
    <w:rsid w:val="00F75C4F"/>
    <w:rsid w:val="00F75D85"/>
    <w:rsid w:val="00F75D95"/>
    <w:rsid w:val="00F75E52"/>
    <w:rsid w:val="00F75F22"/>
    <w:rsid w:val="00F765F6"/>
    <w:rsid w:val="00F76A25"/>
    <w:rsid w:val="00F77218"/>
    <w:rsid w:val="00F772CE"/>
    <w:rsid w:val="00F77332"/>
    <w:rsid w:val="00F775DD"/>
    <w:rsid w:val="00F77F5E"/>
    <w:rsid w:val="00F80049"/>
    <w:rsid w:val="00F80087"/>
    <w:rsid w:val="00F80095"/>
    <w:rsid w:val="00F80A94"/>
    <w:rsid w:val="00F810F3"/>
    <w:rsid w:val="00F813FD"/>
    <w:rsid w:val="00F8152E"/>
    <w:rsid w:val="00F815A1"/>
    <w:rsid w:val="00F818EB"/>
    <w:rsid w:val="00F81BD8"/>
    <w:rsid w:val="00F81E53"/>
    <w:rsid w:val="00F82623"/>
    <w:rsid w:val="00F828C7"/>
    <w:rsid w:val="00F82FBC"/>
    <w:rsid w:val="00F8309C"/>
    <w:rsid w:val="00F83448"/>
    <w:rsid w:val="00F83823"/>
    <w:rsid w:val="00F83865"/>
    <w:rsid w:val="00F83A4B"/>
    <w:rsid w:val="00F83B1D"/>
    <w:rsid w:val="00F83C5E"/>
    <w:rsid w:val="00F844D9"/>
    <w:rsid w:val="00F84716"/>
    <w:rsid w:val="00F84B07"/>
    <w:rsid w:val="00F853F0"/>
    <w:rsid w:val="00F854D1"/>
    <w:rsid w:val="00F85A1F"/>
    <w:rsid w:val="00F85BBF"/>
    <w:rsid w:val="00F85D0C"/>
    <w:rsid w:val="00F85DB1"/>
    <w:rsid w:val="00F8618D"/>
    <w:rsid w:val="00F8627C"/>
    <w:rsid w:val="00F868CD"/>
    <w:rsid w:val="00F86C4D"/>
    <w:rsid w:val="00F877E4"/>
    <w:rsid w:val="00F87A8D"/>
    <w:rsid w:val="00F87E7B"/>
    <w:rsid w:val="00F901A7"/>
    <w:rsid w:val="00F90413"/>
    <w:rsid w:val="00F9069A"/>
    <w:rsid w:val="00F90C2C"/>
    <w:rsid w:val="00F90C93"/>
    <w:rsid w:val="00F911A9"/>
    <w:rsid w:val="00F91297"/>
    <w:rsid w:val="00F91423"/>
    <w:rsid w:val="00F92B8E"/>
    <w:rsid w:val="00F92D2B"/>
    <w:rsid w:val="00F92DE1"/>
    <w:rsid w:val="00F930A0"/>
    <w:rsid w:val="00F9315E"/>
    <w:rsid w:val="00F931AD"/>
    <w:rsid w:val="00F9338F"/>
    <w:rsid w:val="00F93418"/>
    <w:rsid w:val="00F935A3"/>
    <w:rsid w:val="00F936FC"/>
    <w:rsid w:val="00F938F9"/>
    <w:rsid w:val="00F93A2A"/>
    <w:rsid w:val="00F93B23"/>
    <w:rsid w:val="00F93C10"/>
    <w:rsid w:val="00F9450E"/>
    <w:rsid w:val="00F94519"/>
    <w:rsid w:val="00F94882"/>
    <w:rsid w:val="00F94981"/>
    <w:rsid w:val="00F94F2C"/>
    <w:rsid w:val="00F95540"/>
    <w:rsid w:val="00F955D9"/>
    <w:rsid w:val="00F95757"/>
    <w:rsid w:val="00F95954"/>
    <w:rsid w:val="00F96259"/>
    <w:rsid w:val="00F96699"/>
    <w:rsid w:val="00F966E8"/>
    <w:rsid w:val="00F96E25"/>
    <w:rsid w:val="00F9788A"/>
    <w:rsid w:val="00F97BB3"/>
    <w:rsid w:val="00F97CCC"/>
    <w:rsid w:val="00FA0559"/>
    <w:rsid w:val="00FA0606"/>
    <w:rsid w:val="00FA0B34"/>
    <w:rsid w:val="00FA0BE0"/>
    <w:rsid w:val="00FA0D93"/>
    <w:rsid w:val="00FA10AC"/>
    <w:rsid w:val="00FA1788"/>
    <w:rsid w:val="00FA19C3"/>
    <w:rsid w:val="00FA1E4E"/>
    <w:rsid w:val="00FA21EB"/>
    <w:rsid w:val="00FA23C3"/>
    <w:rsid w:val="00FA250E"/>
    <w:rsid w:val="00FA29BB"/>
    <w:rsid w:val="00FA2D05"/>
    <w:rsid w:val="00FA2F53"/>
    <w:rsid w:val="00FA324B"/>
    <w:rsid w:val="00FA32FD"/>
    <w:rsid w:val="00FA3F6A"/>
    <w:rsid w:val="00FA4C76"/>
    <w:rsid w:val="00FA5098"/>
    <w:rsid w:val="00FA5399"/>
    <w:rsid w:val="00FA5411"/>
    <w:rsid w:val="00FA5488"/>
    <w:rsid w:val="00FA5F72"/>
    <w:rsid w:val="00FA6136"/>
    <w:rsid w:val="00FA6139"/>
    <w:rsid w:val="00FA653B"/>
    <w:rsid w:val="00FA68F7"/>
    <w:rsid w:val="00FA6A63"/>
    <w:rsid w:val="00FA7174"/>
    <w:rsid w:val="00FA7527"/>
    <w:rsid w:val="00FA7D40"/>
    <w:rsid w:val="00FA7FC3"/>
    <w:rsid w:val="00FB09D1"/>
    <w:rsid w:val="00FB0BF2"/>
    <w:rsid w:val="00FB109A"/>
    <w:rsid w:val="00FB119D"/>
    <w:rsid w:val="00FB13E1"/>
    <w:rsid w:val="00FB152E"/>
    <w:rsid w:val="00FB1681"/>
    <w:rsid w:val="00FB2114"/>
    <w:rsid w:val="00FB2235"/>
    <w:rsid w:val="00FB2837"/>
    <w:rsid w:val="00FB28BC"/>
    <w:rsid w:val="00FB33DB"/>
    <w:rsid w:val="00FB357A"/>
    <w:rsid w:val="00FB35CF"/>
    <w:rsid w:val="00FB38CD"/>
    <w:rsid w:val="00FB39BE"/>
    <w:rsid w:val="00FB3A2A"/>
    <w:rsid w:val="00FB3AB3"/>
    <w:rsid w:val="00FB3AEA"/>
    <w:rsid w:val="00FB3F49"/>
    <w:rsid w:val="00FB4085"/>
    <w:rsid w:val="00FB417D"/>
    <w:rsid w:val="00FB4766"/>
    <w:rsid w:val="00FB4A1E"/>
    <w:rsid w:val="00FB5118"/>
    <w:rsid w:val="00FB51FB"/>
    <w:rsid w:val="00FB546A"/>
    <w:rsid w:val="00FB54C3"/>
    <w:rsid w:val="00FB5586"/>
    <w:rsid w:val="00FB5698"/>
    <w:rsid w:val="00FB5965"/>
    <w:rsid w:val="00FB5A11"/>
    <w:rsid w:val="00FB5A83"/>
    <w:rsid w:val="00FB5B71"/>
    <w:rsid w:val="00FB68DE"/>
    <w:rsid w:val="00FB6E4A"/>
    <w:rsid w:val="00FB785D"/>
    <w:rsid w:val="00FC0301"/>
    <w:rsid w:val="00FC0A86"/>
    <w:rsid w:val="00FC0C55"/>
    <w:rsid w:val="00FC0D87"/>
    <w:rsid w:val="00FC0EFB"/>
    <w:rsid w:val="00FC1233"/>
    <w:rsid w:val="00FC13CE"/>
    <w:rsid w:val="00FC13D9"/>
    <w:rsid w:val="00FC17EB"/>
    <w:rsid w:val="00FC2205"/>
    <w:rsid w:val="00FC23CB"/>
    <w:rsid w:val="00FC2761"/>
    <w:rsid w:val="00FC28C9"/>
    <w:rsid w:val="00FC2A90"/>
    <w:rsid w:val="00FC2A9C"/>
    <w:rsid w:val="00FC2C37"/>
    <w:rsid w:val="00FC3488"/>
    <w:rsid w:val="00FC349D"/>
    <w:rsid w:val="00FC352C"/>
    <w:rsid w:val="00FC3A1D"/>
    <w:rsid w:val="00FC3FD3"/>
    <w:rsid w:val="00FC42EA"/>
    <w:rsid w:val="00FC43CC"/>
    <w:rsid w:val="00FC45D1"/>
    <w:rsid w:val="00FC4A73"/>
    <w:rsid w:val="00FC4E07"/>
    <w:rsid w:val="00FC4FFD"/>
    <w:rsid w:val="00FC5556"/>
    <w:rsid w:val="00FC5C32"/>
    <w:rsid w:val="00FC60EB"/>
    <w:rsid w:val="00FC6768"/>
    <w:rsid w:val="00FC696E"/>
    <w:rsid w:val="00FC6E63"/>
    <w:rsid w:val="00FC71F9"/>
    <w:rsid w:val="00FC738E"/>
    <w:rsid w:val="00FC77BE"/>
    <w:rsid w:val="00FC7D9B"/>
    <w:rsid w:val="00FD0090"/>
    <w:rsid w:val="00FD0176"/>
    <w:rsid w:val="00FD09B8"/>
    <w:rsid w:val="00FD0BBF"/>
    <w:rsid w:val="00FD0E12"/>
    <w:rsid w:val="00FD1CE0"/>
    <w:rsid w:val="00FD1FFD"/>
    <w:rsid w:val="00FD209C"/>
    <w:rsid w:val="00FD20D3"/>
    <w:rsid w:val="00FD2744"/>
    <w:rsid w:val="00FD2BD7"/>
    <w:rsid w:val="00FD2F1D"/>
    <w:rsid w:val="00FD2F24"/>
    <w:rsid w:val="00FD3A63"/>
    <w:rsid w:val="00FD3B44"/>
    <w:rsid w:val="00FD3C17"/>
    <w:rsid w:val="00FD3EF0"/>
    <w:rsid w:val="00FD40E2"/>
    <w:rsid w:val="00FD4C9F"/>
    <w:rsid w:val="00FD55EB"/>
    <w:rsid w:val="00FD56D8"/>
    <w:rsid w:val="00FD5786"/>
    <w:rsid w:val="00FD5D61"/>
    <w:rsid w:val="00FD5EEC"/>
    <w:rsid w:val="00FD6050"/>
    <w:rsid w:val="00FD6332"/>
    <w:rsid w:val="00FD63F3"/>
    <w:rsid w:val="00FD659E"/>
    <w:rsid w:val="00FD6704"/>
    <w:rsid w:val="00FD6A24"/>
    <w:rsid w:val="00FD6C47"/>
    <w:rsid w:val="00FD6D07"/>
    <w:rsid w:val="00FD6D47"/>
    <w:rsid w:val="00FD7091"/>
    <w:rsid w:val="00FD7395"/>
    <w:rsid w:val="00FD768B"/>
    <w:rsid w:val="00FD7DBF"/>
    <w:rsid w:val="00FD7E0B"/>
    <w:rsid w:val="00FD7F5F"/>
    <w:rsid w:val="00FE0004"/>
    <w:rsid w:val="00FE037F"/>
    <w:rsid w:val="00FE0685"/>
    <w:rsid w:val="00FE06A3"/>
    <w:rsid w:val="00FE0B23"/>
    <w:rsid w:val="00FE0E56"/>
    <w:rsid w:val="00FE0EBB"/>
    <w:rsid w:val="00FE0F34"/>
    <w:rsid w:val="00FE2A24"/>
    <w:rsid w:val="00FE2F3B"/>
    <w:rsid w:val="00FE30B0"/>
    <w:rsid w:val="00FE323F"/>
    <w:rsid w:val="00FE36A0"/>
    <w:rsid w:val="00FE37FD"/>
    <w:rsid w:val="00FE3818"/>
    <w:rsid w:val="00FE38A6"/>
    <w:rsid w:val="00FE3C96"/>
    <w:rsid w:val="00FE3E3E"/>
    <w:rsid w:val="00FE4595"/>
    <w:rsid w:val="00FE46F6"/>
    <w:rsid w:val="00FE526E"/>
    <w:rsid w:val="00FE52F4"/>
    <w:rsid w:val="00FE5A1F"/>
    <w:rsid w:val="00FE5BCA"/>
    <w:rsid w:val="00FE5D0D"/>
    <w:rsid w:val="00FE6243"/>
    <w:rsid w:val="00FE6616"/>
    <w:rsid w:val="00FE66EC"/>
    <w:rsid w:val="00FE7689"/>
    <w:rsid w:val="00FE7ADB"/>
    <w:rsid w:val="00FE7C46"/>
    <w:rsid w:val="00FE7E16"/>
    <w:rsid w:val="00FE7F9D"/>
    <w:rsid w:val="00FF0791"/>
    <w:rsid w:val="00FF16F2"/>
    <w:rsid w:val="00FF1CF1"/>
    <w:rsid w:val="00FF21A6"/>
    <w:rsid w:val="00FF2581"/>
    <w:rsid w:val="00FF2F47"/>
    <w:rsid w:val="00FF3493"/>
    <w:rsid w:val="00FF3775"/>
    <w:rsid w:val="00FF39A5"/>
    <w:rsid w:val="00FF3A20"/>
    <w:rsid w:val="00FF4133"/>
    <w:rsid w:val="00FF413D"/>
    <w:rsid w:val="00FF46B7"/>
    <w:rsid w:val="00FF4B91"/>
    <w:rsid w:val="00FF4C71"/>
    <w:rsid w:val="00FF5533"/>
    <w:rsid w:val="00FF60E4"/>
    <w:rsid w:val="00FF6141"/>
    <w:rsid w:val="00FF61E9"/>
    <w:rsid w:val="00FF61F5"/>
    <w:rsid w:val="00FF663E"/>
    <w:rsid w:val="00FF73B5"/>
    <w:rsid w:val="00FF7644"/>
    <w:rsid w:val="00FF7879"/>
    <w:rsid w:val="00FF7E1D"/>
    <w:rsid w:val="00FF7E78"/>
    <w:rsid w:val="3AEE2B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99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qFormat="1" w:unhideWhenUsed="0" w:uiPriority="99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qFormat="1" w:unhideWhenUsed="0" w:uiPriority="99" w:semiHidden="0" w:name="HTML Keyboard"/>
    <w:lsdException w:qFormat="1" w:unhideWhenUsed="0" w:uiPriority="0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sz w:val="22"/>
      <w:lang w:val="en-US" w:eastAsia="en-US" w:bidi="ar-SA"/>
    </w:rPr>
  </w:style>
  <w:style w:type="paragraph" w:styleId="2">
    <w:name w:val="heading 1"/>
    <w:basedOn w:val="1"/>
    <w:next w:val="1"/>
    <w:link w:val="73"/>
    <w:qFormat/>
    <w:uiPriority w:val="99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4">
    <w:name w:val="heading 3"/>
    <w:basedOn w:val="1"/>
    <w:next w:val="1"/>
    <w:link w:val="75"/>
    <w:qFormat/>
    <w:uiPriority w:val="9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5">
    <w:name w:val="heading 4"/>
    <w:basedOn w:val="1"/>
    <w:next w:val="1"/>
    <w:link w:val="76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6">
    <w:name w:val="heading 5"/>
    <w:basedOn w:val="1"/>
    <w:next w:val="1"/>
    <w:link w:val="77"/>
    <w:qFormat/>
    <w:uiPriority w:val="0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7">
    <w:name w:val="heading 6"/>
    <w:basedOn w:val="1"/>
    <w:next w:val="1"/>
    <w:link w:val="78"/>
    <w:qFormat/>
    <w:uiPriority w:val="0"/>
    <w:pPr>
      <w:numPr>
        <w:ilvl w:val="5"/>
        <w:numId w:val="1"/>
      </w:numPr>
      <w:spacing w:before="240" w:after="60"/>
      <w:outlineLvl w:val="5"/>
    </w:pPr>
    <w:rPr>
      <w:b/>
      <w:i/>
    </w:rPr>
  </w:style>
  <w:style w:type="paragraph" w:styleId="8">
    <w:name w:val="heading 7"/>
    <w:basedOn w:val="1"/>
    <w:next w:val="1"/>
    <w:link w:val="79"/>
    <w:qFormat/>
    <w:uiPriority w:val="0"/>
    <w:pPr>
      <w:numPr>
        <w:ilvl w:val="6"/>
        <w:numId w:val="1"/>
      </w:numPr>
      <w:spacing w:before="240" w:after="60"/>
      <w:outlineLvl w:val="6"/>
    </w:pPr>
    <w:rPr>
      <w:b/>
      <w:sz w:val="20"/>
    </w:rPr>
  </w:style>
  <w:style w:type="paragraph" w:styleId="9">
    <w:name w:val="heading 8"/>
    <w:basedOn w:val="1"/>
    <w:next w:val="1"/>
    <w:link w:val="80"/>
    <w:qFormat/>
    <w:uiPriority w:val="0"/>
    <w:pPr>
      <w:numPr>
        <w:ilvl w:val="7"/>
        <w:numId w:val="1"/>
      </w:numPr>
      <w:spacing w:before="240" w:after="60"/>
      <w:outlineLvl w:val="7"/>
    </w:pPr>
    <w:rPr>
      <w:b/>
      <w:i/>
      <w:sz w:val="20"/>
    </w:rPr>
  </w:style>
  <w:style w:type="paragraph" w:styleId="10">
    <w:name w:val="heading 9"/>
    <w:basedOn w:val="1"/>
    <w:next w:val="1"/>
    <w:link w:val="8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6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96"/>
    <w:uiPriority w:val="0"/>
    <w:rPr>
      <w:sz w:val="18"/>
      <w:szCs w:val="18"/>
    </w:rPr>
  </w:style>
  <w:style w:type="paragraph" w:styleId="12">
    <w:name w:val="Body Text"/>
    <w:basedOn w:val="1"/>
    <w:link w:val="230"/>
    <w:uiPriority w:val="99"/>
    <w:pPr>
      <w:widowControl w:val="0"/>
      <w:overflowPunct/>
      <w:autoSpaceDE/>
      <w:autoSpaceDN/>
      <w:adjustRightInd/>
      <w:spacing w:after="120"/>
      <w:jc w:val="both"/>
      <w:textAlignment w:val="auto"/>
    </w:pPr>
    <w:rPr>
      <w:rFonts w:ascii="Times New Roman" w:hAnsi="Times New Roman"/>
      <w:sz w:val="20"/>
      <w:lang w:eastAsia="zh-CN"/>
    </w:rPr>
  </w:style>
  <w:style w:type="paragraph" w:styleId="13">
    <w:name w:val="Body Text Indent"/>
    <w:basedOn w:val="1"/>
    <w:link w:val="240"/>
    <w:uiPriority w:val="0"/>
    <w:pPr>
      <w:widowControl w:val="0"/>
      <w:overflowPunct/>
      <w:autoSpaceDE/>
      <w:autoSpaceDN/>
      <w:adjustRightInd/>
      <w:spacing w:after="120"/>
      <w:ind w:left="420" w:leftChars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4">
    <w:name w:val="caption"/>
    <w:basedOn w:val="1"/>
    <w:next w:val="1"/>
    <w:qFormat/>
    <w:uiPriority w:val="0"/>
    <w:pPr>
      <w:widowControl w:val="0"/>
      <w:overflowPunct/>
      <w:autoSpaceDE/>
      <w:autoSpaceDN/>
      <w:adjustRightInd/>
      <w:spacing w:before="152" w:after="160"/>
      <w:jc w:val="both"/>
      <w:textAlignment w:val="auto"/>
    </w:pPr>
    <w:rPr>
      <w:rFonts w:eastAsia="黑体" w:cs="Arial"/>
      <w:kern w:val="2"/>
      <w:sz w:val="20"/>
      <w:lang w:eastAsia="zh-CN"/>
    </w:rPr>
  </w:style>
  <w:style w:type="paragraph" w:styleId="15">
    <w:name w:val="annotation text"/>
    <w:basedOn w:val="1"/>
    <w:link w:val="97"/>
    <w:uiPriority w:val="99"/>
  </w:style>
  <w:style w:type="paragraph" w:styleId="16">
    <w:name w:val="annotation subject"/>
    <w:basedOn w:val="15"/>
    <w:next w:val="15"/>
    <w:link w:val="98"/>
    <w:qFormat/>
    <w:uiPriority w:val="0"/>
    <w:rPr>
      <w:b/>
      <w:bCs/>
    </w:rPr>
  </w:style>
  <w:style w:type="paragraph" w:styleId="17">
    <w:name w:val="Document Map"/>
    <w:basedOn w:val="1"/>
    <w:link w:val="70"/>
    <w:uiPriority w:val="99"/>
    <w:rPr>
      <w:rFonts w:ascii="宋体"/>
      <w:sz w:val="18"/>
      <w:szCs w:val="18"/>
    </w:rPr>
  </w:style>
  <w:style w:type="paragraph" w:styleId="18">
    <w:name w:val="endnote text"/>
    <w:basedOn w:val="1"/>
    <w:link w:val="187"/>
    <w:qFormat/>
    <w:uiPriority w:val="99"/>
    <w:pPr>
      <w:widowControl w:val="0"/>
      <w:overflowPunct/>
      <w:autoSpaceDE/>
      <w:autoSpaceDN/>
      <w:adjustRightInd/>
      <w:snapToGrid w:val="0"/>
      <w:textAlignment w:val="auto"/>
    </w:pPr>
    <w:rPr>
      <w:rFonts w:ascii="Times New Roman" w:hAnsi="Times New Roman"/>
      <w:kern w:val="2"/>
      <w:sz w:val="21"/>
      <w:szCs w:val="24"/>
    </w:rPr>
  </w:style>
  <w:style w:type="paragraph" w:styleId="19">
    <w:name w:val="footer"/>
    <w:basedOn w:val="1"/>
    <w:link w:val="71"/>
    <w:qFormat/>
    <w:uiPriority w:val="99"/>
    <w:pPr>
      <w:pBdr>
        <w:top w:val="single" w:color="auto" w:sz="6" w:space="1"/>
      </w:pBdr>
      <w:tabs>
        <w:tab w:val="right" w:pos="9639"/>
      </w:tabs>
    </w:pPr>
    <w:rPr>
      <w:sz w:val="20"/>
    </w:rPr>
  </w:style>
  <w:style w:type="paragraph" w:styleId="20">
    <w:name w:val="footnote text"/>
    <w:basedOn w:val="1"/>
    <w:link w:val="169"/>
    <w:qFormat/>
    <w:uiPriority w:val="0"/>
    <w:pPr>
      <w:widowControl w:val="0"/>
      <w:numPr>
        <w:ilvl w:val="0"/>
        <w:numId w:val="2"/>
      </w:numPr>
      <w:overflowPunct/>
      <w:autoSpaceDE/>
      <w:autoSpaceDN/>
      <w:adjustRightInd/>
      <w:snapToGrid w:val="0"/>
      <w:textAlignment w:val="auto"/>
    </w:pPr>
    <w:rPr>
      <w:rFonts w:ascii="宋体" w:hAnsi="Times New Roman"/>
      <w:kern w:val="2"/>
      <w:sz w:val="18"/>
      <w:szCs w:val="18"/>
    </w:rPr>
  </w:style>
  <w:style w:type="paragraph" w:styleId="21">
    <w:name w:val="header"/>
    <w:basedOn w:val="1"/>
    <w:link w:val="101"/>
    <w:qFormat/>
    <w:uiPriority w:val="99"/>
    <w:pPr>
      <w:pBdr>
        <w:bottom w:val="single" w:color="auto" w:sz="6" w:space="1"/>
      </w:pBdr>
      <w:tabs>
        <w:tab w:val="right" w:pos="9639"/>
      </w:tabs>
      <w:spacing w:after="240"/>
    </w:pPr>
    <w:rPr>
      <w:sz w:val="20"/>
    </w:rPr>
  </w:style>
  <w:style w:type="paragraph" w:styleId="22">
    <w:name w:val="HTML Address"/>
    <w:basedOn w:val="1"/>
    <w:link w:val="214"/>
    <w:qFormat/>
    <w:uiPriority w:val="99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i/>
      <w:iCs/>
      <w:kern w:val="2"/>
      <w:sz w:val="21"/>
      <w:szCs w:val="24"/>
    </w:rPr>
  </w:style>
  <w:style w:type="paragraph" w:styleId="23">
    <w:name w:val="HTML Preformatted"/>
    <w:basedOn w:val="1"/>
    <w:link w:val="215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both"/>
      <w:textAlignment w:val="auto"/>
    </w:pPr>
    <w:rPr>
      <w:rFonts w:ascii="Courier New" w:hAnsi="Courier New"/>
      <w:kern w:val="2"/>
      <w:sz w:val="20"/>
    </w:rPr>
  </w:style>
  <w:style w:type="paragraph" w:styleId="24">
    <w:name w:val="index 1"/>
    <w:basedOn w:val="1"/>
    <w:next w:val="25"/>
    <w:qFormat/>
    <w:uiPriority w:val="99"/>
    <w:pPr>
      <w:widowControl w:val="0"/>
      <w:tabs>
        <w:tab w:val="right" w:leader="dot" w:pos="9299"/>
      </w:tabs>
      <w:overflowPunct/>
      <w:autoSpaceDE/>
      <w:autoSpaceDN/>
      <w:adjustRightInd/>
      <w:textAlignment w:val="auto"/>
    </w:pPr>
    <w:rPr>
      <w:rFonts w:ascii="宋体" w:hAnsi="Times New Roman"/>
      <w:kern w:val="2"/>
      <w:sz w:val="21"/>
      <w:szCs w:val="21"/>
      <w:lang w:eastAsia="zh-CN"/>
    </w:rPr>
  </w:style>
  <w:style w:type="paragraph" w:customStyle="1" w:styleId="25">
    <w:name w:val="段"/>
    <w:link w:val="106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6">
    <w:name w:val="index 2"/>
    <w:basedOn w:val="1"/>
    <w:next w:val="1"/>
    <w:qFormat/>
    <w:uiPriority w:val="99"/>
    <w:pPr>
      <w:widowControl w:val="0"/>
      <w:overflowPunct/>
      <w:autoSpaceDE/>
      <w:autoSpaceDN/>
      <w:adjustRightInd/>
      <w:ind w:left="42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27">
    <w:name w:val="index 3"/>
    <w:basedOn w:val="1"/>
    <w:next w:val="1"/>
    <w:qFormat/>
    <w:uiPriority w:val="99"/>
    <w:pPr>
      <w:widowControl w:val="0"/>
      <w:overflowPunct/>
      <w:autoSpaceDE/>
      <w:autoSpaceDN/>
      <w:adjustRightInd/>
      <w:ind w:left="63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28">
    <w:name w:val="index 4"/>
    <w:basedOn w:val="1"/>
    <w:next w:val="1"/>
    <w:qFormat/>
    <w:uiPriority w:val="99"/>
    <w:pPr>
      <w:widowControl w:val="0"/>
      <w:overflowPunct/>
      <w:autoSpaceDE/>
      <w:autoSpaceDN/>
      <w:adjustRightInd/>
      <w:ind w:left="84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29">
    <w:name w:val="index 5"/>
    <w:basedOn w:val="1"/>
    <w:next w:val="1"/>
    <w:qFormat/>
    <w:uiPriority w:val="99"/>
    <w:pPr>
      <w:widowControl w:val="0"/>
      <w:overflowPunct/>
      <w:autoSpaceDE/>
      <w:autoSpaceDN/>
      <w:adjustRightInd/>
      <w:ind w:left="105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30">
    <w:name w:val="index 6"/>
    <w:basedOn w:val="1"/>
    <w:next w:val="1"/>
    <w:qFormat/>
    <w:uiPriority w:val="99"/>
    <w:pPr>
      <w:widowControl w:val="0"/>
      <w:overflowPunct/>
      <w:autoSpaceDE/>
      <w:autoSpaceDN/>
      <w:adjustRightInd/>
      <w:ind w:left="126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31">
    <w:name w:val="index 7"/>
    <w:basedOn w:val="1"/>
    <w:next w:val="1"/>
    <w:qFormat/>
    <w:uiPriority w:val="99"/>
    <w:pPr>
      <w:widowControl w:val="0"/>
      <w:overflowPunct/>
      <w:autoSpaceDE/>
      <w:autoSpaceDN/>
      <w:adjustRightInd/>
      <w:ind w:left="147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32">
    <w:name w:val="index 8"/>
    <w:basedOn w:val="1"/>
    <w:next w:val="1"/>
    <w:qFormat/>
    <w:uiPriority w:val="99"/>
    <w:pPr>
      <w:widowControl w:val="0"/>
      <w:overflowPunct/>
      <w:autoSpaceDE/>
      <w:autoSpaceDN/>
      <w:adjustRightInd/>
      <w:ind w:left="168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33">
    <w:name w:val="index 9"/>
    <w:basedOn w:val="1"/>
    <w:next w:val="1"/>
    <w:qFormat/>
    <w:uiPriority w:val="99"/>
    <w:pPr>
      <w:widowControl w:val="0"/>
      <w:overflowPunct/>
      <w:autoSpaceDE/>
      <w:autoSpaceDN/>
      <w:adjustRightInd/>
      <w:ind w:left="1890" w:hanging="210"/>
      <w:textAlignment w:val="auto"/>
    </w:pPr>
    <w:rPr>
      <w:rFonts w:ascii="Calibri" w:hAnsi="Calibri"/>
      <w:kern w:val="2"/>
      <w:sz w:val="20"/>
      <w:lang w:eastAsia="zh-CN"/>
    </w:rPr>
  </w:style>
  <w:style w:type="paragraph" w:styleId="34">
    <w:name w:val="index heading"/>
    <w:basedOn w:val="1"/>
    <w:next w:val="24"/>
    <w:qFormat/>
    <w:uiPriority w:val="99"/>
    <w:pPr>
      <w:widowControl w:val="0"/>
      <w:overflowPunct/>
      <w:autoSpaceDE/>
      <w:autoSpaceDN/>
      <w:adjustRightInd/>
      <w:spacing w:before="120" w:after="120"/>
      <w:jc w:val="center"/>
      <w:textAlignment w:val="auto"/>
    </w:pPr>
    <w:rPr>
      <w:rFonts w:ascii="Calibri" w:hAnsi="Calibri"/>
      <w:b/>
      <w:bCs/>
      <w:iCs/>
      <w:kern w:val="2"/>
      <w:sz w:val="21"/>
      <w:lang w:eastAsia="zh-CN"/>
    </w:rPr>
  </w:style>
  <w:style w:type="paragraph" w:styleId="35">
    <w:name w:val="List"/>
    <w:basedOn w:val="1"/>
    <w:uiPriority w:val="0"/>
    <w:pPr>
      <w:widowControl w:val="0"/>
      <w:overflowPunct/>
      <w:autoSpaceDE/>
      <w:autoSpaceDN/>
      <w:adjustRightInd/>
      <w:ind w:left="200" w:hanging="200" w:hangingChars="200"/>
      <w:jc w:val="both"/>
      <w:textAlignment w:val="auto"/>
    </w:pPr>
    <w:rPr>
      <w:rFonts w:ascii="Times New Roman" w:hAnsi="Times New Roman"/>
      <w:kern w:val="2"/>
      <w:sz w:val="21"/>
      <w:szCs w:val="21"/>
      <w:lang w:eastAsia="zh-CN"/>
    </w:rPr>
  </w:style>
  <w:style w:type="paragraph" w:styleId="36">
    <w:name w:val="List Bullet"/>
    <w:basedOn w:val="1"/>
    <w:qFormat/>
    <w:uiPriority w:val="99"/>
    <w:pPr>
      <w:widowControl w:val="0"/>
      <w:overflowPunct/>
      <w:autoSpaceDE/>
      <w:autoSpaceDN/>
      <w:adjustRightInd/>
      <w:spacing w:line="360" w:lineRule="auto"/>
      <w:jc w:val="both"/>
      <w:textAlignment w:val="auto"/>
    </w:pPr>
    <w:rPr>
      <w:rFonts w:ascii="Times New Roman" w:hAnsi="Times New Roman"/>
      <w:kern w:val="2"/>
      <w:sz w:val="24"/>
      <w:szCs w:val="24"/>
      <w:lang w:eastAsia="zh-CN"/>
    </w:rPr>
  </w:style>
  <w:style w:type="paragraph" w:styleId="37">
    <w:name w:val="Normal (Web)"/>
    <w:basedOn w:val="1"/>
    <w:unhideWhenUsed/>
    <w:uiPriority w:val="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eastAsia="zh-CN"/>
    </w:rPr>
  </w:style>
  <w:style w:type="paragraph" w:styleId="38">
    <w:name w:val="Normal Indent"/>
    <w:basedOn w:val="1"/>
    <w:qFormat/>
    <w:uiPriority w:val="0"/>
    <w:pPr>
      <w:widowControl w:val="0"/>
      <w:overflowPunct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paragraph" w:styleId="39">
    <w:name w:val="Plain Text"/>
    <w:basedOn w:val="1"/>
    <w:link w:val="244"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 w:cs="Courier New"/>
      <w:sz w:val="20"/>
      <w:szCs w:val="21"/>
      <w:lang w:eastAsia="zh-CN"/>
    </w:rPr>
  </w:style>
  <w:style w:type="paragraph" w:styleId="4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41">
    <w:name w:val="Title"/>
    <w:basedOn w:val="1"/>
    <w:next w:val="1"/>
    <w:link w:val="8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2">
    <w:name w:val="toc 1"/>
    <w:basedOn w:val="1"/>
    <w:next w:val="1"/>
    <w:qFormat/>
    <w:uiPriority w:val="39"/>
    <w:pPr>
      <w:tabs>
        <w:tab w:val="right" w:leader="dot" w:pos="9639"/>
      </w:tabs>
      <w:spacing w:before="120" w:after="60"/>
    </w:pPr>
    <w:rPr>
      <w:b/>
    </w:rPr>
  </w:style>
  <w:style w:type="paragraph" w:styleId="43">
    <w:name w:val="toc 2"/>
    <w:basedOn w:val="1"/>
    <w:next w:val="1"/>
    <w:qFormat/>
    <w:uiPriority w:val="39"/>
    <w:pPr>
      <w:tabs>
        <w:tab w:val="right" w:leader="dot" w:pos="9639"/>
      </w:tabs>
      <w:spacing w:before="60" w:after="60"/>
      <w:ind w:left="284"/>
    </w:pPr>
  </w:style>
  <w:style w:type="paragraph" w:styleId="44">
    <w:name w:val="toc 3"/>
    <w:basedOn w:val="1"/>
    <w:next w:val="1"/>
    <w:qFormat/>
    <w:uiPriority w:val="39"/>
    <w:pPr>
      <w:tabs>
        <w:tab w:val="right" w:leader="dot" w:pos="9639"/>
      </w:tabs>
      <w:ind w:left="425"/>
    </w:pPr>
  </w:style>
  <w:style w:type="paragraph" w:styleId="45">
    <w:name w:val="toc 4"/>
    <w:basedOn w:val="1"/>
    <w:next w:val="1"/>
    <w:qFormat/>
    <w:uiPriority w:val="39"/>
    <w:pPr>
      <w:tabs>
        <w:tab w:val="right" w:leader="dot" w:pos="9639"/>
      </w:tabs>
      <w:ind w:left="660"/>
    </w:pPr>
  </w:style>
  <w:style w:type="paragraph" w:styleId="46">
    <w:name w:val="toc 5"/>
    <w:basedOn w:val="1"/>
    <w:next w:val="1"/>
    <w:qFormat/>
    <w:uiPriority w:val="0"/>
    <w:pPr>
      <w:tabs>
        <w:tab w:val="right" w:leader="dot" w:pos="9639"/>
      </w:tabs>
      <w:ind w:left="880"/>
    </w:pPr>
  </w:style>
  <w:style w:type="paragraph" w:styleId="47">
    <w:name w:val="toc 6"/>
    <w:basedOn w:val="1"/>
    <w:next w:val="1"/>
    <w:qFormat/>
    <w:uiPriority w:val="0"/>
    <w:pPr>
      <w:tabs>
        <w:tab w:val="right" w:leader="dot" w:pos="9639"/>
      </w:tabs>
      <w:ind w:left="1100"/>
    </w:pPr>
  </w:style>
  <w:style w:type="paragraph" w:styleId="48">
    <w:name w:val="toc 7"/>
    <w:basedOn w:val="1"/>
    <w:next w:val="1"/>
    <w:qFormat/>
    <w:uiPriority w:val="0"/>
    <w:pPr>
      <w:tabs>
        <w:tab w:val="right" w:leader="dot" w:pos="9639"/>
      </w:tabs>
      <w:ind w:left="1320"/>
    </w:pPr>
  </w:style>
  <w:style w:type="paragraph" w:styleId="49">
    <w:name w:val="toc 8"/>
    <w:basedOn w:val="1"/>
    <w:next w:val="1"/>
    <w:qFormat/>
    <w:uiPriority w:val="0"/>
    <w:pPr>
      <w:tabs>
        <w:tab w:val="right" w:leader="dot" w:pos="9639"/>
      </w:tabs>
      <w:ind w:left="1540"/>
    </w:pPr>
  </w:style>
  <w:style w:type="paragraph" w:styleId="50">
    <w:name w:val="toc 9"/>
    <w:basedOn w:val="1"/>
    <w:next w:val="1"/>
    <w:qFormat/>
    <w:uiPriority w:val="0"/>
    <w:pPr>
      <w:tabs>
        <w:tab w:val="right" w:leader="dot" w:pos="9639"/>
      </w:tabs>
      <w:ind w:left="1760"/>
    </w:pPr>
  </w:style>
  <w:style w:type="character" w:styleId="52">
    <w:name w:val="annotation reference"/>
    <w:qFormat/>
    <w:uiPriority w:val="0"/>
    <w:rPr>
      <w:sz w:val="21"/>
      <w:szCs w:val="21"/>
    </w:rPr>
  </w:style>
  <w:style w:type="character" w:styleId="53">
    <w:name w:val="Emphasis"/>
    <w:qFormat/>
    <w:uiPriority w:val="0"/>
    <w:rPr>
      <w:i/>
      <w:iCs/>
    </w:rPr>
  </w:style>
  <w:style w:type="character" w:styleId="54">
    <w:name w:val="endnote reference"/>
    <w:qFormat/>
    <w:uiPriority w:val="99"/>
    <w:rPr>
      <w:vertAlign w:val="superscript"/>
    </w:rPr>
  </w:style>
  <w:style w:type="character" w:styleId="55">
    <w:name w:val="FollowedHyperlink"/>
    <w:uiPriority w:val="99"/>
    <w:rPr>
      <w:color w:val="800080"/>
      <w:u w:val="single"/>
    </w:rPr>
  </w:style>
  <w:style w:type="character" w:styleId="56">
    <w:name w:val="footnote reference"/>
    <w:qFormat/>
    <w:uiPriority w:val="0"/>
    <w:rPr>
      <w:vertAlign w:val="superscript"/>
    </w:rPr>
  </w:style>
  <w:style w:type="character" w:styleId="57">
    <w:name w:val="HTML Code"/>
    <w:qFormat/>
    <w:uiPriority w:val="99"/>
    <w:rPr>
      <w:rFonts w:hint="default" w:ascii="Courier New" w:hAnsi="Courier New" w:eastAsia="Times New Roman" w:cs="Times New Roman"/>
      <w:sz w:val="24"/>
      <w:szCs w:val="24"/>
    </w:rPr>
  </w:style>
  <w:style w:type="character" w:styleId="58">
    <w:name w:val="HTML Keyboard"/>
    <w:qFormat/>
    <w:uiPriority w:val="99"/>
    <w:rPr>
      <w:rFonts w:hint="default" w:ascii="Courier New" w:hAnsi="Courier New" w:eastAsia="Times New Roman" w:cs="Times New Roman"/>
      <w:sz w:val="24"/>
      <w:szCs w:val="24"/>
    </w:rPr>
  </w:style>
  <w:style w:type="character" w:styleId="59">
    <w:name w:val="HTML Sample"/>
    <w:qFormat/>
    <w:uiPriority w:val="99"/>
    <w:rPr>
      <w:rFonts w:hint="default" w:ascii="Courier New" w:hAnsi="Courier New" w:eastAsia="Times New Roman" w:cs="Times New Roman"/>
    </w:rPr>
  </w:style>
  <w:style w:type="character" w:styleId="60">
    <w:name w:val="HTML Typewriter"/>
    <w:qFormat/>
    <w:uiPriority w:val="99"/>
    <w:rPr>
      <w:rFonts w:hint="default" w:ascii="Courier New" w:hAnsi="Courier New" w:eastAsia="Times New Roman" w:cs="Times New Roman"/>
      <w:sz w:val="24"/>
      <w:szCs w:val="24"/>
    </w:rPr>
  </w:style>
  <w:style w:type="character" w:styleId="61">
    <w:name w:val="Hyperlink"/>
    <w:unhideWhenUsed/>
    <w:uiPriority w:val="99"/>
    <w:rPr>
      <w:color w:val="0000FF"/>
      <w:u w:val="single"/>
    </w:rPr>
  </w:style>
  <w:style w:type="character" w:styleId="62">
    <w:name w:val="page number"/>
    <w:qFormat/>
    <w:uiPriority w:val="0"/>
    <w:rPr>
      <w:rFonts w:ascii="Times New Roman" w:hAnsi="Times New Roman" w:eastAsia="宋体"/>
      <w:sz w:val="18"/>
    </w:rPr>
  </w:style>
  <w:style w:type="character" w:styleId="63">
    <w:name w:val="Strong"/>
    <w:qFormat/>
    <w:uiPriority w:val="0"/>
    <w:rPr>
      <w:b/>
      <w:bCs/>
    </w:rPr>
  </w:style>
  <w:style w:type="table" w:styleId="65">
    <w:name w:val="Table Grid"/>
    <w:basedOn w:val="6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6">
    <w:name w:val="Überschrift"/>
    <w:basedOn w:val="1"/>
    <w:next w:val="1"/>
    <w:qFormat/>
    <w:uiPriority w:val="0"/>
    <w:pPr>
      <w:keepNext/>
      <w:keepLines/>
      <w:spacing w:before="360" w:after="240"/>
    </w:pPr>
    <w:rPr>
      <w:b/>
      <w:sz w:val="28"/>
    </w:rPr>
  </w:style>
  <w:style w:type="paragraph" w:customStyle="1" w:styleId="67">
    <w:name w:val="Kommentierter Inhalt"/>
    <w:basedOn w:val="1"/>
    <w:next w:val="1"/>
    <w:link w:val="72"/>
    <w:qFormat/>
    <w:uiPriority w:val="0"/>
    <w:rPr>
      <w:i/>
      <w:color w:val="0000FF"/>
    </w:rPr>
  </w:style>
  <w:style w:type="paragraph" w:customStyle="1" w:styleId="68">
    <w:name w:val="Projekt"/>
    <w:basedOn w:val="1"/>
    <w:qFormat/>
    <w:uiPriority w:val="0"/>
    <w:pPr>
      <w:widowControl w:val="0"/>
      <w:spacing w:before="120" w:after="120"/>
    </w:pPr>
    <w:rPr>
      <w:sz w:val="36"/>
    </w:rPr>
  </w:style>
  <w:style w:type="paragraph" w:customStyle="1" w:styleId="69">
    <w:name w:val="Version"/>
    <w:basedOn w:val="1"/>
    <w:uiPriority w:val="0"/>
    <w:pPr>
      <w:widowControl w:val="0"/>
      <w:spacing w:before="120" w:after="120"/>
    </w:pPr>
    <w:rPr>
      <w:sz w:val="36"/>
    </w:rPr>
  </w:style>
  <w:style w:type="character" w:customStyle="1" w:styleId="70">
    <w:name w:val="文档结构图 Char"/>
    <w:link w:val="17"/>
    <w:uiPriority w:val="99"/>
    <w:rPr>
      <w:rFonts w:ascii="宋体" w:hAnsi="Arial"/>
      <w:sz w:val="18"/>
      <w:szCs w:val="18"/>
      <w:lang w:eastAsia="en-US"/>
    </w:rPr>
  </w:style>
  <w:style w:type="character" w:customStyle="1" w:styleId="71">
    <w:name w:val="页脚 Char"/>
    <w:link w:val="19"/>
    <w:uiPriority w:val="99"/>
    <w:rPr>
      <w:rFonts w:ascii="Arial" w:hAnsi="Arial"/>
      <w:lang w:eastAsia="en-US"/>
    </w:rPr>
  </w:style>
  <w:style w:type="character" w:customStyle="1" w:styleId="72">
    <w:name w:val="Kommentierter Inhalt Zchn"/>
    <w:link w:val="67"/>
    <w:qFormat/>
    <w:uiPriority w:val="0"/>
    <w:rPr>
      <w:rFonts w:ascii="Arial" w:hAnsi="Arial"/>
      <w:i/>
      <w:color w:val="0000FF"/>
      <w:sz w:val="22"/>
      <w:lang w:eastAsia="en-US"/>
    </w:rPr>
  </w:style>
  <w:style w:type="character" w:customStyle="1" w:styleId="73">
    <w:name w:val="标题 1 Char"/>
    <w:link w:val="2"/>
    <w:qFormat/>
    <w:uiPriority w:val="99"/>
    <w:rPr>
      <w:rFonts w:ascii="Arial" w:hAnsi="Arial"/>
      <w:b/>
      <w:kern w:val="28"/>
      <w:sz w:val="28"/>
      <w:lang w:eastAsia="en-US"/>
    </w:rPr>
  </w:style>
  <w:style w:type="character" w:customStyle="1" w:styleId="74">
    <w:name w:val="标题 2 Char"/>
    <w:link w:val="3"/>
    <w:qFormat/>
    <w:uiPriority w:val="9"/>
    <w:rPr>
      <w:rFonts w:ascii="Arial" w:hAnsi="Arial"/>
      <w:b/>
      <w:sz w:val="24"/>
      <w:lang w:eastAsia="en-US"/>
    </w:rPr>
  </w:style>
  <w:style w:type="character" w:customStyle="1" w:styleId="75">
    <w:name w:val="标题 3 Char"/>
    <w:link w:val="4"/>
    <w:qFormat/>
    <w:uiPriority w:val="9"/>
    <w:rPr>
      <w:rFonts w:ascii="Arial" w:hAnsi="Arial"/>
      <w:b/>
      <w:sz w:val="22"/>
      <w:lang w:eastAsia="en-US"/>
    </w:rPr>
  </w:style>
  <w:style w:type="character" w:customStyle="1" w:styleId="76">
    <w:name w:val="标题 4 Char"/>
    <w:link w:val="5"/>
    <w:uiPriority w:val="0"/>
    <w:rPr>
      <w:b/>
      <w:i/>
      <w:sz w:val="24"/>
      <w:lang w:eastAsia="en-US"/>
    </w:rPr>
  </w:style>
  <w:style w:type="character" w:customStyle="1" w:styleId="77">
    <w:name w:val="标题 5 Char"/>
    <w:link w:val="6"/>
    <w:qFormat/>
    <w:uiPriority w:val="0"/>
    <w:rPr>
      <w:rFonts w:ascii="Arial" w:hAnsi="Arial"/>
      <w:b/>
      <w:sz w:val="22"/>
      <w:lang w:eastAsia="en-US"/>
    </w:rPr>
  </w:style>
  <w:style w:type="character" w:customStyle="1" w:styleId="78">
    <w:name w:val="标题 6 Char"/>
    <w:link w:val="7"/>
    <w:qFormat/>
    <w:uiPriority w:val="0"/>
    <w:rPr>
      <w:rFonts w:ascii="Arial" w:hAnsi="Arial"/>
      <w:b/>
      <w:i/>
      <w:sz w:val="22"/>
      <w:lang w:eastAsia="en-US"/>
    </w:rPr>
  </w:style>
  <w:style w:type="character" w:customStyle="1" w:styleId="79">
    <w:name w:val="标题 7 Char"/>
    <w:link w:val="8"/>
    <w:qFormat/>
    <w:uiPriority w:val="0"/>
    <w:rPr>
      <w:rFonts w:ascii="Arial" w:hAnsi="Arial"/>
      <w:b/>
      <w:lang w:eastAsia="en-US"/>
    </w:rPr>
  </w:style>
  <w:style w:type="character" w:customStyle="1" w:styleId="80">
    <w:name w:val="标题 8 Char"/>
    <w:link w:val="9"/>
    <w:qFormat/>
    <w:uiPriority w:val="0"/>
    <w:rPr>
      <w:rFonts w:ascii="Arial" w:hAnsi="Arial"/>
      <w:b/>
      <w:i/>
      <w:lang w:eastAsia="en-US"/>
    </w:rPr>
  </w:style>
  <w:style w:type="character" w:customStyle="1" w:styleId="81">
    <w:name w:val="标题 9 Char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82">
    <w:name w:val="标题 Char"/>
    <w:link w:val="41"/>
    <w:qFormat/>
    <w:uiPriority w:val="0"/>
    <w:rPr>
      <w:rFonts w:ascii="Cambria" w:hAnsi="Cambria" w:cs="Times New Roman"/>
      <w:b/>
      <w:bCs/>
      <w:sz w:val="32"/>
      <w:szCs w:val="32"/>
      <w:lang w:eastAsia="en-US"/>
    </w:rPr>
  </w:style>
  <w:style w:type="character" w:customStyle="1" w:styleId="83">
    <w:name w:val="副标题 Char"/>
    <w:link w:val="40"/>
    <w:qFormat/>
    <w:uiPriority w:val="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84">
    <w:name w:val="No Spacing"/>
    <w:basedOn w:val="1"/>
    <w:qFormat/>
    <w:uiPriority w:val="1"/>
  </w:style>
  <w:style w:type="paragraph" w:styleId="85">
    <w:name w:val="List Paragraph"/>
    <w:basedOn w:val="1"/>
    <w:qFormat/>
    <w:uiPriority w:val="34"/>
    <w:pPr>
      <w:ind w:firstLine="420" w:firstLineChars="200"/>
    </w:pPr>
  </w:style>
  <w:style w:type="paragraph" w:styleId="86">
    <w:name w:val="Quote"/>
    <w:basedOn w:val="1"/>
    <w:next w:val="1"/>
    <w:link w:val="87"/>
    <w:qFormat/>
    <w:uiPriority w:val="0"/>
    <w:rPr>
      <w:i/>
      <w:iCs/>
      <w:color w:val="000000"/>
    </w:rPr>
  </w:style>
  <w:style w:type="character" w:customStyle="1" w:styleId="87">
    <w:name w:val="引用 Char"/>
    <w:link w:val="86"/>
    <w:qFormat/>
    <w:uiPriority w:val="0"/>
    <w:rPr>
      <w:rFonts w:ascii="Arial" w:hAnsi="Arial"/>
      <w:i/>
      <w:iCs/>
      <w:color w:val="000000"/>
      <w:sz w:val="22"/>
      <w:lang w:eastAsia="en-US"/>
    </w:rPr>
  </w:style>
  <w:style w:type="paragraph" w:styleId="88">
    <w:name w:val="Intense Quote"/>
    <w:basedOn w:val="1"/>
    <w:next w:val="1"/>
    <w:link w:val="89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89">
    <w:name w:val="明显引用 Char"/>
    <w:link w:val="88"/>
    <w:qFormat/>
    <w:uiPriority w:val="0"/>
    <w:rPr>
      <w:rFonts w:ascii="Arial" w:hAnsi="Arial"/>
      <w:b/>
      <w:bCs/>
      <w:i/>
      <w:iCs/>
      <w:color w:val="4F81BD"/>
      <w:sz w:val="22"/>
      <w:lang w:eastAsia="en-US"/>
    </w:rPr>
  </w:style>
  <w:style w:type="character" w:customStyle="1" w:styleId="90">
    <w:name w:val="Subtle Emphasis"/>
    <w:qFormat/>
    <w:uiPriority w:val="0"/>
    <w:rPr>
      <w:i/>
      <w:iCs/>
      <w:color w:val="808080"/>
    </w:rPr>
  </w:style>
  <w:style w:type="character" w:customStyle="1" w:styleId="91">
    <w:name w:val="Intense Emphasis"/>
    <w:qFormat/>
    <w:uiPriority w:val="0"/>
    <w:rPr>
      <w:b/>
      <w:bCs/>
      <w:i/>
      <w:iCs/>
      <w:color w:val="4F81BD"/>
    </w:rPr>
  </w:style>
  <w:style w:type="character" w:customStyle="1" w:styleId="92">
    <w:name w:val="Subtle Reference"/>
    <w:qFormat/>
    <w:uiPriority w:val="0"/>
    <w:rPr>
      <w:smallCaps/>
      <w:color w:val="C0504D"/>
      <w:u w:val="single"/>
    </w:rPr>
  </w:style>
  <w:style w:type="character" w:customStyle="1" w:styleId="93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Book Title"/>
    <w:qFormat/>
    <w:uiPriority w:val="0"/>
    <w:rPr>
      <w:b/>
      <w:bCs/>
      <w:smallCaps/>
      <w:spacing w:val="5"/>
    </w:rPr>
  </w:style>
  <w:style w:type="paragraph" w:customStyle="1" w:styleId="9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340" w:after="330" w:line="578" w:lineRule="auto"/>
      <w:outlineLvl w:val="9"/>
    </w:pPr>
    <w:rPr>
      <w:bCs/>
      <w:kern w:val="44"/>
      <w:sz w:val="44"/>
      <w:szCs w:val="44"/>
    </w:rPr>
  </w:style>
  <w:style w:type="character" w:customStyle="1" w:styleId="96">
    <w:name w:val="批注框文本 Char"/>
    <w:link w:val="11"/>
    <w:qFormat/>
    <w:uiPriority w:val="0"/>
    <w:rPr>
      <w:rFonts w:ascii="Arial" w:hAnsi="Arial"/>
      <w:sz w:val="18"/>
      <w:szCs w:val="18"/>
      <w:lang w:eastAsia="en-US"/>
    </w:rPr>
  </w:style>
  <w:style w:type="character" w:customStyle="1" w:styleId="97">
    <w:name w:val="批注文字 Char"/>
    <w:link w:val="15"/>
    <w:qFormat/>
    <w:uiPriority w:val="99"/>
    <w:rPr>
      <w:rFonts w:ascii="Arial" w:hAnsi="Arial"/>
      <w:sz w:val="22"/>
      <w:lang w:eastAsia="en-US"/>
    </w:rPr>
  </w:style>
  <w:style w:type="character" w:customStyle="1" w:styleId="98">
    <w:name w:val="批注主题 Char"/>
    <w:link w:val="16"/>
    <w:uiPriority w:val="0"/>
    <w:rPr>
      <w:rFonts w:ascii="Arial" w:hAnsi="Arial"/>
      <w:b/>
      <w:bCs/>
      <w:sz w:val="22"/>
      <w:lang w:eastAsia="en-US"/>
    </w:rPr>
  </w:style>
  <w:style w:type="character" w:styleId="99">
    <w:name w:val="Placeholder Text"/>
    <w:basedOn w:val="51"/>
    <w:semiHidden/>
    <w:qFormat/>
    <w:uiPriority w:val="99"/>
    <w:rPr>
      <w:color w:val="808080"/>
    </w:rPr>
  </w:style>
  <w:style w:type="character" w:customStyle="1" w:styleId="100">
    <w:name w:val="t1"/>
    <w:basedOn w:val="51"/>
    <w:qFormat/>
    <w:uiPriority w:val="0"/>
    <w:rPr>
      <w:color w:val="990000"/>
    </w:rPr>
  </w:style>
  <w:style w:type="character" w:customStyle="1" w:styleId="101">
    <w:name w:val="页眉 Char"/>
    <w:basedOn w:val="51"/>
    <w:link w:val="21"/>
    <w:uiPriority w:val="99"/>
    <w:rPr>
      <w:rFonts w:ascii="Arial" w:hAnsi="Arial"/>
      <w:lang w:eastAsia="en-US"/>
    </w:rPr>
  </w:style>
  <w:style w:type="paragraph" w:customStyle="1" w:styleId="102">
    <w:name w:val="TEXT 12"/>
    <w:qFormat/>
    <w:uiPriority w:val="0"/>
    <w:pPr>
      <w:tabs>
        <w:tab w:val="left" w:pos="567"/>
        <w:tab w:val="left" w:pos="1701"/>
        <w:tab w:val="left" w:pos="2835"/>
        <w:tab w:val="left" w:pos="3969"/>
        <w:tab w:val="left" w:pos="5103"/>
      </w:tabs>
      <w:spacing w:line="240" w:lineRule="atLeast"/>
    </w:pPr>
    <w:rPr>
      <w:rFonts w:ascii="Helvetica" w:hAnsi="Helvetica" w:eastAsia="宋体" w:cs="Times New Roman"/>
      <w:sz w:val="24"/>
      <w:lang w:val="de-DE" w:eastAsia="en-US" w:bidi="ar-SA"/>
    </w:rPr>
  </w:style>
  <w:style w:type="paragraph" w:customStyle="1" w:styleId="103">
    <w:name w:val="正文表标题"/>
    <w:next w:val="1"/>
    <w:qFormat/>
    <w:uiPriority w:val="0"/>
    <w:pPr>
      <w:numPr>
        <w:ilvl w:val="0"/>
        <w:numId w:val="3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4">
    <w:name w:val="附录表标号"/>
    <w:basedOn w:val="1"/>
    <w:next w:val="1"/>
    <w:uiPriority w:val="0"/>
    <w:pPr>
      <w:widowControl w:val="0"/>
      <w:numPr>
        <w:ilvl w:val="0"/>
        <w:numId w:val="4"/>
      </w:numPr>
      <w:tabs>
        <w:tab w:val="clear" w:pos="0"/>
      </w:tabs>
      <w:overflowPunct/>
      <w:autoSpaceDE/>
      <w:autoSpaceDN/>
      <w:adjustRightInd/>
      <w:spacing w:line="14" w:lineRule="exact"/>
      <w:ind w:left="811" w:hanging="448"/>
      <w:jc w:val="center"/>
      <w:textAlignment w:val="auto"/>
      <w:outlineLvl w:val="0"/>
    </w:pPr>
    <w:rPr>
      <w:rFonts w:ascii="Times New Roman" w:hAnsi="Times New Roman"/>
      <w:color w:val="FFFFFF"/>
      <w:kern w:val="2"/>
      <w:sz w:val="21"/>
      <w:szCs w:val="24"/>
      <w:lang w:eastAsia="zh-CN"/>
    </w:rPr>
  </w:style>
  <w:style w:type="paragraph" w:customStyle="1" w:styleId="105">
    <w:name w:val="附录表标题"/>
    <w:basedOn w:val="1"/>
    <w:next w:val="1"/>
    <w:uiPriority w:val="0"/>
    <w:pPr>
      <w:widowControl w:val="0"/>
      <w:numPr>
        <w:ilvl w:val="1"/>
        <w:numId w:val="4"/>
      </w:numPr>
      <w:overflowPunct/>
      <w:autoSpaceDE/>
      <w:autoSpaceDN/>
      <w:adjustRightInd/>
      <w:spacing w:beforeLines="50" w:afterLines="50"/>
      <w:jc w:val="center"/>
      <w:textAlignment w:val="auto"/>
    </w:pPr>
    <w:rPr>
      <w:rFonts w:ascii="黑体" w:hAnsi="Times New Roman" w:eastAsia="黑体"/>
      <w:kern w:val="2"/>
      <w:sz w:val="21"/>
      <w:szCs w:val="21"/>
      <w:lang w:eastAsia="zh-CN"/>
    </w:rPr>
  </w:style>
  <w:style w:type="character" w:customStyle="1" w:styleId="106">
    <w:name w:val="段 Char"/>
    <w:link w:val="25"/>
    <w:qFormat/>
    <w:uiPriority w:val="0"/>
    <w:rPr>
      <w:rFonts w:ascii="宋体"/>
      <w:kern w:val="2"/>
      <w:sz w:val="21"/>
      <w:szCs w:val="22"/>
    </w:rPr>
  </w:style>
  <w:style w:type="paragraph" w:customStyle="1" w:styleId="107">
    <w:name w:val="一级条标题"/>
    <w:next w:val="25"/>
    <w:qFormat/>
    <w:uiPriority w:val="0"/>
    <w:pPr>
      <w:numPr>
        <w:ilvl w:val="1"/>
        <w:numId w:val="5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08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09">
    <w:name w:val="标准书眉_奇数页"/>
    <w:next w:val="1"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10">
    <w:name w:val="章标题"/>
    <w:next w:val="25"/>
    <w:link w:val="213"/>
    <w:qFormat/>
    <w:uiPriority w:val="99"/>
    <w:pPr>
      <w:numPr>
        <w:ilvl w:val="0"/>
        <w:numId w:val="5"/>
      </w:numPr>
      <w:spacing w:beforeLines="100" w:afterLines="100"/>
      <w:jc w:val="both"/>
      <w:outlineLvl w:val="1"/>
    </w:pPr>
    <w:rPr>
      <w:rFonts w:ascii="黑体" w:hAnsi="Times New Roman" w:eastAsia="黑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二级条标题"/>
    <w:basedOn w:val="107"/>
    <w:next w:val="25"/>
    <w:uiPriority w:val="0"/>
    <w:pPr>
      <w:numPr>
        <w:ilvl w:val="2"/>
      </w:numPr>
      <w:spacing w:before="50" w:after="50"/>
      <w:outlineLvl w:val="3"/>
    </w:pPr>
  </w:style>
  <w:style w:type="paragraph" w:customStyle="1" w:styleId="112">
    <w:name w:val="封面标准号2"/>
    <w:qFormat/>
    <w:uiPriority w:val="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113">
    <w:name w:val="列项——（一级）"/>
    <w:qFormat/>
    <w:uiPriority w:val="0"/>
    <w:pPr>
      <w:widowControl w:val="0"/>
      <w:numPr>
        <w:ilvl w:val="0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列项●（二级）"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目次、标准名称标题"/>
    <w:basedOn w:val="1"/>
    <w:next w:val="25"/>
    <w:qFormat/>
    <w:uiPriority w:val="99"/>
    <w:pPr>
      <w:keepNext/>
      <w:pageBreakBefore/>
      <w:shd w:val="clear" w:color="FFFFFF" w:fill="FFFFFF"/>
      <w:overflowPunct/>
      <w:autoSpaceDE/>
      <w:autoSpaceDN/>
      <w:adjustRightInd/>
      <w:spacing w:before="640" w:after="560" w:line="460" w:lineRule="exact"/>
      <w:jc w:val="center"/>
      <w:textAlignment w:val="auto"/>
      <w:outlineLvl w:val="0"/>
    </w:pPr>
    <w:rPr>
      <w:rFonts w:ascii="黑体" w:hAnsi="Times New Roman" w:eastAsia="黑体"/>
      <w:sz w:val="32"/>
      <w:lang w:eastAsia="zh-CN"/>
    </w:rPr>
  </w:style>
  <w:style w:type="paragraph" w:customStyle="1" w:styleId="116">
    <w:name w:val="三级条标题"/>
    <w:basedOn w:val="111"/>
    <w:next w:val="25"/>
    <w:qFormat/>
    <w:uiPriority w:val="0"/>
    <w:pPr>
      <w:numPr>
        <w:ilvl w:val="3"/>
      </w:numPr>
      <w:outlineLvl w:val="4"/>
    </w:pPr>
  </w:style>
  <w:style w:type="paragraph" w:customStyle="1" w:styleId="117">
    <w:name w:val="示例"/>
    <w:next w:val="118"/>
    <w:qFormat/>
    <w:uiPriority w:val="0"/>
    <w:pPr>
      <w:widowControl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18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19">
    <w:name w:val="数字编号列项（二级）"/>
    <w:qFormat/>
    <w:uiPriority w:val="0"/>
    <w:pPr>
      <w:numPr>
        <w:ilvl w:val="1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0">
    <w:name w:val="四级条标题"/>
    <w:basedOn w:val="116"/>
    <w:next w:val="25"/>
    <w:qFormat/>
    <w:uiPriority w:val="0"/>
    <w:pPr>
      <w:numPr>
        <w:ilvl w:val="4"/>
      </w:numPr>
      <w:outlineLvl w:val="5"/>
    </w:pPr>
  </w:style>
  <w:style w:type="paragraph" w:customStyle="1" w:styleId="121">
    <w:name w:val="五级条标题"/>
    <w:basedOn w:val="120"/>
    <w:next w:val="25"/>
    <w:uiPriority w:val="0"/>
    <w:pPr>
      <w:numPr>
        <w:ilvl w:val="5"/>
      </w:numPr>
      <w:outlineLvl w:val="6"/>
    </w:pPr>
  </w:style>
  <w:style w:type="paragraph" w:customStyle="1" w:styleId="122">
    <w:name w:val="注："/>
    <w:next w:val="25"/>
    <w:qFormat/>
    <w:uiPriority w:val="0"/>
    <w:pPr>
      <w:widowControl w:val="0"/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23">
    <w:name w:val="注×："/>
    <w:uiPriority w:val="0"/>
    <w:pPr>
      <w:widowControl w:val="0"/>
      <w:numPr>
        <w:ilvl w:val="0"/>
        <w:numId w:val="8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24">
    <w:name w:val="字母编号列项（一级）"/>
    <w:qFormat/>
    <w:uiPriority w:val="0"/>
    <w:pPr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5">
    <w:name w:val="列项◆（三级）"/>
    <w:basedOn w:val="1"/>
    <w:qFormat/>
    <w:uiPriority w:val="0"/>
    <w:pPr>
      <w:widowControl w:val="0"/>
      <w:numPr>
        <w:ilvl w:val="2"/>
        <w:numId w:val="6"/>
      </w:numPr>
      <w:overflowPunct/>
      <w:autoSpaceDE/>
      <w:autoSpaceDN/>
      <w:adjustRightInd/>
      <w:jc w:val="both"/>
      <w:textAlignment w:val="auto"/>
    </w:pPr>
    <w:rPr>
      <w:rFonts w:ascii="宋体" w:hAnsi="Times New Roman"/>
      <w:kern w:val="2"/>
      <w:sz w:val="21"/>
      <w:szCs w:val="21"/>
      <w:lang w:eastAsia="zh-CN"/>
    </w:rPr>
  </w:style>
  <w:style w:type="paragraph" w:customStyle="1" w:styleId="126">
    <w:name w:val="编号列项（三级）"/>
    <w:qFormat/>
    <w:uiPriority w:val="0"/>
    <w:pPr>
      <w:numPr>
        <w:ilvl w:val="2"/>
        <w:numId w:val="7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7">
    <w:name w:val="示例×："/>
    <w:basedOn w:val="110"/>
    <w:qFormat/>
    <w:uiPriority w:val="0"/>
    <w:pPr>
      <w:numPr>
        <w:numId w:val="0"/>
      </w:numPr>
      <w:spacing w:beforeLines="0" w:afterLines="0"/>
      <w:ind w:left="927" w:hanging="360"/>
      <w:outlineLvl w:val="9"/>
    </w:pPr>
    <w:rPr>
      <w:rFonts w:ascii="宋体" w:eastAsia="宋体"/>
      <w:sz w:val="18"/>
      <w:szCs w:val="18"/>
    </w:rPr>
  </w:style>
  <w:style w:type="paragraph" w:customStyle="1" w:styleId="128">
    <w:name w:val="二级无"/>
    <w:basedOn w:val="111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29">
    <w:name w:val="注：（正文）"/>
    <w:basedOn w:val="122"/>
    <w:next w:val="25"/>
    <w:uiPriority w:val="0"/>
  </w:style>
  <w:style w:type="paragraph" w:customStyle="1" w:styleId="130">
    <w:name w:val="注×：（正文）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31">
    <w:name w:val="标准标志"/>
    <w:next w:val="1"/>
    <w:qFormat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132">
    <w:name w:val="标准称谓"/>
    <w:next w:val="1"/>
    <w:qFormat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33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34">
    <w:name w:val="标准书眉_偶数页"/>
    <w:basedOn w:val="109"/>
    <w:next w:val="1"/>
    <w:qFormat/>
    <w:uiPriority w:val="0"/>
    <w:pPr>
      <w:jc w:val="left"/>
    </w:pPr>
  </w:style>
  <w:style w:type="paragraph" w:customStyle="1" w:styleId="135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6">
    <w:name w:val="参考文献"/>
    <w:basedOn w:val="1"/>
    <w:next w:val="25"/>
    <w:qFormat/>
    <w:uiPriority w:val="0"/>
    <w:pPr>
      <w:keepNext/>
      <w:pageBreakBefore/>
      <w:shd w:val="clear" w:color="FFFFFF" w:fill="FFFFFF"/>
      <w:overflowPunct/>
      <w:autoSpaceDE/>
      <w:autoSpaceDN/>
      <w:adjustRightInd/>
      <w:spacing w:before="640" w:after="200"/>
      <w:jc w:val="center"/>
      <w:textAlignment w:val="auto"/>
      <w:outlineLvl w:val="0"/>
    </w:pPr>
    <w:rPr>
      <w:rFonts w:ascii="黑体" w:hAnsi="Times New Roman" w:eastAsia="黑体"/>
      <w:sz w:val="21"/>
      <w:lang w:eastAsia="zh-CN"/>
    </w:rPr>
  </w:style>
  <w:style w:type="paragraph" w:customStyle="1" w:styleId="137">
    <w:name w:val="参考文献、索引标题"/>
    <w:basedOn w:val="1"/>
    <w:next w:val="25"/>
    <w:qFormat/>
    <w:uiPriority w:val="0"/>
    <w:pPr>
      <w:keepNext/>
      <w:pageBreakBefore/>
      <w:shd w:val="clear" w:color="FFFFFF" w:fill="FFFFFF"/>
      <w:overflowPunct/>
      <w:autoSpaceDE/>
      <w:autoSpaceDN/>
      <w:adjustRightInd/>
      <w:spacing w:before="640" w:after="200"/>
      <w:jc w:val="center"/>
      <w:textAlignment w:val="auto"/>
      <w:outlineLvl w:val="0"/>
    </w:pPr>
    <w:rPr>
      <w:rFonts w:ascii="黑体" w:hAnsi="Times New Roman" w:eastAsia="黑体"/>
      <w:sz w:val="21"/>
      <w:lang w:eastAsia="zh-CN"/>
    </w:rPr>
  </w:style>
  <w:style w:type="character" w:customStyle="1" w:styleId="138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139">
    <w:name w:val="发布部门"/>
    <w:next w:val="25"/>
    <w:qFormat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140">
    <w:name w:val="发布日期"/>
    <w:qFormat/>
    <w:uiPriority w:val="0"/>
    <w:pPr>
      <w:framePr w:w="3997" w:h="471" w:hRule="exact" w:vSpace="181" w:wrap="around" w:vAnchor="margin" w:hAnchor="page" w:x="7089" w:y="14097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41">
    <w:name w:val="封面标准代替信息"/>
    <w:qFormat/>
    <w:uiPriority w:val="0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142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43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44">
    <w:name w:val="封面标准英文名称"/>
    <w:basedOn w:val="143"/>
    <w:qFormat/>
    <w:uiPriority w:val="0"/>
    <w:pPr>
      <w:framePr/>
      <w:spacing w:before="370" w:line="400" w:lineRule="exact"/>
    </w:pPr>
    <w:rPr>
      <w:rFonts w:ascii="Times New Roman"/>
      <w:sz w:val="28"/>
      <w:szCs w:val="28"/>
    </w:rPr>
  </w:style>
  <w:style w:type="paragraph" w:customStyle="1" w:styleId="145">
    <w:name w:val="封面一致性程度标识"/>
    <w:basedOn w:val="144"/>
    <w:qFormat/>
    <w:uiPriority w:val="0"/>
    <w:pPr>
      <w:framePr/>
      <w:spacing w:before="440"/>
    </w:pPr>
    <w:rPr>
      <w:rFonts w:ascii="宋体" w:eastAsia="宋体"/>
    </w:rPr>
  </w:style>
  <w:style w:type="paragraph" w:customStyle="1" w:styleId="146">
    <w:name w:val="封面标准文稿类别"/>
    <w:basedOn w:val="145"/>
    <w:qFormat/>
    <w:uiPriority w:val="0"/>
    <w:pPr>
      <w:framePr/>
      <w:spacing w:after="160" w:line="240" w:lineRule="auto"/>
    </w:pPr>
    <w:rPr>
      <w:sz w:val="24"/>
    </w:rPr>
  </w:style>
  <w:style w:type="paragraph" w:customStyle="1" w:styleId="147">
    <w:name w:val="封面标准文稿编辑信息"/>
    <w:basedOn w:val="146"/>
    <w:qFormat/>
    <w:uiPriority w:val="0"/>
    <w:pPr>
      <w:framePr/>
      <w:spacing w:before="180" w:line="180" w:lineRule="exact"/>
    </w:pPr>
    <w:rPr>
      <w:sz w:val="21"/>
    </w:rPr>
  </w:style>
  <w:style w:type="paragraph" w:customStyle="1" w:styleId="148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49">
    <w:name w:val="附录标识"/>
    <w:basedOn w:val="1"/>
    <w:next w:val="25"/>
    <w:qFormat/>
    <w:uiPriority w:val="99"/>
    <w:pPr>
      <w:keepNext/>
      <w:numPr>
        <w:ilvl w:val="0"/>
        <w:numId w:val="10"/>
      </w:numPr>
      <w:shd w:val="clear" w:color="FFFFFF" w:fill="FFFFFF"/>
      <w:tabs>
        <w:tab w:val="left" w:pos="360"/>
        <w:tab w:val="left" w:pos="6405"/>
      </w:tabs>
      <w:overflowPunct/>
      <w:autoSpaceDE/>
      <w:autoSpaceDN/>
      <w:adjustRightInd/>
      <w:spacing w:before="640" w:after="280"/>
      <w:jc w:val="center"/>
      <w:textAlignment w:val="auto"/>
      <w:outlineLvl w:val="0"/>
    </w:pPr>
    <w:rPr>
      <w:rFonts w:ascii="黑体" w:hAnsi="Times New Roman" w:eastAsia="黑体"/>
      <w:sz w:val="21"/>
      <w:lang w:eastAsia="zh-CN"/>
    </w:rPr>
  </w:style>
  <w:style w:type="paragraph" w:customStyle="1" w:styleId="150">
    <w:name w:val="附录标题"/>
    <w:basedOn w:val="25"/>
    <w:next w:val="25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51">
    <w:name w:val="附录二级条标题"/>
    <w:basedOn w:val="1"/>
    <w:next w:val="25"/>
    <w:qFormat/>
    <w:uiPriority w:val="99"/>
    <w:pPr>
      <w:numPr>
        <w:ilvl w:val="3"/>
        <w:numId w:val="10"/>
      </w:numPr>
      <w:tabs>
        <w:tab w:val="left" w:pos="360"/>
      </w:tabs>
      <w:wordWrap w:val="0"/>
      <w:adjustRightInd/>
      <w:spacing w:beforeLines="50" w:afterLines="50"/>
      <w:jc w:val="both"/>
      <w:outlineLvl w:val="3"/>
    </w:pPr>
    <w:rPr>
      <w:rFonts w:ascii="黑体" w:hAnsi="Times New Roman" w:eastAsia="黑体"/>
      <w:kern w:val="21"/>
      <w:sz w:val="21"/>
      <w:lang w:eastAsia="zh-CN"/>
    </w:rPr>
  </w:style>
  <w:style w:type="paragraph" w:customStyle="1" w:styleId="152">
    <w:name w:val="附录二级无"/>
    <w:basedOn w:val="151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53">
    <w:name w:val="附录公式"/>
    <w:basedOn w:val="25"/>
    <w:next w:val="25"/>
    <w:link w:val="154"/>
    <w:qFormat/>
    <w:uiPriority w:val="0"/>
  </w:style>
  <w:style w:type="character" w:customStyle="1" w:styleId="154">
    <w:name w:val="附录公式 Char"/>
    <w:basedOn w:val="106"/>
    <w:link w:val="153"/>
    <w:qFormat/>
    <w:uiPriority w:val="0"/>
    <w:rPr>
      <w:rFonts w:ascii="宋体"/>
      <w:kern w:val="2"/>
      <w:sz w:val="21"/>
      <w:szCs w:val="22"/>
    </w:rPr>
  </w:style>
  <w:style w:type="paragraph" w:customStyle="1" w:styleId="155">
    <w:name w:val="附录公式编号制表符"/>
    <w:basedOn w:val="1"/>
    <w:next w:val="25"/>
    <w:qFormat/>
    <w:uiPriority w:val="0"/>
    <w:pPr>
      <w:tabs>
        <w:tab w:val="center" w:pos="4201"/>
        <w:tab w:val="right" w:leader="dot" w:pos="9298"/>
      </w:tabs>
      <w:overflowPunct/>
      <w:adjustRightInd/>
      <w:jc w:val="both"/>
      <w:textAlignment w:val="auto"/>
    </w:pPr>
    <w:rPr>
      <w:rFonts w:ascii="宋体" w:hAnsi="Times New Roman"/>
      <w:sz w:val="21"/>
      <w:lang w:eastAsia="zh-CN"/>
    </w:rPr>
  </w:style>
  <w:style w:type="paragraph" w:customStyle="1" w:styleId="156">
    <w:name w:val="附录三级条标题"/>
    <w:basedOn w:val="151"/>
    <w:next w:val="25"/>
    <w:qFormat/>
    <w:uiPriority w:val="99"/>
    <w:pPr>
      <w:numPr>
        <w:ilvl w:val="4"/>
      </w:numPr>
      <w:outlineLvl w:val="4"/>
    </w:pPr>
  </w:style>
  <w:style w:type="paragraph" w:customStyle="1" w:styleId="157">
    <w:name w:val="附录三级无"/>
    <w:basedOn w:val="156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58">
    <w:name w:val="附录数字编号列项（二级）"/>
    <w:qFormat/>
    <w:uiPriority w:val="0"/>
    <w:pPr>
      <w:numPr>
        <w:ilvl w:val="1"/>
        <w:numId w:val="11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59">
    <w:name w:val="附录四级条标题"/>
    <w:basedOn w:val="156"/>
    <w:next w:val="25"/>
    <w:qFormat/>
    <w:uiPriority w:val="99"/>
    <w:pPr>
      <w:numPr>
        <w:ilvl w:val="5"/>
      </w:numPr>
      <w:outlineLvl w:val="5"/>
    </w:pPr>
  </w:style>
  <w:style w:type="paragraph" w:customStyle="1" w:styleId="160">
    <w:name w:val="附录四级无"/>
    <w:basedOn w:val="159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61">
    <w:name w:val="附录图标号"/>
    <w:basedOn w:val="1"/>
    <w:qFormat/>
    <w:uiPriority w:val="0"/>
    <w:pPr>
      <w:keepNext/>
      <w:pageBreakBefore/>
      <w:numPr>
        <w:ilvl w:val="0"/>
        <w:numId w:val="12"/>
      </w:numPr>
      <w:overflowPunct/>
      <w:autoSpaceDE/>
      <w:autoSpaceDN/>
      <w:adjustRightInd/>
      <w:spacing w:line="14" w:lineRule="exact"/>
      <w:ind w:left="0" w:firstLine="363"/>
      <w:jc w:val="center"/>
      <w:textAlignment w:val="auto"/>
      <w:outlineLvl w:val="0"/>
    </w:pPr>
    <w:rPr>
      <w:rFonts w:ascii="Times New Roman" w:hAnsi="Times New Roman"/>
      <w:color w:val="FFFFFF"/>
      <w:kern w:val="2"/>
      <w:sz w:val="21"/>
      <w:szCs w:val="24"/>
      <w:lang w:eastAsia="zh-CN"/>
    </w:rPr>
  </w:style>
  <w:style w:type="paragraph" w:customStyle="1" w:styleId="162">
    <w:name w:val="附录图标题"/>
    <w:basedOn w:val="1"/>
    <w:next w:val="25"/>
    <w:qFormat/>
    <w:uiPriority w:val="0"/>
    <w:pPr>
      <w:widowControl w:val="0"/>
      <w:numPr>
        <w:ilvl w:val="1"/>
        <w:numId w:val="12"/>
      </w:numPr>
      <w:tabs>
        <w:tab w:val="left" w:pos="363"/>
      </w:tabs>
      <w:overflowPunct/>
      <w:autoSpaceDE/>
      <w:autoSpaceDN/>
      <w:adjustRightInd/>
      <w:spacing w:beforeLines="50" w:afterLines="50"/>
      <w:ind w:left="0" w:firstLine="0"/>
      <w:jc w:val="center"/>
      <w:textAlignment w:val="auto"/>
    </w:pPr>
    <w:rPr>
      <w:rFonts w:ascii="黑体" w:hAnsi="Times New Roman" w:eastAsia="黑体"/>
      <w:kern w:val="2"/>
      <w:sz w:val="21"/>
      <w:szCs w:val="21"/>
      <w:lang w:eastAsia="zh-CN"/>
    </w:rPr>
  </w:style>
  <w:style w:type="paragraph" w:customStyle="1" w:styleId="163">
    <w:name w:val="附录五级条标题"/>
    <w:basedOn w:val="159"/>
    <w:next w:val="25"/>
    <w:qFormat/>
    <w:uiPriority w:val="99"/>
    <w:pPr>
      <w:numPr>
        <w:ilvl w:val="6"/>
      </w:numPr>
      <w:outlineLvl w:val="6"/>
    </w:pPr>
  </w:style>
  <w:style w:type="paragraph" w:customStyle="1" w:styleId="164">
    <w:name w:val="附录五级无"/>
    <w:basedOn w:val="163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65">
    <w:name w:val="附录章标题"/>
    <w:next w:val="25"/>
    <w:qFormat/>
    <w:uiPriority w:val="99"/>
    <w:pPr>
      <w:numPr>
        <w:ilvl w:val="1"/>
        <w:numId w:val="10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66">
    <w:name w:val="附录一级条标题"/>
    <w:basedOn w:val="165"/>
    <w:next w:val="25"/>
    <w:qFormat/>
    <w:uiPriority w:val="99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167">
    <w:name w:val="附录一级无"/>
    <w:basedOn w:val="166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68">
    <w:name w:val="附录字母编号列项（一级）"/>
    <w:qFormat/>
    <w:uiPriority w:val="0"/>
    <w:pPr>
      <w:numPr>
        <w:ilvl w:val="0"/>
        <w:numId w:val="11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69">
    <w:name w:val="脚注文本 Char"/>
    <w:basedOn w:val="51"/>
    <w:link w:val="20"/>
    <w:qFormat/>
    <w:uiPriority w:val="0"/>
    <w:rPr>
      <w:rFonts w:ascii="宋体"/>
      <w:kern w:val="2"/>
      <w:sz w:val="18"/>
      <w:szCs w:val="18"/>
      <w:lang w:eastAsia="en-US"/>
    </w:rPr>
  </w:style>
  <w:style w:type="paragraph" w:customStyle="1" w:styleId="170">
    <w:name w:val="列项说明"/>
    <w:basedOn w:val="1"/>
    <w:qFormat/>
    <w:uiPriority w:val="0"/>
    <w:pPr>
      <w:widowControl w:val="0"/>
      <w:overflowPunct/>
      <w:autoSpaceDE/>
      <w:autoSpaceDN/>
      <w:spacing w:line="320" w:lineRule="exact"/>
      <w:ind w:left="400" w:leftChars="200" w:hanging="200" w:hangingChars="200"/>
    </w:pPr>
    <w:rPr>
      <w:rFonts w:ascii="宋体" w:hAnsi="Times New Roman"/>
      <w:sz w:val="21"/>
      <w:lang w:eastAsia="zh-CN"/>
    </w:rPr>
  </w:style>
  <w:style w:type="paragraph" w:customStyle="1" w:styleId="171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2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3">
    <w:name w:val="其他标准标志"/>
    <w:basedOn w:val="131"/>
    <w:qFormat/>
    <w:uiPriority w:val="0"/>
    <w:pPr>
      <w:framePr w:w="6101" w:vAnchor="page" w:hAnchor="page" w:x="4673" w:y="942"/>
    </w:pPr>
    <w:rPr>
      <w:w w:val="130"/>
    </w:rPr>
  </w:style>
  <w:style w:type="paragraph" w:customStyle="1" w:styleId="174">
    <w:name w:val="其他标准称谓"/>
    <w:next w:val="1"/>
    <w:qFormat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75">
    <w:name w:val="其他发布部门"/>
    <w:basedOn w:val="139"/>
    <w:qFormat/>
    <w:uiPriority w:val="0"/>
    <w:pPr>
      <w:framePr w:y="15310"/>
      <w:spacing w:line="0" w:lineRule="atLeast"/>
    </w:pPr>
    <w:rPr>
      <w:rFonts w:ascii="黑体" w:eastAsia="黑体"/>
      <w:b w:val="0"/>
    </w:rPr>
  </w:style>
  <w:style w:type="paragraph" w:customStyle="1" w:styleId="176">
    <w:name w:val="前言、引言标题"/>
    <w:next w:val="25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7">
    <w:name w:val="三级无"/>
    <w:basedOn w:val="116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78">
    <w:name w:val="实施日期"/>
    <w:basedOn w:val="140"/>
    <w:qFormat/>
    <w:uiPriority w:val="0"/>
    <w:pPr>
      <w:framePr w:vAnchor="page" w:hAnchor="text"/>
      <w:jc w:val="right"/>
    </w:pPr>
  </w:style>
  <w:style w:type="paragraph" w:customStyle="1" w:styleId="179">
    <w:name w:val="示例后文字"/>
    <w:basedOn w:val="25"/>
    <w:next w:val="25"/>
    <w:qFormat/>
    <w:uiPriority w:val="0"/>
    <w:pPr>
      <w:ind w:firstLine="360"/>
    </w:pPr>
    <w:rPr>
      <w:sz w:val="18"/>
    </w:rPr>
  </w:style>
  <w:style w:type="paragraph" w:customStyle="1" w:styleId="180">
    <w:name w:val="首示例"/>
    <w:next w:val="25"/>
    <w:link w:val="181"/>
    <w:qFormat/>
    <w:uiPriority w:val="0"/>
    <w:pPr>
      <w:tabs>
        <w:tab w:val="left" w:pos="360"/>
      </w:tabs>
    </w:pPr>
    <w:rPr>
      <w:rFonts w:ascii="宋体" w:hAnsi="宋体" w:eastAsia="宋体" w:cs="Times New Roman"/>
      <w:sz w:val="18"/>
      <w:szCs w:val="18"/>
      <w:lang w:val="en-US" w:eastAsia="zh-CN" w:bidi="ar-SA"/>
    </w:rPr>
  </w:style>
  <w:style w:type="character" w:customStyle="1" w:styleId="181">
    <w:name w:val="首示例 Char"/>
    <w:link w:val="180"/>
    <w:qFormat/>
    <w:uiPriority w:val="0"/>
    <w:rPr>
      <w:rFonts w:ascii="宋体" w:hAnsi="宋体"/>
      <w:sz w:val="18"/>
      <w:szCs w:val="18"/>
    </w:rPr>
  </w:style>
  <w:style w:type="paragraph" w:customStyle="1" w:styleId="182">
    <w:name w:val="四级无"/>
    <w:basedOn w:val="120"/>
    <w:qFormat/>
    <w:uiPriority w:val="0"/>
    <w:pPr>
      <w:numPr>
        <w:ilvl w:val="0"/>
        <w:numId w:val="13"/>
      </w:numPr>
      <w:spacing w:beforeLines="0" w:afterLines="0"/>
      <w:ind w:firstLine="0"/>
    </w:pPr>
    <w:rPr>
      <w:rFonts w:ascii="宋体" w:eastAsia="宋体"/>
    </w:rPr>
  </w:style>
  <w:style w:type="paragraph" w:customStyle="1" w:styleId="183">
    <w:name w:val="条文脚注"/>
    <w:basedOn w:val="20"/>
    <w:qFormat/>
    <w:uiPriority w:val="0"/>
    <w:pPr>
      <w:numPr>
        <w:numId w:val="0"/>
      </w:numPr>
      <w:jc w:val="both"/>
    </w:pPr>
  </w:style>
  <w:style w:type="paragraph" w:customStyle="1" w:styleId="184">
    <w:name w:val="图标脚注说明"/>
    <w:basedOn w:val="25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85">
    <w:name w:val="图表脚注说明"/>
    <w:basedOn w:val="1"/>
    <w:qFormat/>
    <w:uiPriority w:val="0"/>
    <w:pPr>
      <w:widowControl w:val="0"/>
      <w:numPr>
        <w:ilvl w:val="0"/>
        <w:numId w:val="14"/>
      </w:numPr>
      <w:overflowPunct/>
      <w:autoSpaceDE/>
      <w:autoSpaceDN/>
      <w:adjustRightInd/>
      <w:jc w:val="both"/>
      <w:textAlignment w:val="auto"/>
    </w:pPr>
    <w:rPr>
      <w:rFonts w:ascii="宋体" w:hAnsi="Times New Roman"/>
      <w:kern w:val="2"/>
      <w:sz w:val="18"/>
      <w:szCs w:val="18"/>
      <w:lang w:eastAsia="zh-CN"/>
    </w:rPr>
  </w:style>
  <w:style w:type="paragraph" w:customStyle="1" w:styleId="186">
    <w:name w:val="图的脚注"/>
    <w:next w:val="25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87">
    <w:name w:val="尾注文本 Char"/>
    <w:basedOn w:val="51"/>
    <w:link w:val="18"/>
    <w:qFormat/>
    <w:uiPriority w:val="99"/>
    <w:rPr>
      <w:kern w:val="2"/>
      <w:sz w:val="21"/>
      <w:szCs w:val="24"/>
    </w:rPr>
  </w:style>
  <w:style w:type="paragraph" w:customStyle="1" w:styleId="188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89">
    <w:name w:val="五级无"/>
    <w:basedOn w:val="121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90">
    <w:name w:val="一级无"/>
    <w:basedOn w:val="107"/>
    <w:qFormat/>
    <w:uiPriority w:val="0"/>
    <w:pPr>
      <w:spacing w:beforeLines="0" w:afterLines="0"/>
    </w:pPr>
    <w:rPr>
      <w:rFonts w:ascii="宋体" w:eastAsia="宋体"/>
    </w:rPr>
  </w:style>
  <w:style w:type="paragraph" w:customStyle="1" w:styleId="191">
    <w:name w:val="正文公式编号制表符"/>
    <w:basedOn w:val="25"/>
    <w:next w:val="25"/>
    <w:qFormat/>
    <w:uiPriority w:val="0"/>
    <w:pPr>
      <w:ind w:firstLine="0" w:firstLineChars="0"/>
    </w:pPr>
  </w:style>
  <w:style w:type="paragraph" w:customStyle="1" w:styleId="192">
    <w:name w:val="正文图标题"/>
    <w:next w:val="25"/>
    <w:qFormat/>
    <w:uiPriority w:val="0"/>
    <w:p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3">
    <w:name w:val="终结线"/>
    <w:basedOn w:val="1"/>
    <w:qFormat/>
    <w:uiPriority w:val="0"/>
    <w:pPr>
      <w:framePr w:hSpace="181" w:vSpace="181" w:wrap="around" w:vAnchor="text" w:hAnchor="margin" w:xAlign="center" w:y="285"/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94">
    <w:name w:val="其他发布日期"/>
    <w:basedOn w:val="140"/>
    <w:qFormat/>
    <w:uiPriority w:val="0"/>
    <w:pPr>
      <w:framePr w:vAnchor="page" w:hAnchor="text" w:x="1419"/>
      <w:numPr>
        <w:ilvl w:val="0"/>
        <w:numId w:val="15"/>
      </w:numPr>
    </w:pPr>
  </w:style>
  <w:style w:type="paragraph" w:customStyle="1" w:styleId="195">
    <w:name w:val="其他实施日期"/>
    <w:basedOn w:val="178"/>
    <w:qFormat/>
    <w:uiPriority w:val="0"/>
    <w:pPr>
      <w:framePr/>
    </w:pPr>
  </w:style>
  <w:style w:type="paragraph" w:customStyle="1" w:styleId="196">
    <w:name w:val="封面标准名称2"/>
    <w:basedOn w:val="143"/>
    <w:qFormat/>
    <w:uiPriority w:val="0"/>
    <w:pPr>
      <w:framePr w:y="4469"/>
      <w:spacing w:beforeLines="630"/>
    </w:pPr>
  </w:style>
  <w:style w:type="paragraph" w:customStyle="1" w:styleId="197">
    <w:name w:val="封面标准英文名称2"/>
    <w:basedOn w:val="144"/>
    <w:qFormat/>
    <w:uiPriority w:val="0"/>
    <w:pPr>
      <w:framePr w:y="4469"/>
    </w:pPr>
  </w:style>
  <w:style w:type="paragraph" w:customStyle="1" w:styleId="198">
    <w:name w:val="封面一致性程度标识2"/>
    <w:basedOn w:val="145"/>
    <w:qFormat/>
    <w:uiPriority w:val="0"/>
    <w:pPr>
      <w:framePr w:y="4469"/>
    </w:pPr>
  </w:style>
  <w:style w:type="paragraph" w:customStyle="1" w:styleId="199">
    <w:name w:val="封面标准文稿类别2"/>
    <w:basedOn w:val="146"/>
    <w:qFormat/>
    <w:uiPriority w:val="0"/>
    <w:pPr>
      <w:framePr w:y="4469"/>
    </w:pPr>
  </w:style>
  <w:style w:type="paragraph" w:customStyle="1" w:styleId="200">
    <w:name w:val="封面标准文稿编辑信息2"/>
    <w:basedOn w:val="147"/>
    <w:qFormat/>
    <w:uiPriority w:val="0"/>
    <w:pPr>
      <w:framePr w:y="4469"/>
    </w:pPr>
  </w:style>
  <w:style w:type="paragraph" w:customStyle="1" w:styleId="201">
    <w:name w:val="表格"/>
    <w:basedOn w:val="1"/>
    <w:link w:val="227"/>
    <w:qFormat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4"/>
      <w:lang w:eastAsia="zh-CN"/>
    </w:rPr>
  </w:style>
  <w:style w:type="paragraph" w:customStyle="1" w:styleId="202">
    <w:name w:val="大标题"/>
    <w:basedOn w:val="1"/>
    <w:qFormat/>
    <w:uiPriority w:val="0"/>
    <w:pPr>
      <w:widowControl w:val="0"/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kern w:val="2"/>
      <w:sz w:val="36"/>
      <w:szCs w:val="24"/>
      <w:lang w:eastAsia="zh-CN"/>
    </w:rPr>
  </w:style>
  <w:style w:type="paragraph" w:customStyle="1" w:styleId="203">
    <w:name w:val="段落正文"/>
    <w:basedOn w:val="1"/>
    <w:qFormat/>
    <w:uiPriority w:val="0"/>
    <w:pPr>
      <w:overflowPunct/>
      <w:autoSpaceDE/>
      <w:autoSpaceDN/>
      <w:adjustRightInd/>
      <w:spacing w:after="200" w:line="360" w:lineRule="auto"/>
      <w:ind w:firstLine="482"/>
      <w:textAlignment w:val="auto"/>
    </w:pPr>
    <w:rPr>
      <w:rFonts w:ascii="Cambria" w:hAnsi="Cambria" w:cs="宋体"/>
      <w:sz w:val="24"/>
      <w:lang w:bidi="en-US"/>
    </w:rPr>
  </w:style>
  <w:style w:type="paragraph" w:customStyle="1" w:styleId="204">
    <w:name w:val="附录标题1"/>
    <w:basedOn w:val="2"/>
    <w:qFormat/>
    <w:uiPriority w:val="0"/>
    <w:pPr>
      <w:keepLines/>
      <w:widowControl w:val="0"/>
      <w:numPr>
        <w:numId w:val="16"/>
      </w:numPr>
      <w:overflowPunct/>
      <w:autoSpaceDE/>
      <w:autoSpaceDN/>
      <w:adjustRightInd/>
      <w:spacing w:before="340" w:after="330" w:line="578" w:lineRule="auto"/>
      <w:ind w:left="0" w:firstLine="0"/>
      <w:jc w:val="both"/>
      <w:textAlignment w:val="auto"/>
    </w:pPr>
    <w:rPr>
      <w:rFonts w:ascii="Times New Roman" w:hAnsi="Times New Roman" w:cs="宋体"/>
      <w:bCs/>
      <w:kern w:val="44"/>
      <w:sz w:val="44"/>
    </w:rPr>
  </w:style>
  <w:style w:type="paragraph" w:customStyle="1" w:styleId="205">
    <w:name w:val="附录标题2"/>
    <w:basedOn w:val="3"/>
    <w:next w:val="1"/>
    <w:qFormat/>
    <w:uiPriority w:val="0"/>
    <w:pPr>
      <w:keepLines/>
      <w:widowControl w:val="0"/>
      <w:numPr>
        <w:ilvl w:val="0"/>
        <w:numId w:val="0"/>
      </w:numPr>
      <w:overflowPunct/>
      <w:autoSpaceDE/>
      <w:autoSpaceDN/>
      <w:adjustRightInd/>
      <w:spacing w:before="260" w:after="260" w:line="360" w:lineRule="auto"/>
      <w:jc w:val="both"/>
      <w:textAlignment w:val="auto"/>
    </w:pPr>
    <w:rPr>
      <w:rFonts w:eastAsia="黑体" w:cs="宋体"/>
      <w:bCs/>
      <w:kern w:val="2"/>
      <w:sz w:val="32"/>
    </w:rPr>
  </w:style>
  <w:style w:type="paragraph" w:customStyle="1" w:styleId="206">
    <w:name w:val="图片居中"/>
    <w:basedOn w:val="1"/>
    <w:qFormat/>
    <w:uiPriority w:val="0"/>
    <w:pPr>
      <w:widowControl w:val="0"/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207">
    <w:name w:val="文章大标题"/>
    <w:basedOn w:val="1"/>
    <w:qFormat/>
    <w:uiPriority w:val="0"/>
    <w:pPr>
      <w:widowControl w:val="0"/>
      <w:overflowPunct/>
      <w:autoSpaceDE/>
      <w:autoSpaceDN/>
      <w:adjustRightInd/>
      <w:spacing w:line="360" w:lineRule="auto"/>
      <w:ind w:firstLine="960" w:firstLineChars="200"/>
      <w:jc w:val="center"/>
      <w:textAlignment w:val="auto"/>
    </w:pPr>
    <w:rPr>
      <w:rFonts w:ascii="宋体" w:hAnsi="宋体" w:cs="宋体"/>
      <w:b/>
      <w:kern w:val="2"/>
      <w:sz w:val="48"/>
      <w:lang w:eastAsia="zh-CN"/>
    </w:rPr>
  </w:style>
  <w:style w:type="paragraph" w:customStyle="1" w:styleId="208">
    <w:name w:val="文章列表"/>
    <w:basedOn w:val="1"/>
    <w:qFormat/>
    <w:uiPriority w:val="0"/>
    <w:pPr>
      <w:widowControl w:val="0"/>
      <w:numPr>
        <w:ilvl w:val="0"/>
        <w:numId w:val="17"/>
      </w:numPr>
      <w:overflowPunct/>
      <w:autoSpaceDE/>
      <w:autoSpaceDN/>
      <w:adjustRightInd/>
      <w:spacing w:line="360" w:lineRule="auto"/>
      <w:ind w:hanging="200" w:hangingChars="200"/>
      <w:jc w:val="both"/>
      <w:textAlignment w:val="auto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209">
    <w:name w:val="列表的项目符号"/>
    <w:basedOn w:val="36"/>
    <w:qFormat/>
    <w:uiPriority w:val="0"/>
    <w:pPr>
      <w:numPr>
        <w:ilvl w:val="0"/>
        <w:numId w:val="18"/>
      </w:numPr>
      <w:tabs>
        <w:tab w:val="clear" w:pos="1337"/>
      </w:tabs>
      <w:ind w:left="0" w:firstLine="0"/>
    </w:pPr>
  </w:style>
  <w:style w:type="paragraph" w:customStyle="1" w:styleId="210">
    <w:name w:val="图例样式"/>
    <w:basedOn w:val="1"/>
    <w:qFormat/>
    <w:uiPriority w:val="0"/>
    <w:pPr>
      <w:widowControl w:val="0"/>
      <w:overflowPunct/>
      <w:autoSpaceDE/>
      <w:autoSpaceDN/>
      <w:adjustRightInd/>
      <w:spacing w:line="360" w:lineRule="auto"/>
      <w:ind w:firstLine="480" w:firstLineChars="200"/>
      <w:jc w:val="center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211">
    <w:name w:val="样式 标题 3 + 行距: 1.5 倍行距"/>
    <w:basedOn w:val="4"/>
    <w:uiPriority w:val="0"/>
    <w:pPr>
      <w:keepLines/>
      <w:widowControl w:val="0"/>
      <w:numPr>
        <w:ilvl w:val="0"/>
        <w:numId w:val="0"/>
      </w:numPr>
      <w:tabs>
        <w:tab w:val="left" w:pos="420"/>
      </w:tabs>
      <w:overflowPunct/>
      <w:autoSpaceDE/>
      <w:autoSpaceDN/>
      <w:adjustRightInd/>
      <w:spacing w:before="0" w:after="0"/>
      <w:ind w:left="420" w:hanging="420"/>
      <w:textAlignment w:val="auto"/>
    </w:pPr>
    <w:rPr>
      <w:rFonts w:ascii="Times New Roman" w:hAnsi="Times New Roman" w:cs="宋体"/>
      <w:bCs/>
      <w:kern w:val="2"/>
      <w:sz w:val="32"/>
    </w:rPr>
  </w:style>
  <w:style w:type="paragraph" w:customStyle="1" w:styleId="212">
    <w:name w:val="图表脚注"/>
    <w:next w:val="25"/>
    <w:qFormat/>
    <w:uiPriority w:val="0"/>
    <w:pPr>
      <w:tabs>
        <w:tab w:val="left" w:pos="360"/>
      </w:tabs>
      <w:ind w:left="2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213">
    <w:name w:val="章标题 Char"/>
    <w:link w:val="110"/>
    <w:qFormat/>
    <w:uiPriority w:val="99"/>
    <w:rPr>
      <w:rFonts w:ascii="黑体" w:eastAsia="黑体"/>
      <w:kern w:val="2"/>
      <w:sz w:val="21"/>
      <w:szCs w:val="22"/>
    </w:rPr>
  </w:style>
  <w:style w:type="character" w:customStyle="1" w:styleId="214">
    <w:name w:val="HTML 地址 Char"/>
    <w:basedOn w:val="51"/>
    <w:link w:val="22"/>
    <w:qFormat/>
    <w:uiPriority w:val="99"/>
    <w:rPr>
      <w:i/>
      <w:iCs/>
      <w:kern w:val="2"/>
      <w:sz w:val="21"/>
      <w:szCs w:val="24"/>
    </w:rPr>
  </w:style>
  <w:style w:type="character" w:customStyle="1" w:styleId="215">
    <w:name w:val="HTML 预设格式 Char"/>
    <w:basedOn w:val="51"/>
    <w:link w:val="23"/>
    <w:qFormat/>
    <w:uiPriority w:val="0"/>
    <w:rPr>
      <w:rFonts w:ascii="Courier New" w:hAnsi="Courier New"/>
      <w:kern w:val="2"/>
    </w:rPr>
  </w:style>
  <w:style w:type="paragraph" w:customStyle="1" w:styleId="216">
    <w:name w:val="附录章标题 Char"/>
    <w:next w:val="25"/>
    <w:qFormat/>
    <w:uiPriority w:val="0"/>
    <w:pPr>
      <w:wordWrap w:val="0"/>
      <w:overflowPunct w:val="0"/>
      <w:autoSpaceDE w:val="0"/>
      <w:spacing w:beforeLines="50" w:afterLines="50"/>
      <w:jc w:val="both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character" w:customStyle="1" w:styleId="217">
    <w:name w:val="emailstyle61"/>
    <w:semiHidden/>
    <w:qFormat/>
    <w:uiPriority w:val="0"/>
    <w:rPr>
      <w:rFonts w:hint="default" w:ascii="Arial" w:hAnsi="Arial" w:eastAsia="宋体" w:cs="Arial"/>
      <w:color w:val="auto"/>
      <w:sz w:val="20"/>
    </w:rPr>
  </w:style>
  <w:style w:type="character" w:customStyle="1" w:styleId="218">
    <w:name w:val="emailstyle62"/>
    <w:semiHidden/>
    <w:qFormat/>
    <w:uiPriority w:val="0"/>
    <w:rPr>
      <w:rFonts w:hint="default" w:ascii="Arial" w:hAnsi="Arial" w:eastAsia="宋体" w:cs="Arial"/>
      <w:color w:val="auto"/>
      <w:sz w:val="20"/>
    </w:rPr>
  </w:style>
  <w:style w:type="character" w:customStyle="1" w:styleId="219">
    <w:name w:val="一级条标题 Char"/>
    <w:qFormat/>
    <w:uiPriority w:val="0"/>
    <w:rPr>
      <w:rFonts w:hint="eastAsia" w:ascii="黑体" w:eastAsia="黑体"/>
      <w:kern w:val="2"/>
      <w:sz w:val="21"/>
      <w:szCs w:val="24"/>
      <w:lang w:val="en-US" w:eastAsia="zh-CN" w:bidi="ar-SA"/>
    </w:rPr>
  </w:style>
  <w:style w:type="character" w:customStyle="1" w:styleId="220">
    <w:name w:val="附录章标题 Char Char"/>
    <w:qFormat/>
    <w:uiPriority w:val="0"/>
    <w:rPr>
      <w:rFonts w:hint="eastAsia" w:ascii="黑体" w:eastAsia="黑体"/>
      <w:kern w:val="21"/>
      <w:sz w:val="21"/>
      <w:lang w:val="en-US" w:eastAsia="zh-CN" w:bidi="ar-SA"/>
    </w:rPr>
  </w:style>
  <w:style w:type="character" w:customStyle="1" w:styleId="221">
    <w:name w:val="EmailStyle1901"/>
    <w:semiHidden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222">
    <w:name w:val="EmailStyle1911"/>
    <w:semiHidden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22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4">
    <w:name w:val="Char"/>
    <w:basedOn w:val="1"/>
    <w:qFormat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25">
    <w:name w:val="Char1"/>
    <w:basedOn w:val="1"/>
    <w:qFormat/>
    <w:uiPriority w:val="99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26">
    <w:name w:val="Char2"/>
    <w:basedOn w:val="1"/>
    <w:qFormat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character" w:customStyle="1" w:styleId="227">
    <w:name w:val="表格 Char"/>
    <w:basedOn w:val="51"/>
    <w:link w:val="201"/>
    <w:uiPriority w:val="0"/>
    <w:rPr>
      <w:kern w:val="2"/>
      <w:sz w:val="24"/>
    </w:rPr>
  </w:style>
  <w:style w:type="character" w:customStyle="1" w:styleId="228">
    <w:name w:val="副标题 Char1"/>
    <w:basedOn w:val="51"/>
    <w:uiPriority w:val="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customStyle="1" w:styleId="229">
    <w:name w:val="微软用户"/>
    <w:basedOn w:val="51"/>
    <w:uiPriority w:val="0"/>
    <w:rPr>
      <w:rFonts w:ascii="Arial" w:hAnsi="Arial" w:eastAsia="宋体"/>
      <w:color w:val="auto"/>
      <w:sz w:val="18"/>
    </w:rPr>
  </w:style>
  <w:style w:type="character" w:customStyle="1" w:styleId="230">
    <w:name w:val="正文文本 Char"/>
    <w:basedOn w:val="51"/>
    <w:link w:val="12"/>
    <w:uiPriority w:val="99"/>
  </w:style>
  <w:style w:type="character" w:customStyle="1" w:styleId="231">
    <w:name w:val="正文文本 Char1"/>
    <w:basedOn w:val="51"/>
    <w:uiPriority w:val="99"/>
    <w:rPr>
      <w:rFonts w:ascii="Arial" w:hAnsi="Arial"/>
      <w:sz w:val="22"/>
      <w:lang w:eastAsia="en-US"/>
    </w:rPr>
  </w:style>
  <w:style w:type="character" w:customStyle="1" w:styleId="232">
    <w:name w:val="引用 Char1"/>
    <w:basedOn w:val="51"/>
    <w:uiPriority w:val="29"/>
    <w:rPr>
      <w:rFonts w:ascii="Arial" w:hAnsi="Arial"/>
      <w:i/>
      <w:iCs/>
      <w:color w:val="000000"/>
      <w:sz w:val="22"/>
      <w:lang w:eastAsia="en-US"/>
    </w:rPr>
  </w:style>
  <w:style w:type="character" w:customStyle="1" w:styleId="233">
    <w:name w:val="批注主题 Char1"/>
    <w:basedOn w:val="97"/>
    <w:uiPriority w:val="99"/>
    <w:rPr>
      <w:rFonts w:ascii="Calibri" w:hAnsi="Calibri" w:eastAsia="宋体" w:cs="Times New Roman"/>
      <w:b/>
      <w:bCs/>
      <w:kern w:val="2"/>
      <w:sz w:val="24"/>
      <w:szCs w:val="22"/>
      <w:lang w:eastAsia="en-US"/>
    </w:rPr>
  </w:style>
  <w:style w:type="character" w:customStyle="1" w:styleId="234">
    <w:name w:val="明显引用 Char1"/>
    <w:basedOn w:val="51"/>
    <w:uiPriority w:val="30"/>
    <w:rPr>
      <w:rFonts w:ascii="Arial" w:hAnsi="Arial"/>
      <w:b/>
      <w:bCs/>
      <w:i/>
      <w:iCs/>
      <w:color w:val="4F81BD"/>
      <w:sz w:val="22"/>
      <w:lang w:eastAsia="en-US"/>
    </w:rPr>
  </w:style>
  <w:style w:type="character" w:customStyle="1" w:styleId="235">
    <w:name w:val="标题 Char1"/>
    <w:basedOn w:val="51"/>
    <w:uiPriority w:val="0"/>
    <w:rPr>
      <w:rFonts w:ascii="Cambria" w:hAnsi="Cambria" w:eastAsia="宋体" w:cs="Times New Roman"/>
      <w:b/>
      <w:kern w:val="0"/>
      <w:sz w:val="24"/>
      <w:szCs w:val="20"/>
      <w:lang w:eastAsia="en-US"/>
    </w:rPr>
  </w:style>
  <w:style w:type="paragraph" w:customStyle="1" w:styleId="236">
    <w:name w:val="列出段落1"/>
    <w:basedOn w:val="1"/>
    <w:qFormat/>
    <w:uiPriority w:val="34"/>
    <w:pPr>
      <w:widowControl w:val="0"/>
      <w:overflowPunct/>
      <w:autoSpaceDE/>
      <w:autoSpaceDN/>
      <w:adjustRightInd/>
      <w:ind w:firstLine="420" w:firstLineChars="200"/>
      <w:jc w:val="both"/>
      <w:textAlignment w:val="auto"/>
    </w:pPr>
    <w:rPr>
      <w:rFonts w:ascii="Calibri" w:hAnsi="Calibri" w:cs="Calibri"/>
      <w:kern w:val="2"/>
      <w:sz w:val="21"/>
      <w:szCs w:val="21"/>
      <w:lang w:eastAsia="zh-CN"/>
    </w:rPr>
  </w:style>
  <w:style w:type="character" w:customStyle="1" w:styleId="237">
    <w:name w:val="样式 加粗 黑色"/>
    <w:basedOn w:val="51"/>
    <w:uiPriority w:val="0"/>
    <w:rPr>
      <w:b/>
      <w:bCs/>
      <w:color w:val="000000"/>
    </w:rPr>
  </w:style>
  <w:style w:type="paragraph" w:customStyle="1" w:styleId="238">
    <w:name w:val="表格文字"/>
    <w:basedOn w:val="1"/>
    <w:uiPriority w:val="0"/>
    <w:pPr>
      <w:overflowPunct/>
      <w:autoSpaceDE/>
      <w:autoSpaceDN/>
      <w:spacing w:line="360" w:lineRule="exact"/>
    </w:pPr>
    <w:rPr>
      <w:rFonts w:ascii="Garamond" w:hAnsi="Garamond" w:eastAsia="楷体_GB2312"/>
      <w:sz w:val="24"/>
      <w:lang w:eastAsia="zh-CN"/>
    </w:rPr>
  </w:style>
  <w:style w:type="paragraph" w:customStyle="1" w:styleId="239">
    <w:name w:val="¸½Â¼"/>
    <w:basedOn w:val="4"/>
    <w:uiPriority w:val="0"/>
    <w:pPr>
      <w:numPr>
        <w:ilvl w:val="0"/>
        <w:numId w:val="0"/>
      </w:numPr>
      <w:tabs>
        <w:tab w:val="left" w:pos="360"/>
        <w:tab w:val="left" w:pos="432"/>
      </w:tabs>
      <w:spacing w:before="0" w:after="0"/>
      <w:jc w:val="both"/>
      <w:outlineLvl w:val="9"/>
    </w:pPr>
    <w:rPr>
      <w:rFonts w:ascii="Times New Roman" w:hAnsi="Times New Roman"/>
      <w:b w:val="0"/>
      <w:position w:val="20"/>
      <w:sz w:val="24"/>
      <w:lang w:eastAsia="zh-CN"/>
    </w:rPr>
  </w:style>
  <w:style w:type="character" w:customStyle="1" w:styleId="240">
    <w:name w:val="正文文本缩进 Char"/>
    <w:basedOn w:val="51"/>
    <w:link w:val="13"/>
    <w:uiPriority w:val="0"/>
    <w:rPr>
      <w:kern w:val="2"/>
      <w:sz w:val="21"/>
      <w:szCs w:val="24"/>
    </w:rPr>
  </w:style>
  <w:style w:type="paragraph" w:customStyle="1" w:styleId="241">
    <w:name w:val="Char Char Char Char Char Char Char Char Char Char Char Char Char"/>
    <w:basedOn w:val="1"/>
    <w:uiPriority w:val="0"/>
    <w:pPr>
      <w:widowControl w:val="0"/>
      <w:tabs>
        <w:tab w:val="left" w:pos="360"/>
      </w:tabs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4"/>
      <w:szCs w:val="24"/>
      <w:lang w:eastAsia="zh-CN"/>
    </w:rPr>
  </w:style>
  <w:style w:type="character" w:customStyle="1" w:styleId="242">
    <w:name w:val="ns1"/>
    <w:basedOn w:val="51"/>
    <w:uiPriority w:val="0"/>
    <w:rPr>
      <w:color w:val="FF0000"/>
    </w:rPr>
  </w:style>
  <w:style w:type="character" w:customStyle="1" w:styleId="243">
    <w:name w:val="Char Char12"/>
    <w:basedOn w:val="51"/>
    <w:locked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4">
    <w:name w:val="纯文本 Char"/>
    <w:basedOn w:val="51"/>
    <w:link w:val="39"/>
    <w:uiPriority w:val="0"/>
    <w:rPr>
      <w:rFonts w:ascii="宋体" w:hAnsi="Courier New" w:cs="Courier New"/>
      <w:szCs w:val="21"/>
    </w:rPr>
  </w:style>
  <w:style w:type="character" w:customStyle="1" w:styleId="245">
    <w:name w:val="纯文本 Char1"/>
    <w:basedOn w:val="51"/>
    <w:uiPriority w:val="0"/>
    <w:rPr>
      <w:rFonts w:ascii="宋体" w:hAnsi="Courier New" w:cs="Courier New"/>
      <w:sz w:val="21"/>
      <w:szCs w:val="21"/>
      <w:lang w:eastAsia="en-US"/>
    </w:rPr>
  </w:style>
  <w:style w:type="character" w:customStyle="1" w:styleId="246">
    <w:name w:val="Char Char14"/>
    <w:basedOn w:val="51"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7">
    <w:name w:val="Char Char13"/>
    <w:basedOn w:val="51"/>
    <w:locked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248">
    <w:name w:val="Char Char11"/>
    <w:basedOn w:val="51"/>
    <w:locked/>
    <w:uiPriority w:val="0"/>
    <w:rPr>
      <w:rFonts w:ascii="Arial" w:hAnsi="Arial" w:eastAsia="黑体" w:cs="Arial"/>
      <w:b/>
      <w:bCs/>
      <w:kern w:val="2"/>
      <w:sz w:val="28"/>
      <w:szCs w:val="28"/>
      <w:lang w:val="en-US" w:eastAsia="zh-CN"/>
    </w:rPr>
  </w:style>
  <w:style w:type="character" w:customStyle="1" w:styleId="249">
    <w:name w:val="Title Char"/>
    <w:basedOn w:val="51"/>
    <w:locked/>
    <w:uiPriority w:val="0"/>
    <w:rPr>
      <w:rFonts w:ascii="Cambria" w:hAnsi="Cambria" w:eastAsia="宋体" w:cs="Times New Roman"/>
      <w:b/>
      <w:sz w:val="24"/>
    </w:rPr>
  </w:style>
  <w:style w:type="paragraph" w:customStyle="1" w:styleId="250">
    <w:name w:val="p0"/>
    <w:basedOn w:val="1"/>
    <w:uiPriority w:val="0"/>
    <w:pPr>
      <w:overflowPunct/>
      <w:autoSpaceDE/>
      <w:autoSpaceDN/>
      <w:adjustRightInd/>
      <w:jc w:val="both"/>
      <w:textAlignment w:val="auto"/>
    </w:pPr>
    <w:rPr>
      <w:rFonts w:ascii="Calibri" w:hAnsi="Calibri" w:cs="宋体"/>
      <w:sz w:val="21"/>
      <w:szCs w:val="21"/>
      <w:lang w:eastAsia="zh-CN"/>
    </w:rPr>
  </w:style>
  <w:style w:type="paragraph" w:customStyle="1" w:styleId="251">
    <w:name w:val="Char3"/>
    <w:basedOn w:val="1"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252">
    <w:name w:val="样式1"/>
    <w:basedOn w:val="1"/>
    <w:link w:val="253"/>
    <w:qFormat/>
    <w:uiPriority w:val="0"/>
    <w:pPr>
      <w:widowControl w:val="0"/>
      <w:overflowPunct/>
      <w:autoSpaceDE/>
      <w:autoSpaceDN/>
      <w:adjustRightInd/>
      <w:jc w:val="both"/>
      <w:textAlignment w:val="auto"/>
    </w:pPr>
    <w:rPr>
      <w:rFonts w:ascii="宋体" w:hAnsi="宋体"/>
      <w:sz w:val="18"/>
      <w:szCs w:val="18"/>
    </w:rPr>
  </w:style>
  <w:style w:type="character" w:customStyle="1" w:styleId="253">
    <w:name w:val="样式1 Char"/>
    <w:link w:val="252"/>
    <w:uiPriority w:val="0"/>
    <w:rPr>
      <w:rFonts w:ascii="宋体" w:hAns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9E4BE-ED2C-4F14-AAC8-C9F3F1995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semdoc.dot</Template>
  <Pages>1</Pages>
  <Words>117</Words>
  <Characters>673</Characters>
  <Lines>5</Lines>
  <Paragraphs>1</Paragraphs>
  <TotalTime>0</TotalTime>
  <ScaleCrop>false</ScaleCrop>
  <LinksUpToDate>false</LinksUpToDate>
  <CharactersWithSpaces>789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2013-03-28T12:46:00Z</dcterms:created>
  <dc:creator>luyb</dc:creator>
  <cp:lastModifiedBy>dasong</cp:lastModifiedBy>
  <cp:lastPrinted>1998-02-13T02:30:00Z</cp:lastPrinted>
  <dcterms:modified xsi:type="dcterms:W3CDTF">2018-07-17T12:50:48Z</dcterms:modified>
  <cp:revision>6186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板版本">
    <vt:lpwstr>1.0</vt:lpwstr>
  </property>
  <property fmtid="{D5CDD505-2E9C-101B-9397-08002B2CF9AE}" pid="3" name="KSOProductBuildVer">
    <vt:lpwstr>1033-10.2.0.6080</vt:lpwstr>
  </property>
</Properties>
</file>