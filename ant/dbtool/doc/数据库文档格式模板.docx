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EFB" w:rsidRDefault="00DB7EFB" w:rsidP="00F60773">
      <w:pPr>
        <w:rPr>
          <w:lang w:eastAsia="zh-CN"/>
        </w:rPr>
      </w:pPr>
    </w:p>
    <w:p w:rsidR="00F60773" w:rsidRDefault="00F60773" w:rsidP="00F60773">
      <w:pPr>
        <w:rPr>
          <w:lang w:eastAsia="zh-CN"/>
        </w:rPr>
      </w:pPr>
    </w:p>
    <w:p w:rsidR="00F60773" w:rsidRDefault="00F60773" w:rsidP="00F60773">
      <w:pPr>
        <w:pStyle w:val="4"/>
      </w:pPr>
      <w:r>
        <w:rPr>
          <w:rFonts w:hint="eastAsia"/>
        </w:rPr>
        <w:t>车辆信息</w:t>
      </w:r>
    </w:p>
    <w:tbl>
      <w:tblPr>
        <w:tblW w:w="9818"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1"/>
        <w:gridCol w:w="1984"/>
        <w:gridCol w:w="1701"/>
        <w:gridCol w:w="4562"/>
      </w:tblGrid>
      <w:tr w:rsidR="00F60773" w:rsidTr="00711063">
        <w:trPr>
          <w:trHeight w:val="270"/>
        </w:trPr>
        <w:tc>
          <w:tcPr>
            <w:tcW w:w="1571" w:type="dxa"/>
            <w:shd w:val="clear" w:color="auto" w:fill="A6A6A6"/>
            <w:vAlign w:val="center"/>
          </w:tcPr>
          <w:p w:rsidR="00F60773" w:rsidRDefault="00F60773" w:rsidP="00711063">
            <w:pPr>
              <w:rPr>
                <w:rFonts w:ascii="宋体" w:hAnsi="宋体" w:cs="宋体"/>
                <w:color w:val="000000"/>
                <w:szCs w:val="21"/>
              </w:rPr>
            </w:pPr>
            <w:r>
              <w:rPr>
                <w:rFonts w:ascii="宋体" w:hAnsi="宋体" w:cs="宋体" w:hint="eastAsia"/>
                <w:color w:val="000000"/>
                <w:szCs w:val="21"/>
              </w:rPr>
              <w:t>表名</w:t>
            </w:r>
          </w:p>
        </w:tc>
        <w:tc>
          <w:tcPr>
            <w:tcW w:w="8247" w:type="dxa"/>
            <w:gridSpan w:val="3"/>
            <w:shd w:val="clear" w:color="auto" w:fill="A6A6A6"/>
            <w:vAlign w:val="center"/>
          </w:tcPr>
          <w:p w:rsidR="00F60773" w:rsidRDefault="00F60773" w:rsidP="00711063">
            <w:pPr>
              <w:rPr>
                <w:color w:val="000000"/>
                <w:szCs w:val="21"/>
              </w:rPr>
            </w:pPr>
            <w:r>
              <w:rPr>
                <w:rFonts w:cs="Microsoft Sans Serif" w:hint="eastAsia"/>
                <w:szCs w:val="21"/>
              </w:rPr>
              <w:t>DQB_</w:t>
            </w:r>
            <w:r>
              <w:t>BGPJDCXX</w:t>
            </w:r>
          </w:p>
        </w:tc>
      </w:tr>
      <w:tr w:rsidR="00F60773" w:rsidTr="00711063">
        <w:trPr>
          <w:trHeight w:val="270"/>
        </w:trPr>
        <w:tc>
          <w:tcPr>
            <w:tcW w:w="1571" w:type="dxa"/>
            <w:shd w:val="clear" w:color="auto" w:fill="A6A6A6"/>
            <w:vAlign w:val="center"/>
          </w:tcPr>
          <w:p w:rsidR="00F60773" w:rsidRDefault="00F60773" w:rsidP="00711063">
            <w:pPr>
              <w:rPr>
                <w:rFonts w:ascii="宋体" w:hAnsi="宋体" w:cs="宋体"/>
                <w:color w:val="000000"/>
                <w:szCs w:val="21"/>
              </w:rPr>
            </w:pPr>
            <w:r>
              <w:rPr>
                <w:rFonts w:ascii="宋体" w:hAnsi="宋体" w:cs="宋体" w:hint="eastAsia"/>
                <w:color w:val="000000"/>
                <w:szCs w:val="21"/>
              </w:rPr>
              <w:t>列名</w:t>
            </w:r>
          </w:p>
        </w:tc>
        <w:tc>
          <w:tcPr>
            <w:tcW w:w="1984" w:type="dxa"/>
            <w:shd w:val="clear" w:color="auto" w:fill="A6A6A6"/>
            <w:vAlign w:val="center"/>
          </w:tcPr>
          <w:p w:rsidR="00F60773" w:rsidRDefault="00F60773" w:rsidP="00711063">
            <w:pPr>
              <w:rPr>
                <w:rFonts w:ascii="宋体" w:hAnsi="宋体" w:cs="宋体"/>
                <w:color w:val="000000"/>
                <w:szCs w:val="21"/>
              </w:rPr>
            </w:pPr>
            <w:r>
              <w:rPr>
                <w:rFonts w:ascii="宋体" w:hAnsi="宋体" w:cs="宋体" w:hint="eastAsia"/>
                <w:color w:val="000000"/>
                <w:szCs w:val="21"/>
              </w:rPr>
              <w:t>数据类型</w:t>
            </w:r>
          </w:p>
        </w:tc>
        <w:tc>
          <w:tcPr>
            <w:tcW w:w="1701" w:type="dxa"/>
            <w:shd w:val="clear" w:color="auto" w:fill="A6A6A6"/>
            <w:vAlign w:val="center"/>
          </w:tcPr>
          <w:p w:rsidR="00F60773" w:rsidRDefault="00F60773" w:rsidP="00711063">
            <w:pPr>
              <w:rPr>
                <w:rFonts w:ascii="宋体" w:hAnsi="宋体" w:cs="宋体"/>
                <w:color w:val="000000"/>
                <w:szCs w:val="21"/>
              </w:rPr>
            </w:pPr>
            <w:r>
              <w:rPr>
                <w:rFonts w:ascii="宋体" w:hAnsi="宋体" w:cs="宋体" w:hint="eastAsia"/>
                <w:color w:val="000000"/>
                <w:szCs w:val="21"/>
              </w:rPr>
              <w:t>是否为空</w:t>
            </w:r>
          </w:p>
        </w:tc>
        <w:tc>
          <w:tcPr>
            <w:tcW w:w="4562" w:type="dxa"/>
            <w:shd w:val="clear" w:color="auto" w:fill="A6A6A6"/>
            <w:vAlign w:val="center"/>
          </w:tcPr>
          <w:p w:rsidR="00F60773" w:rsidRDefault="00F60773" w:rsidP="00711063">
            <w:pPr>
              <w:rPr>
                <w:rFonts w:ascii="宋体" w:hAnsi="宋体" w:cs="宋体"/>
                <w:color w:val="000000"/>
                <w:szCs w:val="21"/>
              </w:rPr>
            </w:pPr>
            <w:r>
              <w:rPr>
                <w:rFonts w:ascii="宋体" w:hAnsi="宋体" w:cs="宋体" w:hint="eastAsia"/>
                <w:color w:val="000000"/>
                <w:szCs w:val="21"/>
              </w:rPr>
              <w:t>说明</w:t>
            </w:r>
          </w:p>
        </w:tc>
      </w:tr>
      <w:tr w:rsidR="00F60773" w:rsidTr="00711063">
        <w:trPr>
          <w:trHeight w:val="270"/>
        </w:trPr>
        <w:tc>
          <w:tcPr>
            <w:tcW w:w="1571" w:type="dxa"/>
            <w:vAlign w:val="center"/>
          </w:tcPr>
          <w:p w:rsidR="00F60773" w:rsidRDefault="00F60773" w:rsidP="00711063">
            <w:pPr>
              <w:rPr>
                <w:szCs w:val="21"/>
              </w:rPr>
            </w:pPr>
            <w:r>
              <w:rPr>
                <w:szCs w:val="21"/>
              </w:rPr>
              <w:t>XM</w:t>
            </w:r>
          </w:p>
        </w:tc>
        <w:tc>
          <w:tcPr>
            <w:tcW w:w="1984" w:type="dxa"/>
          </w:tcPr>
          <w:p w:rsidR="00F60773" w:rsidRDefault="00F60773" w:rsidP="00711063">
            <w:pPr>
              <w:rPr>
                <w:szCs w:val="21"/>
              </w:rPr>
            </w:pPr>
            <w:r>
              <w:rPr>
                <w:szCs w:val="21"/>
              </w:rPr>
              <w:t>VARCHAR2(</w:t>
            </w:r>
            <w:r>
              <w:rPr>
                <w:rFonts w:hint="eastAsia"/>
                <w:szCs w:val="21"/>
              </w:rPr>
              <w:t>255</w:t>
            </w:r>
            <w:r>
              <w:rPr>
                <w:szCs w:val="21"/>
              </w:rPr>
              <w:t>)</w:t>
            </w:r>
          </w:p>
        </w:tc>
        <w:tc>
          <w:tcPr>
            <w:tcW w:w="1701" w:type="dxa"/>
            <w:vAlign w:val="center"/>
          </w:tcPr>
          <w:p w:rsidR="00F60773" w:rsidRDefault="00F60773" w:rsidP="00711063">
            <w:pPr>
              <w:jc w:val="center"/>
              <w:rPr>
                <w:szCs w:val="21"/>
              </w:rPr>
            </w:pPr>
            <w:r>
              <w:rPr>
                <w:szCs w:val="21"/>
              </w:rPr>
              <w:t>NOT NULL</w:t>
            </w:r>
          </w:p>
        </w:tc>
        <w:tc>
          <w:tcPr>
            <w:tcW w:w="4562" w:type="dxa"/>
            <w:vAlign w:val="center"/>
          </w:tcPr>
          <w:p w:rsidR="00F60773" w:rsidRDefault="00F60773" w:rsidP="00711063">
            <w:pPr>
              <w:rPr>
                <w:rFonts w:ascii="宋体" w:hAnsi="宋体"/>
                <w:szCs w:val="21"/>
              </w:rPr>
            </w:pPr>
            <w:r>
              <w:rPr>
                <w:rFonts w:ascii="宋体" w:hAnsi="宋体" w:hint="eastAsia"/>
                <w:szCs w:val="21"/>
              </w:rPr>
              <w:t>姓名</w:t>
            </w:r>
          </w:p>
        </w:tc>
      </w:tr>
      <w:tr w:rsidR="00F60773" w:rsidTr="00711063">
        <w:trPr>
          <w:trHeight w:val="270"/>
        </w:trPr>
        <w:tc>
          <w:tcPr>
            <w:tcW w:w="1571" w:type="dxa"/>
            <w:vAlign w:val="center"/>
          </w:tcPr>
          <w:p w:rsidR="00F60773" w:rsidRDefault="00F60773" w:rsidP="00711063">
            <w:pPr>
              <w:rPr>
                <w:szCs w:val="21"/>
              </w:rPr>
            </w:pPr>
            <w:r>
              <w:rPr>
                <w:szCs w:val="21"/>
              </w:rPr>
              <w:t>SFZH</w:t>
            </w:r>
          </w:p>
        </w:tc>
        <w:tc>
          <w:tcPr>
            <w:tcW w:w="1984" w:type="dxa"/>
          </w:tcPr>
          <w:p w:rsidR="00F60773" w:rsidRDefault="00F60773" w:rsidP="00711063">
            <w:pPr>
              <w:rPr>
                <w:szCs w:val="21"/>
              </w:rPr>
            </w:pPr>
            <w:r>
              <w:t>VARCHAR2(18)</w:t>
            </w:r>
          </w:p>
        </w:tc>
        <w:tc>
          <w:tcPr>
            <w:tcW w:w="1701" w:type="dxa"/>
            <w:vAlign w:val="center"/>
          </w:tcPr>
          <w:p w:rsidR="00F60773" w:rsidRDefault="00F60773" w:rsidP="00711063">
            <w:pPr>
              <w:jc w:val="center"/>
              <w:rPr>
                <w:szCs w:val="21"/>
              </w:rPr>
            </w:pPr>
            <w:r>
              <w:rPr>
                <w:szCs w:val="21"/>
              </w:rPr>
              <w:t>NOT NULL</w:t>
            </w:r>
          </w:p>
        </w:tc>
        <w:tc>
          <w:tcPr>
            <w:tcW w:w="4562" w:type="dxa"/>
            <w:vAlign w:val="center"/>
          </w:tcPr>
          <w:p w:rsidR="00F60773" w:rsidRDefault="00F60773" w:rsidP="00711063">
            <w:pPr>
              <w:rPr>
                <w:rFonts w:ascii="宋体" w:hAnsi="宋体"/>
                <w:szCs w:val="21"/>
              </w:rPr>
            </w:pPr>
            <w:r>
              <w:rPr>
                <w:rFonts w:ascii="宋体" w:hAnsi="宋体" w:hint="eastAsia"/>
                <w:szCs w:val="21"/>
              </w:rPr>
              <w:t>身份证号</w:t>
            </w:r>
          </w:p>
        </w:tc>
      </w:tr>
      <w:tr w:rsidR="00F60773" w:rsidTr="00711063">
        <w:trPr>
          <w:trHeight w:val="270"/>
        </w:trPr>
        <w:tc>
          <w:tcPr>
            <w:tcW w:w="1571" w:type="dxa"/>
            <w:vAlign w:val="center"/>
          </w:tcPr>
          <w:p w:rsidR="00F60773" w:rsidRDefault="00F60773" w:rsidP="00711063">
            <w:pPr>
              <w:rPr>
                <w:szCs w:val="21"/>
              </w:rPr>
            </w:pPr>
            <w:r>
              <w:rPr>
                <w:szCs w:val="21"/>
              </w:rPr>
              <w:t>LXDH</w:t>
            </w:r>
          </w:p>
        </w:tc>
        <w:tc>
          <w:tcPr>
            <w:tcW w:w="1984" w:type="dxa"/>
          </w:tcPr>
          <w:p w:rsidR="00F60773" w:rsidRDefault="00F60773" w:rsidP="00711063">
            <w:pPr>
              <w:rPr>
                <w:szCs w:val="21"/>
              </w:rPr>
            </w:pPr>
            <w:r>
              <w:rPr>
                <w:szCs w:val="21"/>
              </w:rPr>
              <w:t xml:space="preserve">VARCHAR2(20) </w:t>
            </w:r>
          </w:p>
        </w:tc>
        <w:tc>
          <w:tcPr>
            <w:tcW w:w="1701" w:type="dxa"/>
          </w:tcPr>
          <w:p w:rsidR="00F60773" w:rsidRDefault="00F60773" w:rsidP="00711063">
            <w:pPr>
              <w:jc w:val="center"/>
              <w:rPr>
                <w:szCs w:val="21"/>
              </w:rPr>
            </w:pPr>
            <w:r>
              <w:rPr>
                <w:szCs w:val="21"/>
              </w:rPr>
              <w:t>NULL</w:t>
            </w:r>
          </w:p>
        </w:tc>
        <w:tc>
          <w:tcPr>
            <w:tcW w:w="4562" w:type="dxa"/>
            <w:vAlign w:val="center"/>
          </w:tcPr>
          <w:p w:rsidR="00F60773" w:rsidRDefault="00F60773" w:rsidP="00711063">
            <w:pPr>
              <w:rPr>
                <w:rFonts w:ascii="宋体" w:hAnsi="宋体"/>
                <w:szCs w:val="21"/>
              </w:rPr>
            </w:pPr>
            <w:r>
              <w:rPr>
                <w:rFonts w:ascii="宋体" w:hAnsi="宋体" w:hint="eastAsia"/>
                <w:szCs w:val="21"/>
              </w:rPr>
              <w:t>联系电话</w:t>
            </w:r>
          </w:p>
        </w:tc>
      </w:tr>
      <w:tr w:rsidR="00F60773" w:rsidTr="00711063">
        <w:trPr>
          <w:trHeight w:val="270"/>
        </w:trPr>
        <w:tc>
          <w:tcPr>
            <w:tcW w:w="1571" w:type="dxa"/>
            <w:vAlign w:val="center"/>
          </w:tcPr>
          <w:p w:rsidR="00F60773" w:rsidRDefault="00F60773" w:rsidP="00711063">
            <w:pPr>
              <w:rPr>
                <w:szCs w:val="21"/>
              </w:rPr>
            </w:pPr>
            <w:r>
              <w:rPr>
                <w:szCs w:val="21"/>
              </w:rPr>
              <w:t>LXDZ</w:t>
            </w:r>
          </w:p>
        </w:tc>
        <w:tc>
          <w:tcPr>
            <w:tcW w:w="1984" w:type="dxa"/>
          </w:tcPr>
          <w:p w:rsidR="00F60773" w:rsidRDefault="00F60773" w:rsidP="00711063">
            <w:pPr>
              <w:rPr>
                <w:szCs w:val="21"/>
              </w:rPr>
            </w:pPr>
            <w:r>
              <w:t>VARCHAR2(100)</w:t>
            </w:r>
          </w:p>
        </w:tc>
        <w:tc>
          <w:tcPr>
            <w:tcW w:w="1701" w:type="dxa"/>
          </w:tcPr>
          <w:p w:rsidR="00F60773" w:rsidRDefault="00F60773" w:rsidP="00711063">
            <w:pPr>
              <w:jc w:val="center"/>
              <w:rPr>
                <w:szCs w:val="21"/>
              </w:rPr>
            </w:pPr>
            <w:r>
              <w:rPr>
                <w:szCs w:val="21"/>
              </w:rPr>
              <w:t>NULL</w:t>
            </w:r>
          </w:p>
        </w:tc>
        <w:tc>
          <w:tcPr>
            <w:tcW w:w="4562" w:type="dxa"/>
            <w:vAlign w:val="center"/>
          </w:tcPr>
          <w:p w:rsidR="00F60773" w:rsidRDefault="00F60773" w:rsidP="00711063">
            <w:pPr>
              <w:rPr>
                <w:rFonts w:ascii="宋体" w:hAnsi="宋体"/>
                <w:szCs w:val="21"/>
              </w:rPr>
            </w:pPr>
            <w:r>
              <w:rPr>
                <w:rFonts w:ascii="宋体" w:hAnsi="宋体" w:hint="eastAsia"/>
                <w:szCs w:val="21"/>
              </w:rPr>
              <w:t>联系地址</w:t>
            </w:r>
          </w:p>
        </w:tc>
      </w:tr>
      <w:tr w:rsidR="00F60773" w:rsidTr="00711063">
        <w:trPr>
          <w:trHeight w:val="270"/>
        </w:trPr>
        <w:tc>
          <w:tcPr>
            <w:tcW w:w="1571" w:type="dxa"/>
            <w:vAlign w:val="center"/>
          </w:tcPr>
          <w:p w:rsidR="00F60773" w:rsidRDefault="00F60773" w:rsidP="00711063">
            <w:pPr>
              <w:rPr>
                <w:szCs w:val="21"/>
              </w:rPr>
            </w:pPr>
            <w:r>
              <w:rPr>
                <w:szCs w:val="21"/>
              </w:rPr>
              <w:t>CLXH</w:t>
            </w:r>
          </w:p>
        </w:tc>
        <w:tc>
          <w:tcPr>
            <w:tcW w:w="1984" w:type="dxa"/>
          </w:tcPr>
          <w:p w:rsidR="00F60773" w:rsidRDefault="00F60773" w:rsidP="00711063">
            <w:pPr>
              <w:rPr>
                <w:szCs w:val="21"/>
              </w:rPr>
            </w:pPr>
            <w:r>
              <w:rPr>
                <w:szCs w:val="21"/>
              </w:rPr>
              <w:t xml:space="preserve">VARCHAR2(32) </w:t>
            </w:r>
          </w:p>
        </w:tc>
        <w:tc>
          <w:tcPr>
            <w:tcW w:w="1701" w:type="dxa"/>
          </w:tcPr>
          <w:p w:rsidR="00F60773" w:rsidRDefault="00F60773" w:rsidP="00711063">
            <w:pPr>
              <w:jc w:val="center"/>
              <w:rPr>
                <w:szCs w:val="21"/>
              </w:rPr>
            </w:pPr>
            <w:r>
              <w:rPr>
                <w:szCs w:val="21"/>
              </w:rPr>
              <w:t>NULL</w:t>
            </w:r>
          </w:p>
        </w:tc>
        <w:tc>
          <w:tcPr>
            <w:tcW w:w="4562" w:type="dxa"/>
            <w:vAlign w:val="center"/>
          </w:tcPr>
          <w:p w:rsidR="00F60773" w:rsidRDefault="00F60773" w:rsidP="00711063">
            <w:pPr>
              <w:rPr>
                <w:rFonts w:ascii="宋体" w:hAnsi="宋体"/>
                <w:szCs w:val="21"/>
              </w:rPr>
            </w:pPr>
            <w:r>
              <w:rPr>
                <w:rFonts w:ascii="宋体" w:hAnsi="宋体" w:hint="eastAsia"/>
                <w:szCs w:val="21"/>
              </w:rPr>
              <w:t>车辆型号</w:t>
            </w:r>
          </w:p>
        </w:tc>
      </w:tr>
      <w:tr w:rsidR="00F60773" w:rsidTr="00711063">
        <w:trPr>
          <w:trHeight w:val="270"/>
        </w:trPr>
        <w:tc>
          <w:tcPr>
            <w:tcW w:w="1571" w:type="dxa"/>
            <w:vAlign w:val="center"/>
          </w:tcPr>
          <w:p w:rsidR="00F60773" w:rsidRDefault="00F60773" w:rsidP="00711063">
            <w:pPr>
              <w:rPr>
                <w:szCs w:val="21"/>
              </w:rPr>
            </w:pPr>
            <w:r>
              <w:rPr>
                <w:szCs w:val="21"/>
              </w:rPr>
              <w:t>HPZL</w:t>
            </w:r>
          </w:p>
        </w:tc>
        <w:tc>
          <w:tcPr>
            <w:tcW w:w="1984" w:type="dxa"/>
          </w:tcPr>
          <w:p w:rsidR="00F60773" w:rsidRDefault="00F60773" w:rsidP="00711063">
            <w:pPr>
              <w:rPr>
                <w:szCs w:val="21"/>
              </w:rPr>
            </w:pPr>
            <w:r>
              <w:rPr>
                <w:szCs w:val="21"/>
              </w:rPr>
              <w:t>VARCHAR</w:t>
            </w:r>
            <w:r>
              <w:rPr>
                <w:rFonts w:hint="eastAsia"/>
                <w:szCs w:val="21"/>
                <w:lang w:eastAsia="zh-CN"/>
              </w:rPr>
              <w:t>2</w:t>
            </w:r>
            <w:r>
              <w:rPr>
                <w:szCs w:val="21"/>
              </w:rPr>
              <w:t>(32)</w:t>
            </w:r>
          </w:p>
        </w:tc>
        <w:tc>
          <w:tcPr>
            <w:tcW w:w="1701" w:type="dxa"/>
          </w:tcPr>
          <w:p w:rsidR="00F60773" w:rsidRDefault="00F60773" w:rsidP="00711063">
            <w:pPr>
              <w:jc w:val="center"/>
              <w:rPr>
                <w:szCs w:val="21"/>
              </w:rPr>
            </w:pPr>
            <w:r>
              <w:rPr>
                <w:szCs w:val="21"/>
              </w:rPr>
              <w:t>NULL</w:t>
            </w:r>
          </w:p>
        </w:tc>
        <w:tc>
          <w:tcPr>
            <w:tcW w:w="4562" w:type="dxa"/>
            <w:vAlign w:val="center"/>
          </w:tcPr>
          <w:p w:rsidR="00F60773" w:rsidRDefault="00F60773" w:rsidP="00711063">
            <w:pPr>
              <w:rPr>
                <w:rFonts w:ascii="宋体" w:hAnsi="宋体"/>
                <w:szCs w:val="21"/>
              </w:rPr>
            </w:pPr>
            <w:r>
              <w:rPr>
                <w:rFonts w:ascii="宋体" w:hAnsi="宋体" w:hint="eastAsia"/>
                <w:szCs w:val="21"/>
              </w:rPr>
              <w:t>号牌种类</w:t>
            </w:r>
          </w:p>
        </w:tc>
      </w:tr>
      <w:tr w:rsidR="00F60773" w:rsidTr="00711063">
        <w:trPr>
          <w:trHeight w:val="270"/>
        </w:trPr>
        <w:tc>
          <w:tcPr>
            <w:tcW w:w="1571" w:type="dxa"/>
            <w:vAlign w:val="center"/>
          </w:tcPr>
          <w:p w:rsidR="00F60773" w:rsidRDefault="00F60773" w:rsidP="00711063">
            <w:pPr>
              <w:rPr>
                <w:szCs w:val="21"/>
              </w:rPr>
            </w:pPr>
            <w:r>
              <w:rPr>
                <w:szCs w:val="21"/>
              </w:rPr>
              <w:t>CPHM</w:t>
            </w:r>
          </w:p>
        </w:tc>
        <w:tc>
          <w:tcPr>
            <w:tcW w:w="1984" w:type="dxa"/>
          </w:tcPr>
          <w:p w:rsidR="00F60773" w:rsidRDefault="00F60773" w:rsidP="00711063">
            <w:pPr>
              <w:rPr>
                <w:szCs w:val="21"/>
              </w:rPr>
            </w:pPr>
            <w:r>
              <w:rPr>
                <w:szCs w:val="21"/>
              </w:rPr>
              <w:t>VARCHAR2(32)</w:t>
            </w:r>
          </w:p>
        </w:tc>
        <w:tc>
          <w:tcPr>
            <w:tcW w:w="1701" w:type="dxa"/>
            <w:vAlign w:val="center"/>
          </w:tcPr>
          <w:p w:rsidR="00F60773" w:rsidRDefault="00F60773" w:rsidP="00711063">
            <w:pPr>
              <w:jc w:val="center"/>
              <w:rPr>
                <w:szCs w:val="21"/>
              </w:rPr>
            </w:pPr>
            <w:r>
              <w:rPr>
                <w:szCs w:val="21"/>
              </w:rPr>
              <w:t>NOT NULL</w:t>
            </w:r>
          </w:p>
        </w:tc>
        <w:tc>
          <w:tcPr>
            <w:tcW w:w="4562" w:type="dxa"/>
            <w:vAlign w:val="center"/>
          </w:tcPr>
          <w:p w:rsidR="00F60773" w:rsidRDefault="00F60773" w:rsidP="00711063">
            <w:pPr>
              <w:rPr>
                <w:rFonts w:ascii="宋体" w:hAnsi="宋体"/>
                <w:szCs w:val="21"/>
              </w:rPr>
            </w:pPr>
            <w:r>
              <w:rPr>
                <w:rFonts w:ascii="宋体" w:hAnsi="宋体" w:hint="eastAsia"/>
                <w:szCs w:val="21"/>
              </w:rPr>
              <w:t>车牌号码</w:t>
            </w:r>
          </w:p>
        </w:tc>
      </w:tr>
      <w:tr w:rsidR="00F60773" w:rsidTr="00711063">
        <w:trPr>
          <w:trHeight w:val="270"/>
        </w:trPr>
        <w:tc>
          <w:tcPr>
            <w:tcW w:w="1571" w:type="dxa"/>
            <w:vAlign w:val="center"/>
          </w:tcPr>
          <w:p w:rsidR="00F60773" w:rsidRDefault="00F60773" w:rsidP="00711063">
            <w:pPr>
              <w:rPr>
                <w:szCs w:val="21"/>
              </w:rPr>
            </w:pPr>
            <w:r>
              <w:rPr>
                <w:szCs w:val="21"/>
              </w:rPr>
              <w:t>SZ</w:t>
            </w:r>
          </w:p>
        </w:tc>
        <w:tc>
          <w:tcPr>
            <w:tcW w:w="1984" w:type="dxa"/>
          </w:tcPr>
          <w:p w:rsidR="00F60773" w:rsidRDefault="00F60773" w:rsidP="00711063">
            <w:pPr>
              <w:rPr>
                <w:szCs w:val="21"/>
              </w:rPr>
            </w:pPr>
            <w:r>
              <w:rPr>
                <w:szCs w:val="21"/>
              </w:rPr>
              <w:t>VARCHAR2(100)</w:t>
            </w:r>
          </w:p>
        </w:tc>
        <w:tc>
          <w:tcPr>
            <w:tcW w:w="1701" w:type="dxa"/>
            <w:vAlign w:val="center"/>
          </w:tcPr>
          <w:p w:rsidR="00F60773" w:rsidRDefault="00F60773" w:rsidP="00711063">
            <w:pPr>
              <w:jc w:val="center"/>
              <w:rPr>
                <w:szCs w:val="21"/>
              </w:rPr>
            </w:pPr>
            <w:r>
              <w:rPr>
                <w:szCs w:val="21"/>
              </w:rPr>
              <w:t>NULL</w:t>
            </w:r>
          </w:p>
        </w:tc>
        <w:tc>
          <w:tcPr>
            <w:tcW w:w="4562" w:type="dxa"/>
            <w:vAlign w:val="center"/>
          </w:tcPr>
          <w:p w:rsidR="00F60773" w:rsidRDefault="00F60773" w:rsidP="00711063">
            <w:pPr>
              <w:rPr>
                <w:rFonts w:ascii="宋体" w:hAnsi="宋体"/>
                <w:szCs w:val="21"/>
              </w:rPr>
            </w:pPr>
            <w:r>
              <w:rPr>
                <w:rFonts w:ascii="宋体" w:hAnsi="宋体" w:hint="eastAsia"/>
                <w:szCs w:val="21"/>
              </w:rPr>
              <w:t>属地</w:t>
            </w:r>
          </w:p>
        </w:tc>
      </w:tr>
      <w:tr w:rsidR="00F60773" w:rsidTr="00711063">
        <w:trPr>
          <w:trHeight w:val="270"/>
        </w:trPr>
        <w:tc>
          <w:tcPr>
            <w:tcW w:w="1571" w:type="dxa"/>
            <w:vAlign w:val="center"/>
          </w:tcPr>
          <w:p w:rsidR="00F60773" w:rsidRDefault="00F60773" w:rsidP="00711063">
            <w:pPr>
              <w:rPr>
                <w:szCs w:val="21"/>
              </w:rPr>
            </w:pPr>
            <w:r>
              <w:rPr>
                <w:szCs w:val="21"/>
              </w:rPr>
              <w:t>SCD</w:t>
            </w:r>
          </w:p>
        </w:tc>
        <w:tc>
          <w:tcPr>
            <w:tcW w:w="1984" w:type="dxa"/>
          </w:tcPr>
          <w:p w:rsidR="00F60773" w:rsidRDefault="00F60773" w:rsidP="00711063">
            <w:pPr>
              <w:tabs>
                <w:tab w:val="center" w:pos="884"/>
              </w:tabs>
              <w:rPr>
                <w:szCs w:val="21"/>
              </w:rPr>
            </w:pPr>
            <w:r>
              <w:rPr>
                <w:szCs w:val="21"/>
              </w:rPr>
              <w:t>VARCHAR2(100)</w:t>
            </w:r>
          </w:p>
        </w:tc>
        <w:tc>
          <w:tcPr>
            <w:tcW w:w="1701" w:type="dxa"/>
          </w:tcPr>
          <w:p w:rsidR="00F60773" w:rsidRDefault="00F60773" w:rsidP="00711063">
            <w:pPr>
              <w:jc w:val="center"/>
              <w:rPr>
                <w:szCs w:val="21"/>
              </w:rPr>
            </w:pPr>
            <w:r>
              <w:rPr>
                <w:szCs w:val="21"/>
              </w:rPr>
              <w:t>NULL</w:t>
            </w:r>
          </w:p>
        </w:tc>
        <w:tc>
          <w:tcPr>
            <w:tcW w:w="4562" w:type="dxa"/>
            <w:vAlign w:val="center"/>
          </w:tcPr>
          <w:p w:rsidR="00F60773" w:rsidRDefault="00F60773" w:rsidP="00711063">
            <w:pPr>
              <w:rPr>
                <w:rFonts w:ascii="宋体" w:hAnsi="宋体"/>
                <w:szCs w:val="21"/>
              </w:rPr>
            </w:pPr>
            <w:r>
              <w:rPr>
                <w:rFonts w:ascii="宋体" w:hAnsi="宋体" w:hint="eastAsia"/>
                <w:szCs w:val="21"/>
              </w:rPr>
              <w:t>生产地</w:t>
            </w:r>
          </w:p>
        </w:tc>
      </w:tr>
      <w:tr w:rsidR="00F60773" w:rsidTr="00711063">
        <w:trPr>
          <w:trHeight w:val="270"/>
        </w:trPr>
        <w:tc>
          <w:tcPr>
            <w:tcW w:w="1571" w:type="dxa"/>
            <w:vAlign w:val="center"/>
          </w:tcPr>
          <w:p w:rsidR="00F60773" w:rsidRDefault="00F60773" w:rsidP="00711063">
            <w:pPr>
              <w:rPr>
                <w:szCs w:val="21"/>
              </w:rPr>
            </w:pPr>
            <w:r>
              <w:rPr>
                <w:szCs w:val="21"/>
              </w:rPr>
              <w:t>FDJH</w:t>
            </w:r>
          </w:p>
        </w:tc>
        <w:tc>
          <w:tcPr>
            <w:tcW w:w="1984" w:type="dxa"/>
          </w:tcPr>
          <w:p w:rsidR="00F60773" w:rsidRDefault="00F60773" w:rsidP="00711063">
            <w:pPr>
              <w:rPr>
                <w:szCs w:val="21"/>
              </w:rPr>
            </w:pPr>
            <w:r>
              <w:rPr>
                <w:szCs w:val="21"/>
              </w:rPr>
              <w:t xml:space="preserve">VARCHAR2(30) </w:t>
            </w:r>
          </w:p>
        </w:tc>
        <w:tc>
          <w:tcPr>
            <w:tcW w:w="1701" w:type="dxa"/>
          </w:tcPr>
          <w:p w:rsidR="00F60773" w:rsidRDefault="00F60773" w:rsidP="00711063">
            <w:pPr>
              <w:jc w:val="center"/>
              <w:rPr>
                <w:szCs w:val="21"/>
              </w:rPr>
            </w:pPr>
            <w:r>
              <w:rPr>
                <w:szCs w:val="21"/>
              </w:rPr>
              <w:t>NULL</w:t>
            </w:r>
          </w:p>
        </w:tc>
        <w:tc>
          <w:tcPr>
            <w:tcW w:w="4562" w:type="dxa"/>
            <w:vAlign w:val="center"/>
          </w:tcPr>
          <w:p w:rsidR="00F60773" w:rsidRDefault="00F60773" w:rsidP="00711063">
            <w:pPr>
              <w:rPr>
                <w:rFonts w:ascii="宋体" w:hAnsi="宋体"/>
                <w:szCs w:val="21"/>
              </w:rPr>
            </w:pPr>
            <w:r>
              <w:rPr>
                <w:rFonts w:ascii="宋体" w:hAnsi="宋体" w:hint="eastAsia"/>
                <w:szCs w:val="21"/>
              </w:rPr>
              <w:t>发动机号</w:t>
            </w:r>
          </w:p>
        </w:tc>
      </w:tr>
      <w:tr w:rsidR="00F60773" w:rsidTr="00711063">
        <w:trPr>
          <w:trHeight w:val="270"/>
        </w:trPr>
        <w:tc>
          <w:tcPr>
            <w:tcW w:w="1571" w:type="dxa"/>
            <w:vAlign w:val="center"/>
          </w:tcPr>
          <w:p w:rsidR="00F60773" w:rsidRDefault="00F60773" w:rsidP="00711063">
            <w:pPr>
              <w:rPr>
                <w:szCs w:val="21"/>
              </w:rPr>
            </w:pPr>
            <w:r>
              <w:rPr>
                <w:szCs w:val="21"/>
              </w:rPr>
              <w:t>DJSJ</w:t>
            </w:r>
          </w:p>
        </w:tc>
        <w:tc>
          <w:tcPr>
            <w:tcW w:w="1984" w:type="dxa"/>
          </w:tcPr>
          <w:p w:rsidR="00F60773" w:rsidRDefault="00F60773" w:rsidP="00711063">
            <w:pPr>
              <w:rPr>
                <w:szCs w:val="21"/>
              </w:rPr>
            </w:pPr>
            <w:r>
              <w:rPr>
                <w:szCs w:val="21"/>
              </w:rPr>
              <w:t>INT</w:t>
            </w:r>
          </w:p>
        </w:tc>
        <w:tc>
          <w:tcPr>
            <w:tcW w:w="1701" w:type="dxa"/>
          </w:tcPr>
          <w:p w:rsidR="00F60773" w:rsidRDefault="00F60773" w:rsidP="00711063">
            <w:pPr>
              <w:jc w:val="center"/>
              <w:rPr>
                <w:szCs w:val="21"/>
              </w:rPr>
            </w:pPr>
            <w:r>
              <w:rPr>
                <w:szCs w:val="21"/>
              </w:rPr>
              <w:t>NULL</w:t>
            </w:r>
          </w:p>
        </w:tc>
        <w:tc>
          <w:tcPr>
            <w:tcW w:w="4562" w:type="dxa"/>
            <w:vAlign w:val="center"/>
          </w:tcPr>
          <w:p w:rsidR="00F60773" w:rsidRDefault="00F60773" w:rsidP="00711063">
            <w:pPr>
              <w:rPr>
                <w:rFonts w:ascii="宋体" w:hAnsi="宋体"/>
                <w:szCs w:val="21"/>
              </w:rPr>
            </w:pPr>
            <w:r>
              <w:rPr>
                <w:rFonts w:ascii="宋体" w:hAnsi="宋体" w:hint="eastAsia"/>
                <w:szCs w:val="21"/>
              </w:rPr>
              <w:t>登记时间</w:t>
            </w:r>
          </w:p>
        </w:tc>
      </w:tr>
      <w:tr w:rsidR="00F60773" w:rsidTr="00711063">
        <w:trPr>
          <w:trHeight w:val="270"/>
        </w:trPr>
        <w:tc>
          <w:tcPr>
            <w:tcW w:w="1571" w:type="dxa"/>
            <w:vAlign w:val="center"/>
          </w:tcPr>
          <w:p w:rsidR="00F60773" w:rsidRDefault="00F60773" w:rsidP="00711063">
            <w:pPr>
              <w:rPr>
                <w:szCs w:val="21"/>
              </w:rPr>
            </w:pPr>
            <w:r>
              <w:rPr>
                <w:szCs w:val="21"/>
              </w:rPr>
              <w:t>YXQZ</w:t>
            </w:r>
          </w:p>
        </w:tc>
        <w:tc>
          <w:tcPr>
            <w:tcW w:w="1984" w:type="dxa"/>
          </w:tcPr>
          <w:p w:rsidR="00F60773" w:rsidRDefault="00F60773" w:rsidP="00711063">
            <w:pPr>
              <w:rPr>
                <w:szCs w:val="21"/>
              </w:rPr>
            </w:pPr>
            <w:r>
              <w:rPr>
                <w:szCs w:val="21"/>
              </w:rPr>
              <w:t>INT</w:t>
            </w:r>
          </w:p>
        </w:tc>
        <w:tc>
          <w:tcPr>
            <w:tcW w:w="1701" w:type="dxa"/>
          </w:tcPr>
          <w:p w:rsidR="00F60773" w:rsidRDefault="00F60773" w:rsidP="00711063">
            <w:pPr>
              <w:jc w:val="center"/>
              <w:rPr>
                <w:szCs w:val="21"/>
              </w:rPr>
            </w:pPr>
            <w:r>
              <w:rPr>
                <w:szCs w:val="21"/>
              </w:rPr>
              <w:t>NULL</w:t>
            </w:r>
          </w:p>
        </w:tc>
        <w:tc>
          <w:tcPr>
            <w:tcW w:w="4562" w:type="dxa"/>
            <w:vAlign w:val="center"/>
          </w:tcPr>
          <w:p w:rsidR="00F60773" w:rsidRDefault="00F60773" w:rsidP="00711063">
            <w:pPr>
              <w:rPr>
                <w:rFonts w:ascii="宋体" w:hAnsi="宋体"/>
                <w:szCs w:val="21"/>
                <w:lang w:eastAsia="zh-CN"/>
              </w:rPr>
            </w:pPr>
            <w:r>
              <w:rPr>
                <w:rFonts w:ascii="宋体" w:hAnsi="宋体" w:hint="eastAsia"/>
                <w:szCs w:val="21"/>
              </w:rPr>
              <w:t>有效期止</w:t>
            </w:r>
            <w:r w:rsidR="00EC6AB8" w:rsidRPr="00AB08FA">
              <w:rPr>
                <w:rFonts w:ascii="宋体" w:hAnsi="宋体" w:hint="eastAsia"/>
                <w:color w:val="FF0000"/>
                <w:szCs w:val="21"/>
                <w:lang w:eastAsia="zh-CN"/>
              </w:rPr>
              <w:t>（默认为</w:t>
            </w:r>
            <w:r w:rsidR="00AB08FA" w:rsidRPr="00AB08FA">
              <w:rPr>
                <w:rFonts w:ascii="宋体" w:hAnsi="宋体" w:hint="eastAsia"/>
                <w:color w:val="FF0000"/>
                <w:szCs w:val="21"/>
                <w:lang w:eastAsia="zh-CN"/>
              </w:rPr>
              <w:t>100</w:t>
            </w:r>
            <w:r w:rsidR="00EC6AB8" w:rsidRPr="00AB08FA">
              <w:rPr>
                <w:rFonts w:ascii="宋体" w:hAnsi="宋体" w:hint="eastAsia"/>
                <w:color w:val="FF0000"/>
                <w:szCs w:val="21"/>
                <w:lang w:eastAsia="zh-CN"/>
              </w:rPr>
              <w:t>）</w:t>
            </w:r>
          </w:p>
        </w:tc>
      </w:tr>
      <w:tr w:rsidR="00F60773" w:rsidTr="00711063">
        <w:trPr>
          <w:trHeight w:val="270"/>
        </w:trPr>
        <w:tc>
          <w:tcPr>
            <w:tcW w:w="1571" w:type="dxa"/>
            <w:vAlign w:val="center"/>
          </w:tcPr>
          <w:p w:rsidR="00F60773" w:rsidRDefault="00F60773" w:rsidP="00711063">
            <w:pPr>
              <w:rPr>
                <w:rFonts w:cs="Microsoft Sans Serif"/>
                <w:color w:val="00B050"/>
                <w:szCs w:val="21"/>
              </w:rPr>
            </w:pPr>
            <w:r>
              <w:rPr>
                <w:rFonts w:cs="Microsoft Sans Serif" w:hint="eastAsia"/>
                <w:color w:val="00B050"/>
                <w:szCs w:val="21"/>
              </w:rPr>
              <w:t>I</w:t>
            </w:r>
            <w:r>
              <w:rPr>
                <w:rFonts w:cs="Microsoft Sans Serif"/>
                <w:color w:val="00B050"/>
                <w:szCs w:val="21"/>
              </w:rPr>
              <w:t>1</w:t>
            </w:r>
          </w:p>
        </w:tc>
        <w:tc>
          <w:tcPr>
            <w:tcW w:w="1984" w:type="dxa"/>
            <w:vAlign w:val="center"/>
          </w:tcPr>
          <w:p w:rsidR="00F60773" w:rsidRDefault="00F60773" w:rsidP="00711063">
            <w:pPr>
              <w:rPr>
                <w:color w:val="00B050"/>
                <w:szCs w:val="21"/>
              </w:rPr>
            </w:pPr>
            <w:r>
              <w:rPr>
                <w:rFonts w:hint="eastAsia"/>
                <w:color w:val="00B050"/>
                <w:szCs w:val="21"/>
              </w:rPr>
              <w:t>INT</w:t>
            </w:r>
          </w:p>
        </w:tc>
        <w:tc>
          <w:tcPr>
            <w:tcW w:w="1701" w:type="dxa"/>
          </w:tcPr>
          <w:p w:rsidR="00F60773" w:rsidRDefault="00F60773" w:rsidP="00711063">
            <w:pPr>
              <w:rPr>
                <w:color w:val="00B050"/>
              </w:rPr>
            </w:pPr>
            <w:r>
              <w:rPr>
                <w:rFonts w:hint="eastAsia"/>
                <w:color w:val="00B050"/>
                <w:szCs w:val="21"/>
              </w:rPr>
              <w:t>NULL</w:t>
            </w:r>
          </w:p>
        </w:tc>
        <w:tc>
          <w:tcPr>
            <w:tcW w:w="4562" w:type="dxa"/>
            <w:vAlign w:val="center"/>
          </w:tcPr>
          <w:p w:rsidR="00F60773" w:rsidRDefault="00F60773" w:rsidP="00711063">
            <w:pPr>
              <w:rPr>
                <w:rFonts w:ascii="宋体" w:hAnsi="宋体" w:cs="宋体"/>
                <w:color w:val="00B050"/>
                <w:szCs w:val="21"/>
              </w:rPr>
            </w:pPr>
            <w:r>
              <w:rPr>
                <w:rFonts w:ascii="宋体" w:hAnsi="宋体" w:cs="宋体" w:hint="eastAsia"/>
                <w:color w:val="00B050"/>
                <w:szCs w:val="21"/>
              </w:rPr>
              <w:t>备用字段</w:t>
            </w:r>
          </w:p>
        </w:tc>
      </w:tr>
      <w:tr w:rsidR="00F60773" w:rsidTr="00711063">
        <w:trPr>
          <w:trHeight w:val="270"/>
        </w:trPr>
        <w:tc>
          <w:tcPr>
            <w:tcW w:w="1571" w:type="dxa"/>
            <w:vAlign w:val="center"/>
          </w:tcPr>
          <w:p w:rsidR="00F60773" w:rsidRDefault="00F60773" w:rsidP="00711063">
            <w:pPr>
              <w:rPr>
                <w:rFonts w:cs="Microsoft Sans Serif"/>
                <w:color w:val="00B050"/>
                <w:szCs w:val="21"/>
              </w:rPr>
            </w:pPr>
            <w:r>
              <w:rPr>
                <w:rFonts w:cs="Microsoft Sans Serif"/>
                <w:color w:val="00B050"/>
                <w:szCs w:val="21"/>
              </w:rPr>
              <w:t>I</w:t>
            </w:r>
            <w:r>
              <w:rPr>
                <w:rFonts w:cs="Microsoft Sans Serif" w:hint="eastAsia"/>
                <w:color w:val="00B050"/>
                <w:szCs w:val="21"/>
              </w:rPr>
              <w:t>2</w:t>
            </w:r>
          </w:p>
        </w:tc>
        <w:tc>
          <w:tcPr>
            <w:tcW w:w="1984" w:type="dxa"/>
            <w:vAlign w:val="center"/>
          </w:tcPr>
          <w:p w:rsidR="00F60773" w:rsidRDefault="00F60773" w:rsidP="00711063">
            <w:pPr>
              <w:rPr>
                <w:color w:val="00B050"/>
                <w:szCs w:val="21"/>
              </w:rPr>
            </w:pPr>
            <w:r>
              <w:rPr>
                <w:rFonts w:hint="eastAsia"/>
                <w:color w:val="00B050"/>
                <w:szCs w:val="21"/>
              </w:rPr>
              <w:t>INT</w:t>
            </w:r>
          </w:p>
        </w:tc>
        <w:tc>
          <w:tcPr>
            <w:tcW w:w="1701" w:type="dxa"/>
          </w:tcPr>
          <w:p w:rsidR="00F60773" w:rsidRDefault="00F60773" w:rsidP="00711063">
            <w:pPr>
              <w:rPr>
                <w:color w:val="00B050"/>
              </w:rPr>
            </w:pPr>
            <w:r>
              <w:rPr>
                <w:rFonts w:hint="eastAsia"/>
                <w:color w:val="00B050"/>
                <w:szCs w:val="21"/>
              </w:rPr>
              <w:t>NULL</w:t>
            </w:r>
          </w:p>
        </w:tc>
        <w:tc>
          <w:tcPr>
            <w:tcW w:w="4562" w:type="dxa"/>
            <w:vAlign w:val="center"/>
          </w:tcPr>
          <w:p w:rsidR="00F60773" w:rsidRDefault="00F60773" w:rsidP="00711063">
            <w:pPr>
              <w:rPr>
                <w:rFonts w:ascii="宋体" w:hAnsi="宋体" w:cs="宋体"/>
                <w:color w:val="00B050"/>
                <w:szCs w:val="21"/>
              </w:rPr>
            </w:pPr>
            <w:r>
              <w:rPr>
                <w:rFonts w:ascii="宋体" w:hAnsi="宋体" w:cs="宋体" w:hint="eastAsia"/>
                <w:color w:val="00B050"/>
                <w:szCs w:val="21"/>
              </w:rPr>
              <w:t>备用字段</w:t>
            </w:r>
          </w:p>
        </w:tc>
      </w:tr>
      <w:tr w:rsidR="00F60773" w:rsidTr="00711063">
        <w:trPr>
          <w:trHeight w:val="270"/>
        </w:trPr>
        <w:tc>
          <w:tcPr>
            <w:tcW w:w="1571" w:type="dxa"/>
            <w:vAlign w:val="center"/>
          </w:tcPr>
          <w:p w:rsidR="00F60773" w:rsidRDefault="00F60773" w:rsidP="00711063">
            <w:pPr>
              <w:rPr>
                <w:rFonts w:cs="Microsoft Sans Serif"/>
                <w:color w:val="00B050"/>
                <w:szCs w:val="21"/>
              </w:rPr>
            </w:pPr>
            <w:r>
              <w:rPr>
                <w:rFonts w:cs="Microsoft Sans Serif"/>
                <w:color w:val="00B050"/>
                <w:szCs w:val="21"/>
              </w:rPr>
              <w:t>C</w:t>
            </w:r>
            <w:r>
              <w:rPr>
                <w:rFonts w:cs="Microsoft Sans Serif" w:hint="eastAsia"/>
                <w:color w:val="00B050"/>
                <w:szCs w:val="21"/>
              </w:rPr>
              <w:t>1</w:t>
            </w:r>
          </w:p>
        </w:tc>
        <w:tc>
          <w:tcPr>
            <w:tcW w:w="1984" w:type="dxa"/>
            <w:vAlign w:val="center"/>
          </w:tcPr>
          <w:p w:rsidR="00F60773" w:rsidRDefault="00F60773" w:rsidP="00711063">
            <w:pPr>
              <w:rPr>
                <w:color w:val="00B050"/>
                <w:szCs w:val="21"/>
              </w:rPr>
            </w:pPr>
            <w:r>
              <w:rPr>
                <w:rFonts w:hint="eastAsia"/>
                <w:color w:val="00B050"/>
                <w:szCs w:val="21"/>
              </w:rPr>
              <w:t>VARCHAR2(255)</w:t>
            </w:r>
          </w:p>
        </w:tc>
        <w:tc>
          <w:tcPr>
            <w:tcW w:w="1701" w:type="dxa"/>
          </w:tcPr>
          <w:p w:rsidR="00F60773" w:rsidRDefault="00F60773" w:rsidP="00711063">
            <w:pPr>
              <w:rPr>
                <w:color w:val="00B050"/>
              </w:rPr>
            </w:pPr>
            <w:r>
              <w:rPr>
                <w:rFonts w:hint="eastAsia"/>
                <w:color w:val="00B050"/>
                <w:szCs w:val="21"/>
              </w:rPr>
              <w:t>NULL</w:t>
            </w:r>
          </w:p>
        </w:tc>
        <w:tc>
          <w:tcPr>
            <w:tcW w:w="4562" w:type="dxa"/>
            <w:vAlign w:val="center"/>
          </w:tcPr>
          <w:p w:rsidR="00F60773" w:rsidRDefault="00F60773" w:rsidP="00711063">
            <w:pPr>
              <w:rPr>
                <w:rFonts w:ascii="宋体" w:hAnsi="宋体" w:cs="宋体"/>
                <w:color w:val="00B050"/>
                <w:szCs w:val="21"/>
              </w:rPr>
            </w:pPr>
            <w:r>
              <w:rPr>
                <w:rFonts w:ascii="宋体" w:hAnsi="宋体" w:cs="宋体" w:hint="eastAsia"/>
                <w:color w:val="00B050"/>
                <w:szCs w:val="21"/>
              </w:rPr>
              <w:t>备用字段</w:t>
            </w:r>
          </w:p>
        </w:tc>
      </w:tr>
      <w:tr w:rsidR="00F60773" w:rsidTr="00711063">
        <w:trPr>
          <w:trHeight w:val="270"/>
        </w:trPr>
        <w:tc>
          <w:tcPr>
            <w:tcW w:w="1571" w:type="dxa"/>
            <w:vAlign w:val="center"/>
          </w:tcPr>
          <w:p w:rsidR="00F60773" w:rsidRDefault="00F60773" w:rsidP="00711063">
            <w:pPr>
              <w:rPr>
                <w:rFonts w:cs="Microsoft Sans Serif"/>
                <w:color w:val="00B050"/>
                <w:szCs w:val="21"/>
              </w:rPr>
            </w:pPr>
            <w:r>
              <w:rPr>
                <w:rFonts w:cs="Microsoft Sans Serif"/>
                <w:color w:val="00B050"/>
                <w:szCs w:val="21"/>
              </w:rPr>
              <w:t>C</w:t>
            </w:r>
            <w:r>
              <w:rPr>
                <w:rFonts w:cs="Microsoft Sans Serif" w:hint="eastAsia"/>
                <w:color w:val="00B050"/>
                <w:szCs w:val="21"/>
              </w:rPr>
              <w:t>2</w:t>
            </w:r>
          </w:p>
        </w:tc>
        <w:tc>
          <w:tcPr>
            <w:tcW w:w="1984" w:type="dxa"/>
            <w:vAlign w:val="center"/>
          </w:tcPr>
          <w:p w:rsidR="00F60773" w:rsidRDefault="00F60773" w:rsidP="00711063">
            <w:pPr>
              <w:rPr>
                <w:color w:val="00B050"/>
                <w:szCs w:val="21"/>
              </w:rPr>
            </w:pPr>
            <w:r>
              <w:rPr>
                <w:rFonts w:hint="eastAsia"/>
                <w:color w:val="00B050"/>
                <w:szCs w:val="21"/>
              </w:rPr>
              <w:t>VARCHAR2(255)</w:t>
            </w:r>
          </w:p>
        </w:tc>
        <w:tc>
          <w:tcPr>
            <w:tcW w:w="1701" w:type="dxa"/>
          </w:tcPr>
          <w:p w:rsidR="00F60773" w:rsidRDefault="00F60773" w:rsidP="00711063">
            <w:pPr>
              <w:rPr>
                <w:color w:val="00B050"/>
              </w:rPr>
            </w:pPr>
            <w:r>
              <w:rPr>
                <w:rFonts w:hint="eastAsia"/>
                <w:color w:val="00B050"/>
                <w:szCs w:val="21"/>
              </w:rPr>
              <w:t>NULL</w:t>
            </w:r>
          </w:p>
        </w:tc>
        <w:tc>
          <w:tcPr>
            <w:tcW w:w="4562" w:type="dxa"/>
            <w:vAlign w:val="center"/>
          </w:tcPr>
          <w:p w:rsidR="00F60773" w:rsidRDefault="00F60773" w:rsidP="00711063">
            <w:pPr>
              <w:rPr>
                <w:rFonts w:ascii="宋体" w:hAnsi="宋体" w:cs="宋体"/>
                <w:color w:val="00B050"/>
                <w:szCs w:val="21"/>
              </w:rPr>
            </w:pPr>
            <w:r>
              <w:rPr>
                <w:rFonts w:ascii="宋体" w:hAnsi="宋体" w:cs="宋体" w:hint="eastAsia"/>
                <w:color w:val="00B050"/>
                <w:szCs w:val="21"/>
              </w:rPr>
              <w:t>备用字段</w:t>
            </w:r>
          </w:p>
        </w:tc>
      </w:tr>
      <w:tr w:rsidR="00F60773" w:rsidTr="00711063">
        <w:trPr>
          <w:trHeight w:val="270"/>
        </w:trPr>
        <w:tc>
          <w:tcPr>
            <w:tcW w:w="1571" w:type="dxa"/>
            <w:vAlign w:val="center"/>
          </w:tcPr>
          <w:p w:rsidR="00F60773" w:rsidRDefault="00F60773" w:rsidP="00711063">
            <w:pPr>
              <w:rPr>
                <w:color w:val="00B050"/>
                <w:szCs w:val="21"/>
              </w:rPr>
            </w:pPr>
            <w:r>
              <w:rPr>
                <w:rFonts w:hint="eastAsia"/>
                <w:color w:val="00B050"/>
                <w:szCs w:val="21"/>
              </w:rPr>
              <w:t>RKTIME</w:t>
            </w:r>
          </w:p>
        </w:tc>
        <w:tc>
          <w:tcPr>
            <w:tcW w:w="1984" w:type="dxa"/>
            <w:vAlign w:val="center"/>
          </w:tcPr>
          <w:p w:rsidR="00F60773" w:rsidRDefault="00F60773" w:rsidP="00711063">
            <w:pPr>
              <w:rPr>
                <w:color w:val="00B050"/>
                <w:szCs w:val="21"/>
              </w:rPr>
            </w:pPr>
            <w:r>
              <w:rPr>
                <w:rFonts w:hint="eastAsia"/>
                <w:color w:val="00B050"/>
                <w:szCs w:val="21"/>
              </w:rPr>
              <w:t>INT</w:t>
            </w:r>
          </w:p>
        </w:tc>
        <w:tc>
          <w:tcPr>
            <w:tcW w:w="1701" w:type="dxa"/>
          </w:tcPr>
          <w:p w:rsidR="00F60773" w:rsidRDefault="00F60773" w:rsidP="00711063">
            <w:pPr>
              <w:rPr>
                <w:color w:val="00B050"/>
              </w:rPr>
            </w:pPr>
            <w:r>
              <w:rPr>
                <w:rFonts w:hint="eastAsia"/>
                <w:color w:val="00B050"/>
                <w:szCs w:val="21"/>
              </w:rPr>
              <w:t>NULL</w:t>
            </w:r>
          </w:p>
        </w:tc>
        <w:tc>
          <w:tcPr>
            <w:tcW w:w="4562" w:type="dxa"/>
            <w:vAlign w:val="center"/>
          </w:tcPr>
          <w:p w:rsidR="00F60773" w:rsidRDefault="00F60773" w:rsidP="00711063">
            <w:pPr>
              <w:rPr>
                <w:rFonts w:ascii="宋体" w:hAnsi="宋体" w:cs="宋体"/>
                <w:color w:val="00B050"/>
                <w:szCs w:val="21"/>
              </w:rPr>
            </w:pPr>
            <w:r>
              <w:rPr>
                <w:rFonts w:ascii="宋体" w:hAnsi="宋体" w:cs="宋体" w:hint="eastAsia"/>
                <w:color w:val="00B050"/>
                <w:szCs w:val="21"/>
              </w:rPr>
              <w:t>入库时间</w:t>
            </w:r>
          </w:p>
        </w:tc>
      </w:tr>
      <w:tr w:rsidR="00F60773" w:rsidTr="00711063">
        <w:trPr>
          <w:trHeight w:val="270"/>
        </w:trPr>
        <w:tc>
          <w:tcPr>
            <w:tcW w:w="1571" w:type="dxa"/>
            <w:vAlign w:val="center"/>
          </w:tcPr>
          <w:p w:rsidR="00F60773" w:rsidRDefault="00F60773" w:rsidP="00711063">
            <w:pPr>
              <w:rPr>
                <w:color w:val="00B050"/>
                <w:szCs w:val="21"/>
              </w:rPr>
            </w:pPr>
            <w:r w:rsidRPr="002D1D80">
              <w:rPr>
                <w:color w:val="00B050"/>
                <w:szCs w:val="21"/>
              </w:rPr>
              <w:t>SEQUENCEID</w:t>
            </w:r>
          </w:p>
        </w:tc>
        <w:tc>
          <w:tcPr>
            <w:tcW w:w="1984" w:type="dxa"/>
            <w:vAlign w:val="center"/>
          </w:tcPr>
          <w:p w:rsidR="00F60773" w:rsidRDefault="00F60773" w:rsidP="00711063">
            <w:pPr>
              <w:rPr>
                <w:color w:val="00B050"/>
                <w:szCs w:val="21"/>
              </w:rPr>
            </w:pPr>
            <w:r>
              <w:rPr>
                <w:color w:val="00B050"/>
                <w:szCs w:val="21"/>
              </w:rPr>
              <w:t>INT</w:t>
            </w:r>
          </w:p>
        </w:tc>
        <w:tc>
          <w:tcPr>
            <w:tcW w:w="1701" w:type="dxa"/>
          </w:tcPr>
          <w:p w:rsidR="00F60773" w:rsidRDefault="00F60773" w:rsidP="00711063">
            <w:pPr>
              <w:rPr>
                <w:color w:val="00B050"/>
                <w:szCs w:val="21"/>
              </w:rPr>
            </w:pPr>
            <w:r>
              <w:rPr>
                <w:color w:val="00B050"/>
                <w:szCs w:val="21"/>
              </w:rPr>
              <w:t>NULL</w:t>
            </w:r>
          </w:p>
        </w:tc>
        <w:tc>
          <w:tcPr>
            <w:tcW w:w="4562" w:type="dxa"/>
            <w:vAlign w:val="center"/>
          </w:tcPr>
          <w:p w:rsidR="00F60773" w:rsidRDefault="00F60773" w:rsidP="00711063">
            <w:pPr>
              <w:rPr>
                <w:rFonts w:ascii="宋体" w:hAnsi="宋体" w:cs="宋体"/>
                <w:color w:val="00B050"/>
                <w:szCs w:val="21"/>
              </w:rPr>
            </w:pPr>
            <w:r>
              <w:rPr>
                <w:rFonts w:ascii="宋体" w:hAnsi="宋体" w:cs="宋体" w:hint="eastAsia"/>
                <w:color w:val="00B050"/>
                <w:szCs w:val="21"/>
              </w:rPr>
              <w:t>批次号</w:t>
            </w:r>
          </w:p>
        </w:tc>
      </w:tr>
      <w:tr w:rsidR="00F60773" w:rsidTr="00711063">
        <w:trPr>
          <w:trHeight w:val="270"/>
        </w:trPr>
        <w:tc>
          <w:tcPr>
            <w:tcW w:w="1571" w:type="dxa"/>
            <w:shd w:val="clear" w:color="auto" w:fill="A6A6A6"/>
            <w:vAlign w:val="center"/>
          </w:tcPr>
          <w:p w:rsidR="00F60773" w:rsidRDefault="00F60773" w:rsidP="00711063">
            <w:pPr>
              <w:rPr>
                <w:rFonts w:ascii="宋体" w:hAnsi="宋体" w:cs="宋体"/>
                <w:color w:val="000000"/>
                <w:szCs w:val="21"/>
              </w:rPr>
            </w:pPr>
            <w:r>
              <w:rPr>
                <w:rFonts w:ascii="宋体" w:hAnsi="宋体" w:cs="宋体" w:hint="eastAsia"/>
                <w:color w:val="000000"/>
                <w:szCs w:val="21"/>
              </w:rPr>
              <w:t>相关索引</w:t>
            </w:r>
          </w:p>
        </w:tc>
        <w:tc>
          <w:tcPr>
            <w:tcW w:w="8247" w:type="dxa"/>
            <w:gridSpan w:val="3"/>
            <w:vAlign w:val="center"/>
          </w:tcPr>
          <w:p w:rsidR="00F60773" w:rsidRPr="00CE0B46" w:rsidRDefault="00CE0B46" w:rsidP="00711063">
            <w:pPr>
              <w:rPr>
                <w:rFonts w:ascii="宋体" w:hAnsi="宋体" w:cs="宋体"/>
                <w:color w:val="000000"/>
                <w:szCs w:val="21"/>
                <w:lang w:eastAsia="zh-CN"/>
              </w:rPr>
            </w:pPr>
            <w:r>
              <w:rPr>
                <w:rFonts w:ascii="宋体" w:hAnsi="宋体" w:cs="宋体"/>
                <w:color w:val="000000"/>
                <w:szCs w:val="21"/>
                <w:lang w:eastAsia="zh-CN"/>
              </w:rPr>
              <w:t>IDX_</w:t>
            </w:r>
            <w:r w:rsidRPr="00CE0B46">
              <w:rPr>
                <w:rFonts w:ascii="宋体" w:hAnsi="宋体" w:cs="宋体"/>
                <w:color w:val="000000"/>
                <w:szCs w:val="21"/>
                <w:lang w:eastAsia="zh-CN"/>
              </w:rPr>
              <w:t>DQB_BGPJDCXX_XM:XM</w:t>
            </w:r>
          </w:p>
          <w:p w:rsidR="00CE0B46" w:rsidRPr="00CE0B46" w:rsidRDefault="00CE0B46" w:rsidP="00711063">
            <w:pPr>
              <w:rPr>
                <w:szCs w:val="21"/>
                <w:lang w:eastAsia="zh-CN"/>
              </w:rPr>
            </w:pPr>
            <w:r>
              <w:rPr>
                <w:rFonts w:ascii="宋体" w:hAnsi="宋体" w:cs="宋体"/>
                <w:color w:val="000000"/>
                <w:szCs w:val="21"/>
                <w:lang w:eastAsia="zh-CN"/>
              </w:rPr>
              <w:t>IDX_</w:t>
            </w:r>
            <w:r w:rsidRPr="00CE0B46">
              <w:rPr>
                <w:rFonts w:ascii="宋体" w:hAnsi="宋体" w:cs="宋体"/>
                <w:color w:val="000000"/>
                <w:szCs w:val="21"/>
                <w:lang w:eastAsia="zh-CN"/>
              </w:rPr>
              <w:t>DQB_BGPJDCXX_SFZHLXDH</w:t>
            </w:r>
            <w:r w:rsidR="00FC13CE">
              <w:rPr>
                <w:rFonts w:ascii="宋体" w:hAnsi="宋体" w:cs="宋体" w:hint="eastAsia"/>
                <w:color w:val="000000"/>
                <w:szCs w:val="21"/>
                <w:lang w:eastAsia="zh-CN"/>
              </w:rPr>
              <w:t>:</w:t>
            </w:r>
            <w:r w:rsidRPr="00CE0B46">
              <w:rPr>
                <w:rFonts w:ascii="宋体" w:hAnsi="宋体" w:cs="宋体"/>
                <w:color w:val="000000"/>
                <w:szCs w:val="21"/>
                <w:lang w:eastAsia="zh-CN"/>
              </w:rPr>
              <w:t>SFZH</w:t>
            </w:r>
            <w:r w:rsidRPr="00CE0B46">
              <w:rPr>
                <w:rFonts w:ascii="宋体" w:hAnsi="宋体" w:cs="宋体" w:hint="eastAsia"/>
                <w:color w:val="000000"/>
                <w:szCs w:val="21"/>
                <w:lang w:eastAsia="zh-CN"/>
              </w:rPr>
              <w:t>,</w:t>
            </w:r>
            <w:r w:rsidRPr="00CE0B46">
              <w:rPr>
                <w:rFonts w:ascii="宋体" w:hAnsi="宋体" w:cs="宋体"/>
                <w:color w:val="000000"/>
                <w:szCs w:val="21"/>
                <w:lang w:eastAsia="zh-CN"/>
              </w:rPr>
              <w:t>LXDH</w:t>
            </w:r>
          </w:p>
        </w:tc>
      </w:tr>
      <w:tr w:rsidR="00F60773" w:rsidTr="00711063">
        <w:trPr>
          <w:trHeight w:val="270"/>
        </w:trPr>
        <w:tc>
          <w:tcPr>
            <w:tcW w:w="1571" w:type="dxa"/>
            <w:shd w:val="clear" w:color="auto" w:fill="A6A6A6"/>
            <w:vAlign w:val="center"/>
          </w:tcPr>
          <w:p w:rsidR="00F60773" w:rsidRDefault="00F60773" w:rsidP="00711063">
            <w:pPr>
              <w:rPr>
                <w:rFonts w:ascii="宋体" w:hAnsi="宋体" w:cs="宋体"/>
                <w:color w:val="000000"/>
                <w:szCs w:val="21"/>
              </w:rPr>
            </w:pPr>
            <w:r w:rsidRPr="00CE4208">
              <w:rPr>
                <w:rFonts w:ascii="宋体" w:hAnsi="宋体" w:cs="宋体" w:hint="eastAsia"/>
                <w:color w:val="000000"/>
                <w:szCs w:val="21"/>
              </w:rPr>
              <w:t>相关序列</w:t>
            </w:r>
          </w:p>
        </w:tc>
        <w:tc>
          <w:tcPr>
            <w:tcW w:w="8247" w:type="dxa"/>
            <w:gridSpan w:val="3"/>
            <w:vAlign w:val="center"/>
          </w:tcPr>
          <w:p w:rsidR="00F60773" w:rsidRPr="00CE0B46" w:rsidRDefault="00020CD9" w:rsidP="00711063">
            <w:pPr>
              <w:rPr>
                <w:rFonts w:ascii="宋体" w:hAnsi="宋体" w:cs="宋体"/>
                <w:color w:val="000000"/>
                <w:szCs w:val="21"/>
                <w:lang w:eastAsia="zh-CN"/>
              </w:rPr>
            </w:pPr>
            <w:r>
              <w:rPr>
                <w:rFonts w:ascii="宋体" w:hAnsi="宋体" w:cs="宋体"/>
                <w:color w:val="000000"/>
                <w:szCs w:val="21"/>
                <w:lang w:eastAsia="zh-CN"/>
              </w:rPr>
              <w:t>SEQ_</w:t>
            </w:r>
            <w:r w:rsidRPr="00CE0B46">
              <w:rPr>
                <w:rFonts w:ascii="宋体" w:hAnsi="宋体" w:cs="宋体"/>
                <w:color w:val="000000"/>
                <w:szCs w:val="21"/>
                <w:lang w:eastAsia="zh-CN"/>
              </w:rPr>
              <w:t>DQB_BGPJDCXX_1:100</w:t>
            </w:r>
          </w:p>
          <w:p w:rsidR="00CE0B46" w:rsidRDefault="00020CD9" w:rsidP="00711063">
            <w:pPr>
              <w:rPr>
                <w:rFonts w:ascii="宋体" w:hAnsi="宋体" w:cs="宋体"/>
                <w:color w:val="000000"/>
                <w:szCs w:val="21"/>
                <w:lang w:eastAsia="zh-CN"/>
              </w:rPr>
            </w:pPr>
            <w:r>
              <w:rPr>
                <w:rFonts w:ascii="宋体" w:hAnsi="宋体" w:cs="宋体"/>
                <w:color w:val="000000"/>
                <w:szCs w:val="21"/>
                <w:lang w:eastAsia="zh-CN"/>
              </w:rPr>
              <w:t>SEQ_</w:t>
            </w:r>
            <w:r w:rsidRPr="00CE0B46">
              <w:rPr>
                <w:rFonts w:ascii="宋体" w:hAnsi="宋体" w:cs="宋体"/>
                <w:color w:val="000000"/>
                <w:szCs w:val="21"/>
                <w:lang w:eastAsia="zh-CN"/>
              </w:rPr>
              <w:t>DQB_BGPJDCXX_2:100</w:t>
            </w:r>
          </w:p>
        </w:tc>
      </w:tr>
      <w:tr w:rsidR="00F60773" w:rsidTr="00711063">
        <w:trPr>
          <w:trHeight w:val="270"/>
        </w:trPr>
        <w:tc>
          <w:tcPr>
            <w:tcW w:w="1571" w:type="dxa"/>
            <w:shd w:val="clear" w:color="auto" w:fill="A6A6A6"/>
            <w:vAlign w:val="center"/>
          </w:tcPr>
          <w:p w:rsidR="00F60773" w:rsidRDefault="00F60773" w:rsidP="00711063">
            <w:pPr>
              <w:rPr>
                <w:rFonts w:ascii="宋体" w:hAnsi="宋体" w:cs="宋体"/>
                <w:color w:val="000000"/>
                <w:szCs w:val="21"/>
              </w:rPr>
            </w:pPr>
            <w:r>
              <w:rPr>
                <w:rFonts w:ascii="宋体" w:hAnsi="宋体" w:cs="宋体" w:hint="eastAsia"/>
                <w:color w:val="000000"/>
                <w:szCs w:val="21"/>
              </w:rPr>
              <w:t>补充说明</w:t>
            </w:r>
          </w:p>
        </w:tc>
        <w:tc>
          <w:tcPr>
            <w:tcW w:w="8247" w:type="dxa"/>
            <w:gridSpan w:val="3"/>
            <w:vAlign w:val="center"/>
          </w:tcPr>
          <w:p w:rsidR="00F60773" w:rsidRPr="006D6BA8" w:rsidRDefault="00F60773" w:rsidP="00711063">
            <w:pPr>
              <w:rPr>
                <w:rFonts w:ascii="宋体" w:hAnsi="宋体" w:cs="宋体"/>
                <w:color w:val="FF0000"/>
                <w:szCs w:val="21"/>
              </w:rPr>
            </w:pPr>
          </w:p>
        </w:tc>
      </w:tr>
    </w:tbl>
    <w:p w:rsidR="00F60773" w:rsidRDefault="00F60773" w:rsidP="00F60773">
      <w:pPr>
        <w:rPr>
          <w:lang w:eastAsia="zh-CN"/>
        </w:rPr>
      </w:pPr>
    </w:p>
    <w:p w:rsidR="00F60773" w:rsidRDefault="00F60773" w:rsidP="00F60773">
      <w:pPr>
        <w:rPr>
          <w:rFonts w:hint="eastAsia"/>
          <w:lang w:eastAsia="zh-CN"/>
        </w:rPr>
      </w:pPr>
    </w:p>
    <w:p w:rsidR="00C05B01" w:rsidRDefault="00C05B01" w:rsidP="00F60773">
      <w:pPr>
        <w:rPr>
          <w:rFonts w:hint="eastAsia"/>
          <w:lang w:eastAsia="zh-CN"/>
        </w:rPr>
      </w:pPr>
      <w:r>
        <w:rPr>
          <w:rFonts w:hint="eastAsia"/>
          <w:lang w:eastAsia="zh-CN"/>
        </w:rPr>
        <w:t>注：</w:t>
      </w:r>
    </w:p>
    <w:p w:rsidR="00C05B01" w:rsidRDefault="0069528F" w:rsidP="008C46F9">
      <w:pPr>
        <w:pStyle w:val="afff"/>
        <w:numPr>
          <w:ilvl w:val="0"/>
          <w:numId w:val="39"/>
        </w:numPr>
        <w:ind w:firstLineChars="0"/>
        <w:rPr>
          <w:rFonts w:hint="eastAsia"/>
          <w:lang w:eastAsia="zh-CN"/>
        </w:rPr>
      </w:pPr>
      <w:r>
        <w:rPr>
          <w:rFonts w:hint="eastAsia"/>
          <w:lang w:eastAsia="zh-CN"/>
        </w:rPr>
        <w:t>字段默认值写在</w:t>
      </w:r>
      <w:r>
        <w:rPr>
          <w:rFonts w:hint="eastAsia"/>
          <w:lang w:eastAsia="zh-CN"/>
        </w:rPr>
        <w:t xml:space="preserve"> </w:t>
      </w:r>
      <w:r>
        <w:rPr>
          <w:rFonts w:hint="eastAsia"/>
          <w:lang w:eastAsia="zh-CN"/>
        </w:rPr>
        <w:t>说明</w:t>
      </w:r>
      <w:r>
        <w:rPr>
          <w:rFonts w:hint="eastAsia"/>
          <w:lang w:eastAsia="zh-CN"/>
        </w:rPr>
        <w:t xml:space="preserve"> </w:t>
      </w:r>
      <w:r>
        <w:rPr>
          <w:rFonts w:hint="eastAsia"/>
          <w:lang w:eastAsia="zh-CN"/>
        </w:rPr>
        <w:t>列中，格式为</w:t>
      </w:r>
      <w:r>
        <w:rPr>
          <w:rFonts w:hint="eastAsia"/>
          <w:lang w:eastAsia="zh-CN"/>
        </w:rPr>
        <w:t xml:space="preserve"> </w:t>
      </w:r>
      <w:r w:rsidRPr="008C46F9">
        <w:rPr>
          <w:rFonts w:hint="eastAsia"/>
          <w:color w:val="FF0000"/>
          <w:lang w:eastAsia="zh-CN"/>
        </w:rPr>
        <w:t>（默认为</w:t>
      </w:r>
      <w:r w:rsidRPr="008C46F9">
        <w:rPr>
          <w:rFonts w:hint="eastAsia"/>
          <w:color w:val="FF0000"/>
          <w:lang w:eastAsia="zh-CN"/>
        </w:rPr>
        <w:t>xx</w:t>
      </w:r>
      <w:r w:rsidRPr="008C46F9">
        <w:rPr>
          <w:rFonts w:hint="eastAsia"/>
          <w:color w:val="FF0000"/>
          <w:lang w:eastAsia="zh-CN"/>
        </w:rPr>
        <w:t>）</w:t>
      </w:r>
      <w:r>
        <w:rPr>
          <w:rFonts w:hint="eastAsia"/>
          <w:lang w:eastAsia="zh-CN"/>
        </w:rPr>
        <w:t>，中文括号，</w:t>
      </w:r>
      <w:r>
        <w:rPr>
          <w:rFonts w:hint="eastAsia"/>
          <w:lang w:eastAsia="zh-CN"/>
        </w:rPr>
        <w:t>xx</w:t>
      </w:r>
      <w:r>
        <w:rPr>
          <w:rFonts w:hint="eastAsia"/>
          <w:lang w:eastAsia="zh-CN"/>
        </w:rPr>
        <w:t>为默认值</w:t>
      </w:r>
    </w:p>
    <w:p w:rsidR="008C46F9" w:rsidRDefault="008C46F9" w:rsidP="008C46F9">
      <w:pPr>
        <w:pStyle w:val="afff"/>
        <w:numPr>
          <w:ilvl w:val="0"/>
          <w:numId w:val="39"/>
        </w:numPr>
        <w:ind w:firstLineChars="0"/>
        <w:rPr>
          <w:rFonts w:hint="eastAsia"/>
          <w:lang w:eastAsia="zh-CN"/>
        </w:rPr>
      </w:pPr>
      <w:r>
        <w:rPr>
          <w:rFonts w:hint="eastAsia"/>
          <w:lang w:eastAsia="zh-CN"/>
        </w:rPr>
        <w:t>索引格式为：</w:t>
      </w:r>
      <w:r w:rsidRPr="008C46F9">
        <w:rPr>
          <w:rFonts w:hint="eastAsia"/>
          <w:color w:val="FF0000"/>
          <w:lang w:eastAsia="zh-CN"/>
        </w:rPr>
        <w:t>索引名</w:t>
      </w:r>
      <w:r w:rsidRPr="008C46F9">
        <w:rPr>
          <w:rFonts w:hint="eastAsia"/>
          <w:color w:val="FF0000"/>
          <w:lang w:eastAsia="zh-CN"/>
        </w:rPr>
        <w:t>:</w:t>
      </w:r>
      <w:r w:rsidRPr="008C46F9">
        <w:rPr>
          <w:rFonts w:hint="eastAsia"/>
          <w:color w:val="FF0000"/>
          <w:lang w:eastAsia="zh-CN"/>
        </w:rPr>
        <w:t>字段名</w:t>
      </w:r>
      <w:r w:rsidRPr="008C46F9">
        <w:rPr>
          <w:rFonts w:hint="eastAsia"/>
          <w:color w:val="FF0000"/>
          <w:lang w:eastAsia="zh-CN"/>
        </w:rPr>
        <w:t>,</w:t>
      </w:r>
      <w:r w:rsidRPr="008C46F9">
        <w:rPr>
          <w:rFonts w:hint="eastAsia"/>
          <w:color w:val="FF0000"/>
          <w:lang w:eastAsia="zh-CN"/>
        </w:rPr>
        <w:t>字段名</w:t>
      </w:r>
      <w:r>
        <w:rPr>
          <w:rFonts w:hint="eastAsia"/>
          <w:lang w:eastAsia="zh-CN"/>
        </w:rPr>
        <w:t xml:space="preserve"> </w:t>
      </w:r>
      <w:r w:rsidR="00282CE3">
        <w:rPr>
          <w:rFonts w:hint="eastAsia"/>
          <w:lang w:eastAsia="zh-CN"/>
        </w:rPr>
        <w:t>索引名、字段名之间</w:t>
      </w:r>
      <w:r w:rsidR="00FC23CB">
        <w:rPr>
          <w:rFonts w:hint="eastAsia"/>
          <w:lang w:eastAsia="zh-CN"/>
        </w:rPr>
        <w:t>用英文冒号隔开，多个字段之间用英文逗号隔开</w:t>
      </w:r>
      <w:r w:rsidR="00282CE3">
        <w:rPr>
          <w:rFonts w:hint="eastAsia"/>
          <w:lang w:eastAsia="zh-CN"/>
        </w:rPr>
        <w:t>；每个索引占一行</w:t>
      </w:r>
    </w:p>
    <w:p w:rsidR="00282CE3" w:rsidRPr="0069528F" w:rsidRDefault="00282CE3" w:rsidP="008C46F9">
      <w:pPr>
        <w:pStyle w:val="afff"/>
        <w:numPr>
          <w:ilvl w:val="0"/>
          <w:numId w:val="39"/>
        </w:numPr>
        <w:ind w:firstLineChars="0"/>
        <w:rPr>
          <w:lang w:eastAsia="zh-CN"/>
        </w:rPr>
      </w:pPr>
      <w:r>
        <w:rPr>
          <w:rFonts w:hint="eastAsia"/>
          <w:lang w:eastAsia="zh-CN"/>
        </w:rPr>
        <w:t>序列格式为：</w:t>
      </w:r>
      <w:r w:rsidRPr="00634A19">
        <w:rPr>
          <w:rFonts w:hint="eastAsia"/>
          <w:color w:val="FF0000"/>
          <w:lang w:eastAsia="zh-CN"/>
        </w:rPr>
        <w:t>序列名</w:t>
      </w:r>
      <w:r w:rsidRPr="00634A19">
        <w:rPr>
          <w:rFonts w:hint="eastAsia"/>
          <w:color w:val="FF0000"/>
          <w:lang w:eastAsia="zh-CN"/>
        </w:rPr>
        <w:t>:</w:t>
      </w:r>
      <w:r w:rsidRPr="00634A19">
        <w:rPr>
          <w:rFonts w:hint="eastAsia"/>
          <w:color w:val="FF0000"/>
          <w:lang w:eastAsia="zh-CN"/>
        </w:rPr>
        <w:t>起始值</w:t>
      </w:r>
      <w:r>
        <w:rPr>
          <w:rFonts w:hint="eastAsia"/>
          <w:lang w:eastAsia="zh-CN"/>
        </w:rPr>
        <w:t xml:space="preserve"> </w:t>
      </w:r>
      <w:r>
        <w:rPr>
          <w:rFonts w:hint="eastAsia"/>
          <w:lang w:eastAsia="zh-CN"/>
        </w:rPr>
        <w:t>序列名、起始值之间用英文冒号隔开</w:t>
      </w:r>
      <w:r w:rsidR="0088354D">
        <w:rPr>
          <w:rFonts w:hint="eastAsia"/>
          <w:lang w:eastAsia="zh-CN"/>
        </w:rPr>
        <w:t>；每个序列占一行</w:t>
      </w:r>
      <w:bookmarkStart w:id="0" w:name="_GoBack"/>
      <w:bookmarkEnd w:id="0"/>
    </w:p>
    <w:sectPr w:rsidR="00282CE3" w:rsidRPr="0069528F" w:rsidSect="00F94F2C">
      <w:headerReference w:type="default" r:id="rId9"/>
      <w:pgSz w:w="11907" w:h="16840" w:code="9"/>
      <w:pgMar w:top="1418"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4A8" w:rsidRDefault="00CF14A8">
      <w:r>
        <w:separator/>
      </w:r>
    </w:p>
  </w:endnote>
  <w:endnote w:type="continuationSeparator" w:id="0">
    <w:p w:rsidR="00CF14A8" w:rsidRDefault="00CF1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楷体_GB2312">
    <w:altName w:val="Arial Unicode MS"/>
    <w:charset w:val="86"/>
    <w:family w:val="modern"/>
    <w:pitch w:val="fixed"/>
    <w:sig w:usb0="00000000"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4A8" w:rsidRDefault="00CF14A8">
      <w:r>
        <w:separator/>
      </w:r>
    </w:p>
  </w:footnote>
  <w:footnote w:type="continuationSeparator" w:id="0">
    <w:p w:rsidR="00CF14A8" w:rsidRDefault="00CF1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578" w:rsidRDefault="00080578">
    <w:pPr>
      <w:pStyle w:val="aff6"/>
      <w:rPr>
        <w:lang w:eastAsia="zh-CN"/>
      </w:rPr>
    </w:pPr>
    <w:r>
      <w:rPr>
        <w:lang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88AE548"/>
    <w:lvl w:ilvl="0">
      <w:start w:val="1"/>
      <w:numFmt w:val="bullet"/>
      <w:pStyle w:val="a"/>
      <w:lvlText w:val=""/>
      <w:lvlJc w:val="left"/>
      <w:pPr>
        <w:tabs>
          <w:tab w:val="num" w:pos="1337"/>
        </w:tabs>
        <w:ind w:left="1337" w:hanging="420"/>
      </w:pPr>
      <w:rPr>
        <w:rFonts w:ascii="Bookshelf Symbol 7" w:hAnsi="Bookshelf Symbol 7" w:hint="default"/>
      </w:rPr>
    </w:lvl>
  </w:abstractNum>
  <w:abstractNum w:abstractNumId="1">
    <w:nsid w:val="FFFFFFFB"/>
    <w:multiLevelType w:val="multilevel"/>
    <w:tmpl w:val="1B784EB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lang w:val="en-US"/>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nsid w:val="00306F70"/>
    <w:multiLevelType w:val="hybridMultilevel"/>
    <w:tmpl w:val="6B8C6DB2"/>
    <w:lvl w:ilvl="0" w:tplc="99ACC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9102AD"/>
    <w:multiLevelType w:val="multilevel"/>
    <w:tmpl w:val="C17E8FE8"/>
    <w:lvl w:ilvl="0">
      <w:start w:val="1"/>
      <w:numFmt w:val="decimal"/>
      <w:lvlRestart w:val="0"/>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4">
    <w:nsid w:val="093C6778"/>
    <w:multiLevelType w:val="multilevel"/>
    <w:tmpl w:val="4BD45F30"/>
    <w:lvl w:ilvl="0">
      <w:start w:val="1"/>
      <w:numFmt w:val="decimal"/>
      <w:lvlRestart w:val="0"/>
      <w:pStyle w:val="a1"/>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09953F23"/>
    <w:multiLevelType w:val="multilevel"/>
    <w:tmpl w:val="09953F23"/>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6">
    <w:nsid w:val="0C2A5394"/>
    <w:multiLevelType w:val="hybridMultilevel"/>
    <w:tmpl w:val="FDC2B736"/>
    <w:lvl w:ilvl="0" w:tplc="C6727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DDE2B46"/>
    <w:multiLevelType w:val="multilevel"/>
    <w:tmpl w:val="6DD878CE"/>
    <w:lvl w:ilvl="0">
      <w:start w:val="1"/>
      <w:numFmt w:val="lowerLetter"/>
      <w:lvlRestart w:val="0"/>
      <w:pStyle w:val="a2"/>
      <w:suff w:val="nothing"/>
      <w:lvlText w:val="%1   "/>
      <w:lvlJc w:val="left"/>
      <w:pPr>
        <w:ind w:left="544" w:hanging="181"/>
      </w:pPr>
      <w:rPr>
        <w:rFonts w:ascii="宋体" w:eastAsia="宋体" w:hAnsi="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8">
    <w:nsid w:val="141B7D68"/>
    <w:multiLevelType w:val="hybridMultilevel"/>
    <w:tmpl w:val="C188EEEC"/>
    <w:lvl w:ilvl="0" w:tplc="C7D8364A">
      <w:start w:val="1"/>
      <w:numFmt w:val="decimal"/>
      <w:lvlText w:val="%1."/>
      <w:lvlJc w:val="left"/>
      <w:pPr>
        <w:ind w:left="360" w:hanging="360"/>
      </w:pPr>
      <w:rPr>
        <w:rFonts w:hint="default"/>
      </w:rPr>
    </w:lvl>
    <w:lvl w:ilvl="1" w:tplc="3B9E8C1A" w:tentative="1">
      <w:start w:val="1"/>
      <w:numFmt w:val="lowerLetter"/>
      <w:lvlText w:val="%2)"/>
      <w:lvlJc w:val="left"/>
      <w:pPr>
        <w:ind w:left="840" w:hanging="420"/>
      </w:pPr>
    </w:lvl>
    <w:lvl w:ilvl="2" w:tplc="665AEF56" w:tentative="1">
      <w:start w:val="1"/>
      <w:numFmt w:val="lowerRoman"/>
      <w:lvlText w:val="%3."/>
      <w:lvlJc w:val="right"/>
      <w:pPr>
        <w:ind w:left="1260" w:hanging="420"/>
      </w:pPr>
    </w:lvl>
    <w:lvl w:ilvl="3" w:tplc="6ADE4A6C" w:tentative="1">
      <w:start w:val="1"/>
      <w:numFmt w:val="decimal"/>
      <w:lvlText w:val="%4."/>
      <w:lvlJc w:val="left"/>
      <w:pPr>
        <w:ind w:left="1680" w:hanging="420"/>
      </w:pPr>
    </w:lvl>
    <w:lvl w:ilvl="4" w:tplc="93D03F58" w:tentative="1">
      <w:start w:val="1"/>
      <w:numFmt w:val="lowerLetter"/>
      <w:lvlText w:val="%5)"/>
      <w:lvlJc w:val="left"/>
      <w:pPr>
        <w:ind w:left="2100" w:hanging="420"/>
      </w:pPr>
    </w:lvl>
    <w:lvl w:ilvl="5" w:tplc="60144EEE" w:tentative="1">
      <w:start w:val="1"/>
      <w:numFmt w:val="lowerRoman"/>
      <w:lvlText w:val="%6."/>
      <w:lvlJc w:val="right"/>
      <w:pPr>
        <w:ind w:left="2520" w:hanging="420"/>
      </w:pPr>
    </w:lvl>
    <w:lvl w:ilvl="6" w:tplc="8DC2F602" w:tentative="1">
      <w:start w:val="1"/>
      <w:numFmt w:val="decimal"/>
      <w:lvlText w:val="%7."/>
      <w:lvlJc w:val="left"/>
      <w:pPr>
        <w:ind w:left="2940" w:hanging="420"/>
      </w:pPr>
    </w:lvl>
    <w:lvl w:ilvl="7" w:tplc="69C2A8FA" w:tentative="1">
      <w:start w:val="1"/>
      <w:numFmt w:val="lowerLetter"/>
      <w:lvlText w:val="%8)"/>
      <w:lvlJc w:val="left"/>
      <w:pPr>
        <w:ind w:left="3360" w:hanging="420"/>
      </w:pPr>
    </w:lvl>
    <w:lvl w:ilvl="8" w:tplc="0BBECE24" w:tentative="1">
      <w:start w:val="1"/>
      <w:numFmt w:val="lowerRoman"/>
      <w:lvlText w:val="%9."/>
      <w:lvlJc w:val="right"/>
      <w:pPr>
        <w:ind w:left="3780" w:hanging="420"/>
      </w:pPr>
    </w:lvl>
  </w:abstractNum>
  <w:abstractNum w:abstractNumId="9">
    <w:nsid w:val="1DBF583A"/>
    <w:multiLevelType w:val="multilevel"/>
    <w:tmpl w:val="2710E372"/>
    <w:lvl w:ilvl="0">
      <w:start w:val="1"/>
      <w:numFmt w:val="decimal"/>
      <w:lvlRestart w:val="0"/>
      <w:pStyle w:val="a3"/>
      <w:suff w:val="nothing"/>
      <w:lvlText w:val="注%1："/>
      <w:lvlJc w:val="left"/>
      <w:pPr>
        <w:ind w:left="763" w:hanging="448"/>
      </w:pPr>
      <w:rPr>
        <w:rFonts w:ascii="黑体" w:eastAsia="黑体" w:hint="eastAsia"/>
        <w:b w:val="0"/>
        <w:i w:val="0"/>
        <w:sz w:val="18"/>
        <w:szCs w:val="18"/>
        <w:vertAlign w:val="baseline"/>
      </w:rPr>
    </w:lvl>
    <w:lvl w:ilvl="1">
      <w:start w:val="1"/>
      <w:numFmt w:val="lowerLetter"/>
      <w:lvlText w:val="%2)"/>
      <w:lvlJc w:val="left"/>
      <w:pPr>
        <w:tabs>
          <w:tab w:val="num" w:pos="133"/>
        </w:tabs>
        <w:ind w:left="1126" w:hanging="630"/>
      </w:pPr>
      <w:rPr>
        <w:rFonts w:hint="eastAsia"/>
        <w:vertAlign w:val="baseline"/>
      </w:rPr>
    </w:lvl>
    <w:lvl w:ilvl="2">
      <w:start w:val="1"/>
      <w:numFmt w:val="lowerRoman"/>
      <w:lvlText w:val="%3."/>
      <w:lvlJc w:val="right"/>
      <w:pPr>
        <w:tabs>
          <w:tab w:val="num" w:pos="133"/>
        </w:tabs>
        <w:ind w:left="1126" w:hanging="630"/>
      </w:pPr>
      <w:rPr>
        <w:rFonts w:hint="eastAsia"/>
        <w:vertAlign w:val="baseline"/>
      </w:rPr>
    </w:lvl>
    <w:lvl w:ilvl="3">
      <w:start w:val="1"/>
      <w:numFmt w:val="decimal"/>
      <w:lvlText w:val="%4."/>
      <w:lvlJc w:val="left"/>
      <w:pPr>
        <w:tabs>
          <w:tab w:val="num" w:pos="133"/>
        </w:tabs>
        <w:ind w:left="1126" w:hanging="630"/>
      </w:pPr>
      <w:rPr>
        <w:rFonts w:hint="eastAsia"/>
        <w:vertAlign w:val="baseline"/>
      </w:rPr>
    </w:lvl>
    <w:lvl w:ilvl="4">
      <w:start w:val="1"/>
      <w:numFmt w:val="lowerLetter"/>
      <w:lvlText w:val="%5)"/>
      <w:lvlJc w:val="left"/>
      <w:pPr>
        <w:tabs>
          <w:tab w:val="num" w:pos="133"/>
        </w:tabs>
        <w:ind w:left="1126" w:hanging="630"/>
      </w:pPr>
      <w:rPr>
        <w:rFonts w:hint="eastAsia"/>
        <w:vertAlign w:val="baseline"/>
      </w:rPr>
    </w:lvl>
    <w:lvl w:ilvl="5">
      <w:start w:val="1"/>
      <w:numFmt w:val="lowerRoman"/>
      <w:lvlText w:val="%6."/>
      <w:lvlJc w:val="right"/>
      <w:pPr>
        <w:tabs>
          <w:tab w:val="num" w:pos="133"/>
        </w:tabs>
        <w:ind w:left="1126" w:hanging="630"/>
      </w:pPr>
      <w:rPr>
        <w:rFonts w:hint="eastAsia"/>
        <w:vertAlign w:val="baseline"/>
      </w:rPr>
    </w:lvl>
    <w:lvl w:ilvl="6">
      <w:start w:val="1"/>
      <w:numFmt w:val="decimal"/>
      <w:lvlText w:val="%7."/>
      <w:lvlJc w:val="left"/>
      <w:pPr>
        <w:tabs>
          <w:tab w:val="num" w:pos="133"/>
        </w:tabs>
        <w:ind w:left="1126" w:hanging="630"/>
      </w:pPr>
      <w:rPr>
        <w:rFonts w:hint="eastAsia"/>
        <w:vertAlign w:val="baseline"/>
      </w:rPr>
    </w:lvl>
    <w:lvl w:ilvl="7">
      <w:start w:val="1"/>
      <w:numFmt w:val="lowerLetter"/>
      <w:lvlText w:val="%8)"/>
      <w:lvlJc w:val="left"/>
      <w:pPr>
        <w:tabs>
          <w:tab w:val="num" w:pos="133"/>
        </w:tabs>
        <w:ind w:left="1126" w:hanging="630"/>
      </w:pPr>
      <w:rPr>
        <w:rFonts w:hint="eastAsia"/>
        <w:vertAlign w:val="baseline"/>
      </w:rPr>
    </w:lvl>
    <w:lvl w:ilvl="8">
      <w:start w:val="1"/>
      <w:numFmt w:val="lowerRoman"/>
      <w:lvlText w:val="%9."/>
      <w:lvlJc w:val="right"/>
      <w:pPr>
        <w:tabs>
          <w:tab w:val="num" w:pos="133"/>
        </w:tabs>
        <w:ind w:left="1126" w:hanging="630"/>
      </w:pPr>
      <w:rPr>
        <w:rFonts w:hint="eastAsia"/>
        <w:vertAlign w:val="baseline"/>
      </w:rPr>
    </w:lvl>
  </w:abstractNum>
  <w:abstractNum w:abstractNumId="10">
    <w:nsid w:val="1E531B80"/>
    <w:multiLevelType w:val="hybridMultilevel"/>
    <w:tmpl w:val="904653A4"/>
    <w:lvl w:ilvl="0" w:tplc="6A7A4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72377F"/>
    <w:multiLevelType w:val="hybridMultilevel"/>
    <w:tmpl w:val="2EEEB2D4"/>
    <w:lvl w:ilvl="0" w:tplc="34B21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C91163"/>
    <w:multiLevelType w:val="multilevel"/>
    <w:tmpl w:val="855EE140"/>
    <w:lvl w:ilvl="0">
      <w:start w:val="1"/>
      <w:numFmt w:val="decimal"/>
      <w:pStyle w:val="a4"/>
      <w:suff w:val="nothing"/>
      <w:lvlText w:val="%1　"/>
      <w:lvlJc w:val="left"/>
      <w:pPr>
        <w:ind w:left="105" w:firstLine="0"/>
      </w:pPr>
      <w:rPr>
        <w:rFonts w:ascii="黑体" w:eastAsia="黑体" w:hAnsi="Times New Roman" w:hint="eastAsia"/>
        <w:b w:val="0"/>
        <w:i w:val="0"/>
        <w:sz w:val="21"/>
        <w:szCs w:val="21"/>
      </w:rPr>
    </w:lvl>
    <w:lvl w:ilvl="1">
      <w:start w:val="1"/>
      <w:numFmt w:val="decimal"/>
      <w:pStyle w:val="a5"/>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6"/>
      <w:suff w:val="nothing"/>
      <w:lvlText w:val="%1.%2.%3　"/>
      <w:lvlJc w:val="left"/>
      <w:pPr>
        <w:ind w:left="0" w:firstLine="0"/>
      </w:pPr>
      <w:rPr>
        <w:rFonts w:ascii="黑体" w:eastAsia="黑体" w:hAnsi="Times New Roman" w:hint="eastAsia"/>
        <w:b w:val="0"/>
        <w:i w:val="0"/>
        <w:sz w:val="21"/>
      </w:rPr>
    </w:lvl>
    <w:lvl w:ilvl="3">
      <w:start w:val="1"/>
      <w:numFmt w:val="decimal"/>
      <w:pStyle w:val="a7"/>
      <w:suff w:val="nothing"/>
      <w:lvlText w:val="%1.%2.%3.%4　"/>
      <w:lvlJc w:val="left"/>
      <w:pPr>
        <w:ind w:left="0" w:firstLine="0"/>
      </w:pPr>
      <w:rPr>
        <w:rFonts w:ascii="黑体" w:eastAsia="黑体" w:hAnsi="Times New Roman" w:hint="eastAsia"/>
        <w:b w:val="0"/>
        <w:i w:val="0"/>
        <w:sz w:val="21"/>
      </w:rPr>
    </w:lvl>
    <w:lvl w:ilvl="4">
      <w:start w:val="1"/>
      <w:numFmt w:val="decimal"/>
      <w:pStyle w:val="a8"/>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2A8F7113"/>
    <w:multiLevelType w:val="multilevel"/>
    <w:tmpl w:val="76786F08"/>
    <w:lvl w:ilvl="0">
      <w:start w:val="1"/>
      <w:numFmt w:val="upperLetter"/>
      <w:pStyle w:val="aa"/>
      <w:suff w:val="space"/>
      <w:lvlText w:val="%1"/>
      <w:lvlJc w:val="left"/>
      <w:pPr>
        <w:ind w:left="623" w:hanging="425"/>
      </w:pPr>
      <w:rPr>
        <w:rFonts w:hint="eastAsia"/>
      </w:rPr>
    </w:lvl>
    <w:lvl w:ilvl="1">
      <w:start w:val="1"/>
      <w:numFmt w:val="decimal"/>
      <w:pStyle w:val="ab"/>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4">
    <w:nsid w:val="2BFB03A8"/>
    <w:multiLevelType w:val="hybridMultilevel"/>
    <w:tmpl w:val="A97CA352"/>
    <w:lvl w:ilvl="0" w:tplc="B37AE888">
      <w:start w:val="1"/>
      <w:numFmt w:val="decimal"/>
      <w:lvlText w:val="%1."/>
      <w:lvlJc w:val="left"/>
      <w:pPr>
        <w:ind w:left="360" w:hanging="360"/>
      </w:pPr>
      <w:rPr>
        <w:rFonts w:hint="default"/>
      </w:rPr>
    </w:lvl>
    <w:lvl w:ilvl="1" w:tplc="595EE5E6" w:tentative="1">
      <w:start w:val="1"/>
      <w:numFmt w:val="lowerLetter"/>
      <w:lvlText w:val="%2)"/>
      <w:lvlJc w:val="left"/>
      <w:pPr>
        <w:ind w:left="840" w:hanging="420"/>
      </w:pPr>
    </w:lvl>
    <w:lvl w:ilvl="2" w:tplc="5ADE794A" w:tentative="1">
      <w:start w:val="1"/>
      <w:numFmt w:val="lowerRoman"/>
      <w:lvlText w:val="%3."/>
      <w:lvlJc w:val="right"/>
      <w:pPr>
        <w:ind w:left="1260" w:hanging="420"/>
      </w:pPr>
    </w:lvl>
    <w:lvl w:ilvl="3" w:tplc="AEB0461E" w:tentative="1">
      <w:start w:val="1"/>
      <w:numFmt w:val="decimal"/>
      <w:lvlText w:val="%4."/>
      <w:lvlJc w:val="left"/>
      <w:pPr>
        <w:ind w:left="1680" w:hanging="420"/>
      </w:pPr>
    </w:lvl>
    <w:lvl w:ilvl="4" w:tplc="6F28E746" w:tentative="1">
      <w:start w:val="1"/>
      <w:numFmt w:val="lowerLetter"/>
      <w:lvlText w:val="%5)"/>
      <w:lvlJc w:val="left"/>
      <w:pPr>
        <w:ind w:left="2100" w:hanging="420"/>
      </w:pPr>
    </w:lvl>
    <w:lvl w:ilvl="5" w:tplc="2B3A9E32" w:tentative="1">
      <w:start w:val="1"/>
      <w:numFmt w:val="lowerRoman"/>
      <w:lvlText w:val="%6."/>
      <w:lvlJc w:val="right"/>
      <w:pPr>
        <w:ind w:left="2520" w:hanging="420"/>
      </w:pPr>
    </w:lvl>
    <w:lvl w:ilvl="6" w:tplc="53AC678A" w:tentative="1">
      <w:start w:val="1"/>
      <w:numFmt w:val="decimal"/>
      <w:lvlText w:val="%7."/>
      <w:lvlJc w:val="left"/>
      <w:pPr>
        <w:ind w:left="2940" w:hanging="420"/>
      </w:pPr>
    </w:lvl>
    <w:lvl w:ilvl="7" w:tplc="A34871EE" w:tentative="1">
      <w:start w:val="1"/>
      <w:numFmt w:val="lowerLetter"/>
      <w:lvlText w:val="%8)"/>
      <w:lvlJc w:val="left"/>
      <w:pPr>
        <w:ind w:left="3360" w:hanging="420"/>
      </w:pPr>
    </w:lvl>
    <w:lvl w:ilvl="8" w:tplc="59C2C068" w:tentative="1">
      <w:start w:val="1"/>
      <w:numFmt w:val="lowerRoman"/>
      <w:lvlText w:val="%9."/>
      <w:lvlJc w:val="right"/>
      <w:pPr>
        <w:ind w:left="3780" w:hanging="420"/>
      </w:pPr>
    </w:lvl>
  </w:abstractNum>
  <w:abstractNum w:abstractNumId="15">
    <w:nsid w:val="2C5917C3"/>
    <w:multiLevelType w:val="multilevel"/>
    <w:tmpl w:val="C9A69A3E"/>
    <w:lvl w:ilvl="0">
      <w:start w:val="1"/>
      <w:numFmt w:val="none"/>
      <w:pStyle w:val="ac"/>
      <w:suff w:val="nothing"/>
      <w:lvlText w:val="%1——"/>
      <w:lvlJc w:val="left"/>
      <w:pPr>
        <w:ind w:left="833" w:hanging="408"/>
      </w:pPr>
      <w:rPr>
        <w:rFonts w:hint="eastAsia"/>
      </w:rPr>
    </w:lvl>
    <w:lvl w:ilvl="1">
      <w:start w:val="1"/>
      <w:numFmt w:val="bullet"/>
      <w:pStyle w:val="ad"/>
      <w:lvlText w:val=""/>
      <w:lvlJc w:val="left"/>
      <w:pPr>
        <w:tabs>
          <w:tab w:val="num" w:pos="760"/>
        </w:tabs>
        <w:ind w:left="1264" w:hanging="413"/>
      </w:pPr>
      <w:rPr>
        <w:rFonts w:ascii="Symbol" w:hAnsi="Symbol" w:hint="default"/>
        <w:color w:val="auto"/>
      </w:rPr>
    </w:lvl>
    <w:lvl w:ilvl="2">
      <w:start w:val="1"/>
      <w:numFmt w:val="bullet"/>
      <w:pStyle w:val="ae"/>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6">
    <w:nsid w:val="3298353C"/>
    <w:multiLevelType w:val="hybridMultilevel"/>
    <w:tmpl w:val="FF90D84A"/>
    <w:lvl w:ilvl="0" w:tplc="F5208CF8">
      <w:start w:val="1"/>
      <w:numFmt w:val="chineseCountingThousand"/>
      <w:pStyle w:val="10"/>
      <w:lvlText w:val="附件%1"/>
      <w:lvlJc w:val="left"/>
      <w:pPr>
        <w:tabs>
          <w:tab w:val="num" w:pos="420"/>
        </w:tabs>
        <w:ind w:left="420" w:hanging="420"/>
      </w:pPr>
      <w:rPr>
        <w:rFonts w:hint="eastAsia"/>
      </w:rPr>
    </w:lvl>
    <w:lvl w:ilvl="1" w:tplc="81E24264" w:tentative="1">
      <w:start w:val="1"/>
      <w:numFmt w:val="lowerLetter"/>
      <w:lvlText w:val="%2)"/>
      <w:lvlJc w:val="left"/>
      <w:pPr>
        <w:tabs>
          <w:tab w:val="num" w:pos="840"/>
        </w:tabs>
        <w:ind w:left="840" w:hanging="420"/>
      </w:pPr>
    </w:lvl>
    <w:lvl w:ilvl="2" w:tplc="721ADC04" w:tentative="1">
      <w:start w:val="1"/>
      <w:numFmt w:val="lowerRoman"/>
      <w:lvlText w:val="%3."/>
      <w:lvlJc w:val="right"/>
      <w:pPr>
        <w:tabs>
          <w:tab w:val="num" w:pos="1260"/>
        </w:tabs>
        <w:ind w:left="1260" w:hanging="420"/>
      </w:pPr>
    </w:lvl>
    <w:lvl w:ilvl="3" w:tplc="079C6B7A" w:tentative="1">
      <w:start w:val="1"/>
      <w:numFmt w:val="decimal"/>
      <w:lvlText w:val="%4."/>
      <w:lvlJc w:val="left"/>
      <w:pPr>
        <w:tabs>
          <w:tab w:val="num" w:pos="1680"/>
        </w:tabs>
        <w:ind w:left="1680" w:hanging="420"/>
      </w:pPr>
    </w:lvl>
    <w:lvl w:ilvl="4" w:tplc="A1C0C852" w:tentative="1">
      <w:start w:val="1"/>
      <w:numFmt w:val="lowerLetter"/>
      <w:lvlText w:val="%5)"/>
      <w:lvlJc w:val="left"/>
      <w:pPr>
        <w:tabs>
          <w:tab w:val="num" w:pos="2100"/>
        </w:tabs>
        <w:ind w:left="2100" w:hanging="420"/>
      </w:pPr>
    </w:lvl>
    <w:lvl w:ilvl="5" w:tplc="6C8E05EE" w:tentative="1">
      <w:start w:val="1"/>
      <w:numFmt w:val="lowerRoman"/>
      <w:lvlText w:val="%6."/>
      <w:lvlJc w:val="right"/>
      <w:pPr>
        <w:tabs>
          <w:tab w:val="num" w:pos="2520"/>
        </w:tabs>
        <w:ind w:left="2520" w:hanging="420"/>
      </w:pPr>
    </w:lvl>
    <w:lvl w:ilvl="6" w:tplc="D7E87630" w:tentative="1">
      <w:start w:val="1"/>
      <w:numFmt w:val="decimal"/>
      <w:lvlText w:val="%7."/>
      <w:lvlJc w:val="left"/>
      <w:pPr>
        <w:tabs>
          <w:tab w:val="num" w:pos="2940"/>
        </w:tabs>
        <w:ind w:left="2940" w:hanging="420"/>
      </w:pPr>
    </w:lvl>
    <w:lvl w:ilvl="7" w:tplc="AF083734" w:tentative="1">
      <w:start w:val="1"/>
      <w:numFmt w:val="lowerLetter"/>
      <w:lvlText w:val="%8)"/>
      <w:lvlJc w:val="left"/>
      <w:pPr>
        <w:tabs>
          <w:tab w:val="num" w:pos="3360"/>
        </w:tabs>
        <w:ind w:left="3360" w:hanging="420"/>
      </w:pPr>
    </w:lvl>
    <w:lvl w:ilvl="8" w:tplc="2F1EFF52" w:tentative="1">
      <w:start w:val="1"/>
      <w:numFmt w:val="lowerRoman"/>
      <w:lvlText w:val="%9."/>
      <w:lvlJc w:val="right"/>
      <w:pPr>
        <w:tabs>
          <w:tab w:val="num" w:pos="3780"/>
        </w:tabs>
        <w:ind w:left="3780" w:hanging="420"/>
      </w:pPr>
    </w:lvl>
  </w:abstractNum>
  <w:abstractNum w:abstractNumId="17">
    <w:nsid w:val="341C49ED"/>
    <w:multiLevelType w:val="hybridMultilevel"/>
    <w:tmpl w:val="A4C6E41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nsid w:val="36E51B1C"/>
    <w:multiLevelType w:val="hybridMultilevel"/>
    <w:tmpl w:val="A4C6E414"/>
    <w:lvl w:ilvl="0" w:tplc="0032D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913634"/>
    <w:multiLevelType w:val="hybridMultilevel"/>
    <w:tmpl w:val="D986864C"/>
    <w:lvl w:ilvl="0" w:tplc="F21E2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733618"/>
    <w:multiLevelType w:val="multilevel"/>
    <w:tmpl w:val="193A04F0"/>
    <w:lvl w:ilvl="0">
      <w:start w:val="1"/>
      <w:numFmt w:val="decimal"/>
      <w:pStyle w:val="af"/>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21">
    <w:nsid w:val="3F9163F7"/>
    <w:multiLevelType w:val="hybridMultilevel"/>
    <w:tmpl w:val="81C03B40"/>
    <w:lvl w:ilvl="0" w:tplc="D3DC5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2604C8"/>
    <w:multiLevelType w:val="hybridMultilevel"/>
    <w:tmpl w:val="26E818D4"/>
    <w:lvl w:ilvl="0" w:tplc="67FE0898">
      <w:start w:val="1"/>
      <w:numFmt w:val="decimal"/>
      <w:lvlText w:val="%1."/>
      <w:lvlJc w:val="left"/>
      <w:pPr>
        <w:ind w:left="420" w:hanging="420"/>
      </w:pPr>
    </w:lvl>
    <w:lvl w:ilvl="1" w:tplc="279860BA" w:tentative="1">
      <w:start w:val="1"/>
      <w:numFmt w:val="lowerLetter"/>
      <w:lvlText w:val="%2)"/>
      <w:lvlJc w:val="left"/>
      <w:pPr>
        <w:ind w:left="840" w:hanging="420"/>
      </w:pPr>
    </w:lvl>
    <w:lvl w:ilvl="2" w:tplc="1A2A183E" w:tentative="1">
      <w:start w:val="1"/>
      <w:numFmt w:val="lowerRoman"/>
      <w:lvlText w:val="%3."/>
      <w:lvlJc w:val="right"/>
      <w:pPr>
        <w:ind w:left="1260" w:hanging="420"/>
      </w:pPr>
    </w:lvl>
    <w:lvl w:ilvl="3" w:tplc="44D2B224" w:tentative="1">
      <w:start w:val="1"/>
      <w:numFmt w:val="decimal"/>
      <w:lvlText w:val="%4."/>
      <w:lvlJc w:val="left"/>
      <w:pPr>
        <w:ind w:left="1680" w:hanging="420"/>
      </w:pPr>
    </w:lvl>
    <w:lvl w:ilvl="4" w:tplc="81CAB1CA" w:tentative="1">
      <w:start w:val="1"/>
      <w:numFmt w:val="lowerLetter"/>
      <w:lvlText w:val="%5)"/>
      <w:lvlJc w:val="left"/>
      <w:pPr>
        <w:ind w:left="2100" w:hanging="420"/>
      </w:pPr>
    </w:lvl>
    <w:lvl w:ilvl="5" w:tplc="2EAE52A8" w:tentative="1">
      <w:start w:val="1"/>
      <w:numFmt w:val="lowerRoman"/>
      <w:lvlText w:val="%6."/>
      <w:lvlJc w:val="right"/>
      <w:pPr>
        <w:ind w:left="2520" w:hanging="420"/>
      </w:pPr>
    </w:lvl>
    <w:lvl w:ilvl="6" w:tplc="6626324C" w:tentative="1">
      <w:start w:val="1"/>
      <w:numFmt w:val="decimal"/>
      <w:lvlText w:val="%7."/>
      <w:lvlJc w:val="left"/>
      <w:pPr>
        <w:ind w:left="2940" w:hanging="420"/>
      </w:pPr>
    </w:lvl>
    <w:lvl w:ilvl="7" w:tplc="E580E4EA" w:tentative="1">
      <w:start w:val="1"/>
      <w:numFmt w:val="lowerLetter"/>
      <w:lvlText w:val="%8)"/>
      <w:lvlJc w:val="left"/>
      <w:pPr>
        <w:ind w:left="3360" w:hanging="420"/>
      </w:pPr>
    </w:lvl>
    <w:lvl w:ilvl="8" w:tplc="733EA3BC" w:tentative="1">
      <w:start w:val="1"/>
      <w:numFmt w:val="lowerRoman"/>
      <w:lvlText w:val="%9."/>
      <w:lvlJc w:val="right"/>
      <w:pPr>
        <w:ind w:left="3780" w:hanging="420"/>
      </w:pPr>
    </w:lvl>
  </w:abstractNum>
  <w:abstractNum w:abstractNumId="23">
    <w:nsid w:val="43B66B0B"/>
    <w:multiLevelType w:val="hybridMultilevel"/>
    <w:tmpl w:val="B47227A2"/>
    <w:lvl w:ilvl="0" w:tplc="C1E4F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4C50F90"/>
    <w:multiLevelType w:val="multilevel"/>
    <w:tmpl w:val="ED0C9B78"/>
    <w:lvl w:ilvl="0">
      <w:start w:val="1"/>
      <w:numFmt w:val="lowerLetter"/>
      <w:pStyle w:val="af0"/>
      <w:lvlText w:val="%1)"/>
      <w:lvlJc w:val="left"/>
      <w:pPr>
        <w:tabs>
          <w:tab w:val="num" w:pos="840"/>
        </w:tabs>
        <w:ind w:left="839" w:hanging="419"/>
      </w:pPr>
      <w:rPr>
        <w:rFonts w:ascii="宋体" w:eastAsia="宋体" w:hint="eastAsia"/>
        <w:b w:val="0"/>
        <w:i w:val="0"/>
        <w:sz w:val="21"/>
        <w:szCs w:val="21"/>
      </w:rPr>
    </w:lvl>
    <w:lvl w:ilvl="1">
      <w:start w:val="1"/>
      <w:numFmt w:val="decimal"/>
      <w:pStyle w:val="af1"/>
      <w:lvlText w:val="%2)"/>
      <w:lvlJc w:val="left"/>
      <w:pPr>
        <w:tabs>
          <w:tab w:val="num" w:pos="1260"/>
        </w:tabs>
        <w:ind w:left="1259" w:hanging="419"/>
      </w:pPr>
      <w:rPr>
        <w:rFonts w:hint="eastAsia"/>
      </w:rPr>
    </w:lvl>
    <w:lvl w:ilvl="2">
      <w:start w:val="1"/>
      <w:numFmt w:val="decimal"/>
      <w:pStyle w:val="af2"/>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5">
    <w:nsid w:val="48150B48"/>
    <w:multiLevelType w:val="hybridMultilevel"/>
    <w:tmpl w:val="88FEFC58"/>
    <w:lvl w:ilvl="0" w:tplc="19A42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7B188E"/>
    <w:multiLevelType w:val="multilevel"/>
    <w:tmpl w:val="0A1C1A1A"/>
    <w:styleLink w:val="af3"/>
    <w:lvl w:ilvl="0">
      <w:start w:val="1"/>
      <w:numFmt w:val="bullet"/>
      <w:lvlText w:val=""/>
      <w:lvlJc w:val="left"/>
      <w:pPr>
        <w:tabs>
          <w:tab w:val="num" w:pos="900"/>
        </w:tabs>
        <w:ind w:left="900" w:hanging="420"/>
      </w:pPr>
      <w:rPr>
        <w:rFonts w:ascii="Bookshelf Symbol 7" w:eastAsia="宋体" w:hAnsi="Bookshelf Symbol 7"/>
        <w:kern w:val="2"/>
        <w:sz w:val="24"/>
      </w:rPr>
    </w:lvl>
    <w:lvl w:ilvl="1">
      <w:start w:val="1"/>
      <w:numFmt w:val="bullet"/>
      <w:lvlText w:val=""/>
      <w:lvlJc w:val="left"/>
      <w:pPr>
        <w:tabs>
          <w:tab w:val="num" w:pos="1320"/>
        </w:tabs>
        <w:ind w:left="1320" w:hanging="420"/>
      </w:pPr>
      <w:rPr>
        <w:rFonts w:ascii="Bookshelf Symbol 7" w:hAnsi="Bookshelf Symbol 7" w:hint="default"/>
      </w:rPr>
    </w:lvl>
    <w:lvl w:ilvl="2">
      <w:start w:val="1"/>
      <w:numFmt w:val="bullet"/>
      <w:lvlText w:val=""/>
      <w:lvlJc w:val="left"/>
      <w:pPr>
        <w:tabs>
          <w:tab w:val="num" w:pos="1740"/>
        </w:tabs>
        <w:ind w:left="1740" w:hanging="420"/>
      </w:pPr>
      <w:rPr>
        <w:rFonts w:ascii="Bookshelf Symbol 7" w:hAnsi="Bookshelf Symbol 7" w:hint="default"/>
      </w:rPr>
    </w:lvl>
    <w:lvl w:ilvl="3">
      <w:start w:val="1"/>
      <w:numFmt w:val="bullet"/>
      <w:lvlText w:val=""/>
      <w:lvlJc w:val="left"/>
      <w:pPr>
        <w:tabs>
          <w:tab w:val="num" w:pos="2160"/>
        </w:tabs>
        <w:ind w:left="2160" w:hanging="420"/>
      </w:pPr>
      <w:rPr>
        <w:rFonts w:ascii="Bookshelf Symbol 7" w:hAnsi="Bookshelf Symbol 7" w:hint="default"/>
      </w:rPr>
    </w:lvl>
    <w:lvl w:ilvl="4">
      <w:start w:val="1"/>
      <w:numFmt w:val="bullet"/>
      <w:lvlText w:val=""/>
      <w:lvlJc w:val="left"/>
      <w:pPr>
        <w:tabs>
          <w:tab w:val="num" w:pos="2580"/>
        </w:tabs>
        <w:ind w:left="2580" w:hanging="420"/>
      </w:pPr>
      <w:rPr>
        <w:rFonts w:ascii="Bookshelf Symbol 7" w:hAnsi="Bookshelf Symbol 7" w:hint="default"/>
      </w:rPr>
    </w:lvl>
    <w:lvl w:ilvl="5">
      <w:start w:val="1"/>
      <w:numFmt w:val="bullet"/>
      <w:lvlText w:val=""/>
      <w:lvlJc w:val="left"/>
      <w:pPr>
        <w:tabs>
          <w:tab w:val="num" w:pos="3000"/>
        </w:tabs>
        <w:ind w:left="3000" w:hanging="420"/>
      </w:pPr>
      <w:rPr>
        <w:rFonts w:ascii="Bookshelf Symbol 7" w:hAnsi="Bookshelf Symbol 7" w:hint="default"/>
      </w:rPr>
    </w:lvl>
    <w:lvl w:ilvl="6">
      <w:start w:val="1"/>
      <w:numFmt w:val="bullet"/>
      <w:lvlText w:val=""/>
      <w:lvlJc w:val="left"/>
      <w:pPr>
        <w:tabs>
          <w:tab w:val="num" w:pos="3420"/>
        </w:tabs>
        <w:ind w:left="3420" w:hanging="420"/>
      </w:pPr>
      <w:rPr>
        <w:rFonts w:ascii="Bookshelf Symbol 7" w:hAnsi="Bookshelf Symbol 7" w:hint="default"/>
      </w:rPr>
    </w:lvl>
    <w:lvl w:ilvl="7">
      <w:start w:val="1"/>
      <w:numFmt w:val="bullet"/>
      <w:lvlText w:val=""/>
      <w:lvlJc w:val="left"/>
      <w:pPr>
        <w:tabs>
          <w:tab w:val="num" w:pos="3840"/>
        </w:tabs>
        <w:ind w:left="3840" w:hanging="420"/>
      </w:pPr>
      <w:rPr>
        <w:rFonts w:ascii="Bookshelf Symbol 7" w:hAnsi="Bookshelf Symbol 7" w:hint="default"/>
      </w:rPr>
    </w:lvl>
    <w:lvl w:ilvl="8">
      <w:start w:val="1"/>
      <w:numFmt w:val="bullet"/>
      <w:lvlText w:val=""/>
      <w:lvlJc w:val="left"/>
      <w:pPr>
        <w:tabs>
          <w:tab w:val="num" w:pos="4260"/>
        </w:tabs>
        <w:ind w:left="4260" w:hanging="420"/>
      </w:pPr>
      <w:rPr>
        <w:rFonts w:ascii="Bookshelf Symbol 7" w:hAnsi="Bookshelf Symbol 7" w:hint="default"/>
      </w:rPr>
    </w:lvl>
  </w:abstractNum>
  <w:abstractNum w:abstractNumId="27">
    <w:nsid w:val="557C2AF5"/>
    <w:multiLevelType w:val="multilevel"/>
    <w:tmpl w:val="5AB41562"/>
    <w:lvl w:ilvl="0">
      <w:start w:val="1"/>
      <w:numFmt w:val="decimal"/>
      <w:pStyle w:val="af4"/>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8">
    <w:nsid w:val="60B55DC2"/>
    <w:multiLevelType w:val="multilevel"/>
    <w:tmpl w:val="9DCC486E"/>
    <w:lvl w:ilvl="0">
      <w:start w:val="1"/>
      <w:numFmt w:val="upperLetter"/>
      <w:pStyle w:val="af5"/>
      <w:lvlText w:val="%1"/>
      <w:lvlJc w:val="left"/>
      <w:pPr>
        <w:tabs>
          <w:tab w:val="num" w:pos="0"/>
        </w:tabs>
        <w:ind w:left="0" w:hanging="425"/>
      </w:pPr>
      <w:rPr>
        <w:rFonts w:hint="eastAsia"/>
      </w:rPr>
    </w:lvl>
    <w:lvl w:ilvl="1">
      <w:start w:val="1"/>
      <w:numFmt w:val="decimal"/>
      <w:pStyle w:val="af6"/>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9">
    <w:nsid w:val="628F60F1"/>
    <w:multiLevelType w:val="hybridMultilevel"/>
    <w:tmpl w:val="CB5C33E6"/>
    <w:lvl w:ilvl="0" w:tplc="A77000E2">
      <w:start w:val="1"/>
      <w:numFmt w:val="decimal"/>
      <w:lvlText w:val="%1."/>
      <w:lvlJc w:val="left"/>
      <w:pPr>
        <w:ind w:left="360" w:hanging="360"/>
      </w:pPr>
      <w:rPr>
        <w:rFonts w:hint="default"/>
      </w:rPr>
    </w:lvl>
    <w:lvl w:ilvl="1" w:tplc="2DD81EB0" w:tentative="1">
      <w:start w:val="1"/>
      <w:numFmt w:val="lowerLetter"/>
      <w:lvlText w:val="%2)"/>
      <w:lvlJc w:val="left"/>
      <w:pPr>
        <w:ind w:left="840" w:hanging="420"/>
      </w:pPr>
    </w:lvl>
    <w:lvl w:ilvl="2" w:tplc="9BF8174A" w:tentative="1">
      <w:start w:val="1"/>
      <w:numFmt w:val="lowerRoman"/>
      <w:lvlText w:val="%3."/>
      <w:lvlJc w:val="right"/>
      <w:pPr>
        <w:ind w:left="1260" w:hanging="420"/>
      </w:pPr>
    </w:lvl>
    <w:lvl w:ilvl="3" w:tplc="E690D3A0" w:tentative="1">
      <w:start w:val="1"/>
      <w:numFmt w:val="decimal"/>
      <w:lvlText w:val="%4."/>
      <w:lvlJc w:val="left"/>
      <w:pPr>
        <w:ind w:left="1680" w:hanging="420"/>
      </w:pPr>
    </w:lvl>
    <w:lvl w:ilvl="4" w:tplc="237486F4" w:tentative="1">
      <w:start w:val="1"/>
      <w:numFmt w:val="lowerLetter"/>
      <w:lvlText w:val="%5)"/>
      <w:lvlJc w:val="left"/>
      <w:pPr>
        <w:ind w:left="2100" w:hanging="420"/>
      </w:pPr>
    </w:lvl>
    <w:lvl w:ilvl="5" w:tplc="B3E6EDC4" w:tentative="1">
      <w:start w:val="1"/>
      <w:numFmt w:val="lowerRoman"/>
      <w:lvlText w:val="%6."/>
      <w:lvlJc w:val="right"/>
      <w:pPr>
        <w:ind w:left="2520" w:hanging="420"/>
      </w:pPr>
    </w:lvl>
    <w:lvl w:ilvl="6" w:tplc="0524B98E" w:tentative="1">
      <w:start w:val="1"/>
      <w:numFmt w:val="decimal"/>
      <w:lvlText w:val="%7."/>
      <w:lvlJc w:val="left"/>
      <w:pPr>
        <w:ind w:left="2940" w:hanging="420"/>
      </w:pPr>
    </w:lvl>
    <w:lvl w:ilvl="7" w:tplc="FA60F0A6" w:tentative="1">
      <w:start w:val="1"/>
      <w:numFmt w:val="lowerLetter"/>
      <w:lvlText w:val="%8)"/>
      <w:lvlJc w:val="left"/>
      <w:pPr>
        <w:ind w:left="3360" w:hanging="420"/>
      </w:pPr>
    </w:lvl>
    <w:lvl w:ilvl="8" w:tplc="C032E4E6" w:tentative="1">
      <w:start w:val="1"/>
      <w:numFmt w:val="lowerRoman"/>
      <w:lvlText w:val="%9."/>
      <w:lvlJc w:val="right"/>
      <w:pPr>
        <w:ind w:left="3780" w:hanging="420"/>
      </w:pPr>
    </w:lvl>
  </w:abstractNum>
  <w:abstractNum w:abstractNumId="30">
    <w:nsid w:val="646260FA"/>
    <w:multiLevelType w:val="multilevel"/>
    <w:tmpl w:val="4F2011E8"/>
    <w:lvl w:ilvl="0">
      <w:start w:val="1"/>
      <w:numFmt w:val="decimal"/>
      <w:pStyle w:val="af7"/>
      <w:suff w:val="nothing"/>
      <w:lvlText w:val="表%1　"/>
      <w:lvlJc w:val="left"/>
      <w:pPr>
        <w:ind w:left="3150" w:firstLine="0"/>
      </w:pPr>
      <w:rPr>
        <w:rFonts w:ascii="黑体" w:eastAsia="黑体" w:hAnsi="Times New Roman" w:hint="eastAsia"/>
        <w:b w:val="0"/>
        <w:i w:val="0"/>
        <w:sz w:val="21"/>
      </w:rPr>
    </w:lvl>
    <w:lvl w:ilvl="1">
      <w:start w:val="1"/>
      <w:numFmt w:val="decimal"/>
      <w:lvlText w:val="%1.%2"/>
      <w:lvlJc w:val="left"/>
      <w:pPr>
        <w:tabs>
          <w:tab w:val="num" w:pos="362"/>
        </w:tabs>
        <w:ind w:left="362" w:hanging="567"/>
      </w:pPr>
      <w:rPr>
        <w:rFonts w:hint="eastAsia"/>
      </w:rPr>
    </w:lvl>
    <w:lvl w:ilvl="2">
      <w:start w:val="1"/>
      <w:numFmt w:val="decimal"/>
      <w:lvlText w:val="%1.%2.%3"/>
      <w:lvlJc w:val="left"/>
      <w:pPr>
        <w:tabs>
          <w:tab w:val="num" w:pos="788"/>
        </w:tabs>
        <w:ind w:left="788" w:hanging="567"/>
      </w:pPr>
      <w:rPr>
        <w:rFonts w:hint="eastAsia"/>
      </w:rPr>
    </w:lvl>
    <w:lvl w:ilvl="3">
      <w:start w:val="1"/>
      <w:numFmt w:val="decimal"/>
      <w:lvlText w:val="%1.%2.%3.%4"/>
      <w:lvlJc w:val="left"/>
      <w:pPr>
        <w:tabs>
          <w:tab w:val="num" w:pos="1354"/>
        </w:tabs>
        <w:ind w:left="1354" w:hanging="708"/>
      </w:pPr>
      <w:rPr>
        <w:rFonts w:hint="eastAsia"/>
      </w:rPr>
    </w:lvl>
    <w:lvl w:ilvl="4">
      <w:start w:val="1"/>
      <w:numFmt w:val="decimal"/>
      <w:lvlText w:val="%1.%2.%3.%4.%5"/>
      <w:lvlJc w:val="left"/>
      <w:pPr>
        <w:tabs>
          <w:tab w:val="num" w:pos="1921"/>
        </w:tabs>
        <w:ind w:left="1921" w:hanging="850"/>
      </w:pPr>
      <w:rPr>
        <w:rFonts w:hint="eastAsia"/>
      </w:rPr>
    </w:lvl>
    <w:lvl w:ilvl="5">
      <w:start w:val="1"/>
      <w:numFmt w:val="decimal"/>
      <w:lvlText w:val="%1.%2.%3.%4.%5.%6"/>
      <w:lvlJc w:val="left"/>
      <w:pPr>
        <w:tabs>
          <w:tab w:val="num" w:pos="2630"/>
        </w:tabs>
        <w:ind w:left="2630" w:hanging="1134"/>
      </w:pPr>
      <w:rPr>
        <w:rFonts w:hint="eastAsia"/>
      </w:rPr>
    </w:lvl>
    <w:lvl w:ilvl="6">
      <w:start w:val="1"/>
      <w:numFmt w:val="decimal"/>
      <w:lvlText w:val="%1.%2.%3.%4.%5.%6.%7"/>
      <w:lvlJc w:val="left"/>
      <w:pPr>
        <w:tabs>
          <w:tab w:val="num" w:pos="3197"/>
        </w:tabs>
        <w:ind w:left="3197" w:hanging="1276"/>
      </w:pPr>
      <w:rPr>
        <w:rFonts w:hint="eastAsia"/>
      </w:rPr>
    </w:lvl>
    <w:lvl w:ilvl="7">
      <w:start w:val="1"/>
      <w:numFmt w:val="decimal"/>
      <w:lvlText w:val="%1.%2.%3.%4.%5.%6.%7.%8"/>
      <w:lvlJc w:val="left"/>
      <w:pPr>
        <w:tabs>
          <w:tab w:val="num" w:pos="3764"/>
        </w:tabs>
        <w:ind w:left="3764" w:hanging="1418"/>
      </w:pPr>
      <w:rPr>
        <w:rFonts w:hint="eastAsia"/>
      </w:rPr>
    </w:lvl>
    <w:lvl w:ilvl="8">
      <w:start w:val="1"/>
      <w:numFmt w:val="decimal"/>
      <w:lvlText w:val="%1.%2.%3.%4.%5.%6.%7.%8.%9"/>
      <w:lvlJc w:val="left"/>
      <w:pPr>
        <w:tabs>
          <w:tab w:val="num" w:pos="4472"/>
        </w:tabs>
        <w:ind w:left="4472" w:hanging="1700"/>
      </w:pPr>
      <w:rPr>
        <w:rFonts w:hint="eastAsia"/>
      </w:rPr>
    </w:lvl>
  </w:abstractNum>
  <w:abstractNum w:abstractNumId="31">
    <w:nsid w:val="64641E24"/>
    <w:multiLevelType w:val="hybridMultilevel"/>
    <w:tmpl w:val="47CA71A4"/>
    <w:lvl w:ilvl="0" w:tplc="EC203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7D3FBC"/>
    <w:multiLevelType w:val="multilevel"/>
    <w:tmpl w:val="95FA0F16"/>
    <w:lvl w:ilvl="0">
      <w:start w:val="1"/>
      <w:numFmt w:val="upperLetter"/>
      <w:pStyle w:val="af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a"/>
      <w:suff w:val="nothing"/>
      <w:lvlText w:val="%1.%2.%3　"/>
      <w:lvlJc w:val="left"/>
      <w:pPr>
        <w:ind w:left="0" w:firstLine="0"/>
      </w:pPr>
      <w:rPr>
        <w:rFonts w:ascii="黑体" w:eastAsia="黑体" w:hAnsi="Times New Roman" w:hint="eastAsia"/>
        <w:b w:val="0"/>
        <w:i w:val="0"/>
        <w:sz w:val="21"/>
      </w:rPr>
    </w:lvl>
    <w:lvl w:ilvl="3">
      <w:start w:val="1"/>
      <w:numFmt w:val="decimal"/>
      <w:pStyle w:val="afb"/>
      <w:suff w:val="nothing"/>
      <w:lvlText w:val="%1.%2.%3.%4　"/>
      <w:lvlJc w:val="left"/>
      <w:pPr>
        <w:ind w:left="0" w:firstLine="0"/>
      </w:pPr>
      <w:rPr>
        <w:rFonts w:ascii="黑体" w:eastAsia="黑体" w:hAnsi="Times New Roman" w:hint="eastAsia"/>
        <w:b w:val="0"/>
        <w:i w:val="0"/>
        <w:sz w:val="21"/>
      </w:rPr>
    </w:lvl>
    <w:lvl w:ilvl="4">
      <w:start w:val="1"/>
      <w:numFmt w:val="decimal"/>
      <w:pStyle w:val="afc"/>
      <w:suff w:val="nothing"/>
      <w:lvlText w:val="%1.%2.%3.%4.%5　"/>
      <w:lvlJc w:val="left"/>
      <w:pPr>
        <w:ind w:left="0" w:firstLine="0"/>
      </w:pPr>
      <w:rPr>
        <w:rFonts w:ascii="黑体" w:eastAsia="黑体" w:hAnsi="Times New Roman" w:hint="eastAsia"/>
        <w:b w:val="0"/>
        <w:i w:val="0"/>
        <w:sz w:val="21"/>
      </w:rPr>
    </w:lvl>
    <w:lvl w:ilvl="5">
      <w:start w:val="1"/>
      <w:numFmt w:val="decimal"/>
      <w:pStyle w:val="afd"/>
      <w:suff w:val="nothing"/>
      <w:lvlText w:val="%1.%2.%3.%4.%5.%6　"/>
      <w:lvlJc w:val="left"/>
      <w:pPr>
        <w:ind w:left="0" w:firstLine="0"/>
      </w:pPr>
      <w:rPr>
        <w:rFonts w:ascii="黑体" w:eastAsia="黑体" w:hAnsi="Times New Roman" w:hint="eastAsia"/>
        <w:b w:val="0"/>
        <w:i w:val="0"/>
        <w:sz w:val="21"/>
      </w:rPr>
    </w:lvl>
    <w:lvl w:ilvl="6">
      <w:start w:val="1"/>
      <w:numFmt w:val="decimal"/>
      <w:pStyle w:val="af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nsid w:val="6A410D9B"/>
    <w:multiLevelType w:val="hybridMultilevel"/>
    <w:tmpl w:val="67D25A18"/>
    <w:lvl w:ilvl="0" w:tplc="6C509282">
      <w:start w:val="1"/>
      <w:numFmt w:val="bullet"/>
      <w:pStyle w:val="aff"/>
      <w:lvlText w:val=""/>
      <w:lvlJc w:val="left"/>
      <w:pPr>
        <w:tabs>
          <w:tab w:val="num" w:pos="420"/>
        </w:tabs>
        <w:ind w:left="420" w:hanging="420"/>
      </w:pPr>
      <w:rPr>
        <w:rFonts w:ascii="Wingdings" w:hAnsi="Wingdings" w:hint="default"/>
      </w:rPr>
    </w:lvl>
    <w:lvl w:ilvl="1" w:tplc="32AC753E" w:tentative="1">
      <w:start w:val="1"/>
      <w:numFmt w:val="bullet"/>
      <w:lvlText w:val=""/>
      <w:lvlJc w:val="left"/>
      <w:pPr>
        <w:tabs>
          <w:tab w:val="num" w:pos="840"/>
        </w:tabs>
        <w:ind w:left="840" w:hanging="420"/>
      </w:pPr>
      <w:rPr>
        <w:rFonts w:ascii="Bookshelf Symbol 7" w:hAnsi="Bookshelf Symbol 7" w:hint="default"/>
      </w:rPr>
    </w:lvl>
    <w:lvl w:ilvl="2" w:tplc="3490CCCC" w:tentative="1">
      <w:start w:val="1"/>
      <w:numFmt w:val="bullet"/>
      <w:lvlText w:val=""/>
      <w:lvlJc w:val="left"/>
      <w:pPr>
        <w:tabs>
          <w:tab w:val="num" w:pos="1260"/>
        </w:tabs>
        <w:ind w:left="1260" w:hanging="420"/>
      </w:pPr>
      <w:rPr>
        <w:rFonts w:ascii="Bookshelf Symbol 7" w:hAnsi="Bookshelf Symbol 7" w:hint="default"/>
      </w:rPr>
    </w:lvl>
    <w:lvl w:ilvl="3" w:tplc="49140318" w:tentative="1">
      <w:start w:val="1"/>
      <w:numFmt w:val="bullet"/>
      <w:lvlText w:val=""/>
      <w:lvlJc w:val="left"/>
      <w:pPr>
        <w:tabs>
          <w:tab w:val="num" w:pos="1680"/>
        </w:tabs>
        <w:ind w:left="1680" w:hanging="420"/>
      </w:pPr>
      <w:rPr>
        <w:rFonts w:ascii="Bookshelf Symbol 7" w:hAnsi="Bookshelf Symbol 7" w:hint="default"/>
      </w:rPr>
    </w:lvl>
    <w:lvl w:ilvl="4" w:tplc="FB022C40" w:tentative="1">
      <w:start w:val="1"/>
      <w:numFmt w:val="bullet"/>
      <w:lvlText w:val=""/>
      <w:lvlJc w:val="left"/>
      <w:pPr>
        <w:tabs>
          <w:tab w:val="num" w:pos="2100"/>
        </w:tabs>
        <w:ind w:left="2100" w:hanging="420"/>
      </w:pPr>
      <w:rPr>
        <w:rFonts w:ascii="Bookshelf Symbol 7" w:hAnsi="Bookshelf Symbol 7" w:hint="default"/>
      </w:rPr>
    </w:lvl>
    <w:lvl w:ilvl="5" w:tplc="E304A53C" w:tentative="1">
      <w:start w:val="1"/>
      <w:numFmt w:val="bullet"/>
      <w:lvlText w:val=""/>
      <w:lvlJc w:val="left"/>
      <w:pPr>
        <w:tabs>
          <w:tab w:val="num" w:pos="2520"/>
        </w:tabs>
        <w:ind w:left="2520" w:hanging="420"/>
      </w:pPr>
      <w:rPr>
        <w:rFonts w:ascii="Bookshelf Symbol 7" w:hAnsi="Bookshelf Symbol 7" w:hint="default"/>
      </w:rPr>
    </w:lvl>
    <w:lvl w:ilvl="6" w:tplc="8B90B04A" w:tentative="1">
      <w:start w:val="1"/>
      <w:numFmt w:val="bullet"/>
      <w:lvlText w:val=""/>
      <w:lvlJc w:val="left"/>
      <w:pPr>
        <w:tabs>
          <w:tab w:val="num" w:pos="2940"/>
        </w:tabs>
        <w:ind w:left="2940" w:hanging="420"/>
      </w:pPr>
      <w:rPr>
        <w:rFonts w:ascii="Bookshelf Symbol 7" w:hAnsi="Bookshelf Symbol 7" w:hint="default"/>
      </w:rPr>
    </w:lvl>
    <w:lvl w:ilvl="7" w:tplc="AF9A3D2E" w:tentative="1">
      <w:start w:val="1"/>
      <w:numFmt w:val="bullet"/>
      <w:lvlText w:val=""/>
      <w:lvlJc w:val="left"/>
      <w:pPr>
        <w:tabs>
          <w:tab w:val="num" w:pos="3360"/>
        </w:tabs>
        <w:ind w:left="3360" w:hanging="420"/>
      </w:pPr>
      <w:rPr>
        <w:rFonts w:ascii="Bookshelf Symbol 7" w:hAnsi="Bookshelf Symbol 7" w:hint="default"/>
      </w:rPr>
    </w:lvl>
    <w:lvl w:ilvl="8" w:tplc="739A60DC" w:tentative="1">
      <w:start w:val="1"/>
      <w:numFmt w:val="bullet"/>
      <w:lvlText w:val=""/>
      <w:lvlJc w:val="left"/>
      <w:pPr>
        <w:tabs>
          <w:tab w:val="num" w:pos="3780"/>
        </w:tabs>
        <w:ind w:left="3780" w:hanging="420"/>
      </w:pPr>
      <w:rPr>
        <w:rFonts w:ascii="Bookshelf Symbol 7" w:hAnsi="Bookshelf Symbol 7" w:hint="default"/>
      </w:rPr>
    </w:lvl>
  </w:abstractNum>
  <w:abstractNum w:abstractNumId="34">
    <w:nsid w:val="6D6C07CD"/>
    <w:multiLevelType w:val="multilevel"/>
    <w:tmpl w:val="7A408B34"/>
    <w:lvl w:ilvl="0">
      <w:start w:val="1"/>
      <w:numFmt w:val="lowerLetter"/>
      <w:pStyle w:val="aff0"/>
      <w:lvlText w:val="%1)"/>
      <w:lvlJc w:val="left"/>
      <w:pPr>
        <w:tabs>
          <w:tab w:val="num" w:pos="839"/>
        </w:tabs>
        <w:ind w:left="839" w:hanging="419"/>
      </w:pPr>
      <w:rPr>
        <w:rFonts w:ascii="宋体" w:eastAsia="宋体" w:hint="eastAsia"/>
        <w:b w:val="0"/>
        <w:i w:val="0"/>
        <w:sz w:val="21"/>
      </w:rPr>
    </w:lvl>
    <w:lvl w:ilvl="1">
      <w:start w:val="1"/>
      <w:numFmt w:val="decimal"/>
      <w:pStyle w:val="aff1"/>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5">
    <w:nsid w:val="72A5673C"/>
    <w:multiLevelType w:val="hybridMultilevel"/>
    <w:tmpl w:val="7604F614"/>
    <w:lvl w:ilvl="0" w:tplc="C48A7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5F92651"/>
    <w:multiLevelType w:val="hybridMultilevel"/>
    <w:tmpl w:val="78E6A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0"/>
  </w:num>
  <w:num w:numId="3">
    <w:abstractNumId w:val="28"/>
  </w:num>
  <w:num w:numId="4">
    <w:abstractNumId w:val="3"/>
  </w:num>
  <w:num w:numId="5">
    <w:abstractNumId w:val="15"/>
  </w:num>
  <w:num w:numId="6">
    <w:abstractNumId w:val="9"/>
  </w:num>
  <w:num w:numId="7">
    <w:abstractNumId w:val="13"/>
  </w:num>
  <w:num w:numId="8">
    <w:abstractNumId w:val="32"/>
  </w:num>
  <w:num w:numId="9">
    <w:abstractNumId w:val="34"/>
  </w:num>
  <w:num w:numId="10">
    <w:abstractNumId w:val="4"/>
  </w:num>
  <w:num w:numId="11">
    <w:abstractNumId w:val="20"/>
  </w:num>
  <w:num w:numId="12">
    <w:abstractNumId w:val="7"/>
  </w:num>
  <w:num w:numId="13">
    <w:abstractNumId w:val="27"/>
  </w:num>
  <w:num w:numId="14">
    <w:abstractNumId w:val="24"/>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3"/>
  </w:num>
  <w:num w:numId="18">
    <w:abstractNumId w:val="26"/>
  </w:num>
  <w:num w:numId="19">
    <w:abstractNumId w:val="0"/>
  </w:num>
  <w:num w:numId="20">
    <w:abstractNumId w:val="5"/>
  </w:num>
  <w:num w:numId="21">
    <w:abstractNumId w:val="22"/>
  </w:num>
  <w:num w:numId="22">
    <w:abstractNumId w:val="18"/>
  </w:num>
  <w:num w:numId="23">
    <w:abstractNumId w:val="17"/>
  </w:num>
  <w:num w:numId="24">
    <w:abstractNumId w:val="14"/>
  </w:num>
  <w:num w:numId="25">
    <w:abstractNumId w:val="29"/>
  </w:num>
  <w:num w:numId="26">
    <w:abstractNumId w:val="8"/>
  </w:num>
  <w:num w:numId="27">
    <w:abstractNumId w:val="25"/>
  </w:num>
  <w:num w:numId="28">
    <w:abstractNumId w:val="11"/>
  </w:num>
  <w:num w:numId="29">
    <w:abstractNumId w:val="19"/>
  </w:num>
  <w:num w:numId="30">
    <w:abstractNumId w:val="23"/>
  </w:num>
  <w:num w:numId="31">
    <w:abstractNumId w:val="1"/>
  </w:num>
  <w:num w:numId="32">
    <w:abstractNumId w:val="1"/>
  </w:num>
  <w:num w:numId="33">
    <w:abstractNumId w:val="10"/>
  </w:num>
  <w:num w:numId="34">
    <w:abstractNumId w:val="36"/>
  </w:num>
  <w:num w:numId="35">
    <w:abstractNumId w:val="35"/>
  </w:num>
  <w:num w:numId="36">
    <w:abstractNumId w:val="2"/>
  </w:num>
  <w:num w:numId="37">
    <w:abstractNumId w:val="31"/>
  </w:num>
  <w:num w:numId="38">
    <w:abstractNumId w:val="6"/>
  </w:num>
  <w:num w:numId="39">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9341D"/>
    <w:rsid w:val="00000321"/>
    <w:rsid w:val="000005E7"/>
    <w:rsid w:val="000006C5"/>
    <w:rsid w:val="00000DE6"/>
    <w:rsid w:val="00000F5D"/>
    <w:rsid w:val="000011D4"/>
    <w:rsid w:val="00001353"/>
    <w:rsid w:val="00001863"/>
    <w:rsid w:val="000018D9"/>
    <w:rsid w:val="00001A2D"/>
    <w:rsid w:val="00002131"/>
    <w:rsid w:val="0000274E"/>
    <w:rsid w:val="00002BAD"/>
    <w:rsid w:val="00002E87"/>
    <w:rsid w:val="000035F1"/>
    <w:rsid w:val="000036F1"/>
    <w:rsid w:val="00003CD6"/>
    <w:rsid w:val="00004CC7"/>
    <w:rsid w:val="000055E9"/>
    <w:rsid w:val="00005A58"/>
    <w:rsid w:val="00005B78"/>
    <w:rsid w:val="00005DC5"/>
    <w:rsid w:val="0000648B"/>
    <w:rsid w:val="00006870"/>
    <w:rsid w:val="0000689F"/>
    <w:rsid w:val="00006906"/>
    <w:rsid w:val="0000691B"/>
    <w:rsid w:val="00006DE9"/>
    <w:rsid w:val="0000706F"/>
    <w:rsid w:val="0000711E"/>
    <w:rsid w:val="00007305"/>
    <w:rsid w:val="00007565"/>
    <w:rsid w:val="000075AB"/>
    <w:rsid w:val="000079D7"/>
    <w:rsid w:val="00007B8C"/>
    <w:rsid w:val="00007C81"/>
    <w:rsid w:val="00007F87"/>
    <w:rsid w:val="0001020B"/>
    <w:rsid w:val="0001030A"/>
    <w:rsid w:val="0001063C"/>
    <w:rsid w:val="00010BB0"/>
    <w:rsid w:val="00011215"/>
    <w:rsid w:val="000114BD"/>
    <w:rsid w:val="00012272"/>
    <w:rsid w:val="0001276D"/>
    <w:rsid w:val="00012FBC"/>
    <w:rsid w:val="00013128"/>
    <w:rsid w:val="000132D1"/>
    <w:rsid w:val="00013679"/>
    <w:rsid w:val="000137DC"/>
    <w:rsid w:val="000138DB"/>
    <w:rsid w:val="00014055"/>
    <w:rsid w:val="000140F9"/>
    <w:rsid w:val="000142FC"/>
    <w:rsid w:val="0001469F"/>
    <w:rsid w:val="00014877"/>
    <w:rsid w:val="00014DF8"/>
    <w:rsid w:val="00016285"/>
    <w:rsid w:val="000162B5"/>
    <w:rsid w:val="000164BF"/>
    <w:rsid w:val="000164E0"/>
    <w:rsid w:val="00016E3C"/>
    <w:rsid w:val="00016F22"/>
    <w:rsid w:val="00017460"/>
    <w:rsid w:val="00017698"/>
    <w:rsid w:val="00017A1C"/>
    <w:rsid w:val="00017BAD"/>
    <w:rsid w:val="00017C4A"/>
    <w:rsid w:val="000201AE"/>
    <w:rsid w:val="0002080A"/>
    <w:rsid w:val="00020CD9"/>
    <w:rsid w:val="0002176E"/>
    <w:rsid w:val="000219B6"/>
    <w:rsid w:val="00021C9F"/>
    <w:rsid w:val="00021D19"/>
    <w:rsid w:val="000228D9"/>
    <w:rsid w:val="00022B7E"/>
    <w:rsid w:val="00022EBB"/>
    <w:rsid w:val="000231F4"/>
    <w:rsid w:val="00023DB9"/>
    <w:rsid w:val="000241BB"/>
    <w:rsid w:val="00025748"/>
    <w:rsid w:val="0002583B"/>
    <w:rsid w:val="00025CAB"/>
    <w:rsid w:val="00026139"/>
    <w:rsid w:val="000265A9"/>
    <w:rsid w:val="0002672E"/>
    <w:rsid w:val="00026CFE"/>
    <w:rsid w:val="000273F0"/>
    <w:rsid w:val="00027818"/>
    <w:rsid w:val="00027867"/>
    <w:rsid w:val="0002792D"/>
    <w:rsid w:val="00027A4D"/>
    <w:rsid w:val="00027B01"/>
    <w:rsid w:val="00027E65"/>
    <w:rsid w:val="00031913"/>
    <w:rsid w:val="00031966"/>
    <w:rsid w:val="00031DB5"/>
    <w:rsid w:val="00031E80"/>
    <w:rsid w:val="000321A0"/>
    <w:rsid w:val="000322F2"/>
    <w:rsid w:val="0003268F"/>
    <w:rsid w:val="00032780"/>
    <w:rsid w:val="00032E7C"/>
    <w:rsid w:val="00033183"/>
    <w:rsid w:val="000335CB"/>
    <w:rsid w:val="00033E52"/>
    <w:rsid w:val="000341C7"/>
    <w:rsid w:val="00034214"/>
    <w:rsid w:val="00034248"/>
    <w:rsid w:val="0003426F"/>
    <w:rsid w:val="000349B6"/>
    <w:rsid w:val="00034F3A"/>
    <w:rsid w:val="0003571E"/>
    <w:rsid w:val="00035782"/>
    <w:rsid w:val="000361EB"/>
    <w:rsid w:val="000364E1"/>
    <w:rsid w:val="000366C3"/>
    <w:rsid w:val="00036C76"/>
    <w:rsid w:val="00037286"/>
    <w:rsid w:val="00037784"/>
    <w:rsid w:val="0003792A"/>
    <w:rsid w:val="000379DC"/>
    <w:rsid w:val="00040067"/>
    <w:rsid w:val="0004044B"/>
    <w:rsid w:val="000409F7"/>
    <w:rsid w:val="00040C1D"/>
    <w:rsid w:val="00040FFB"/>
    <w:rsid w:val="0004137F"/>
    <w:rsid w:val="0004246E"/>
    <w:rsid w:val="00042E6A"/>
    <w:rsid w:val="00043033"/>
    <w:rsid w:val="0004366B"/>
    <w:rsid w:val="00043AEE"/>
    <w:rsid w:val="00043BDD"/>
    <w:rsid w:val="0004402A"/>
    <w:rsid w:val="000453A9"/>
    <w:rsid w:val="000459FD"/>
    <w:rsid w:val="000461B5"/>
    <w:rsid w:val="000468C9"/>
    <w:rsid w:val="00046B24"/>
    <w:rsid w:val="00046BEC"/>
    <w:rsid w:val="00047C6F"/>
    <w:rsid w:val="00047D76"/>
    <w:rsid w:val="0005016F"/>
    <w:rsid w:val="0005040D"/>
    <w:rsid w:val="00050DCA"/>
    <w:rsid w:val="00050F3F"/>
    <w:rsid w:val="00051277"/>
    <w:rsid w:val="000514C3"/>
    <w:rsid w:val="00051ACD"/>
    <w:rsid w:val="00052196"/>
    <w:rsid w:val="0005221D"/>
    <w:rsid w:val="00052864"/>
    <w:rsid w:val="00052877"/>
    <w:rsid w:val="00052A36"/>
    <w:rsid w:val="00052BDF"/>
    <w:rsid w:val="00052E58"/>
    <w:rsid w:val="0005302C"/>
    <w:rsid w:val="0005325E"/>
    <w:rsid w:val="000532AA"/>
    <w:rsid w:val="000538FE"/>
    <w:rsid w:val="00053AE7"/>
    <w:rsid w:val="00053B4B"/>
    <w:rsid w:val="00053DDB"/>
    <w:rsid w:val="000542F6"/>
    <w:rsid w:val="0005452E"/>
    <w:rsid w:val="000546D6"/>
    <w:rsid w:val="00054B71"/>
    <w:rsid w:val="00055C04"/>
    <w:rsid w:val="00055EF2"/>
    <w:rsid w:val="000563F2"/>
    <w:rsid w:val="00056E4C"/>
    <w:rsid w:val="00057303"/>
    <w:rsid w:val="0005756B"/>
    <w:rsid w:val="00057814"/>
    <w:rsid w:val="00057B8C"/>
    <w:rsid w:val="000601C3"/>
    <w:rsid w:val="0006046E"/>
    <w:rsid w:val="00060DF7"/>
    <w:rsid w:val="00060EA3"/>
    <w:rsid w:val="000611D7"/>
    <w:rsid w:val="000612A5"/>
    <w:rsid w:val="00061BDB"/>
    <w:rsid w:val="000625F7"/>
    <w:rsid w:val="0006308F"/>
    <w:rsid w:val="0006356C"/>
    <w:rsid w:val="000638A4"/>
    <w:rsid w:val="00063BA1"/>
    <w:rsid w:val="00063F26"/>
    <w:rsid w:val="0006403E"/>
    <w:rsid w:val="000643C2"/>
    <w:rsid w:val="00064A73"/>
    <w:rsid w:val="00064DC9"/>
    <w:rsid w:val="00064F55"/>
    <w:rsid w:val="0006557A"/>
    <w:rsid w:val="000658B1"/>
    <w:rsid w:val="00065D79"/>
    <w:rsid w:val="00066070"/>
    <w:rsid w:val="000675D0"/>
    <w:rsid w:val="00067BF1"/>
    <w:rsid w:val="00067CD3"/>
    <w:rsid w:val="00067D52"/>
    <w:rsid w:val="00067DB9"/>
    <w:rsid w:val="00070166"/>
    <w:rsid w:val="00070782"/>
    <w:rsid w:val="00070A3D"/>
    <w:rsid w:val="00070B8A"/>
    <w:rsid w:val="00070CFE"/>
    <w:rsid w:val="00070D48"/>
    <w:rsid w:val="0007132D"/>
    <w:rsid w:val="00071A8D"/>
    <w:rsid w:val="00072380"/>
    <w:rsid w:val="000728B8"/>
    <w:rsid w:val="000729F4"/>
    <w:rsid w:val="00072E99"/>
    <w:rsid w:val="00072EE8"/>
    <w:rsid w:val="00072F47"/>
    <w:rsid w:val="000730CA"/>
    <w:rsid w:val="000737F7"/>
    <w:rsid w:val="0007413D"/>
    <w:rsid w:val="00074169"/>
    <w:rsid w:val="000741F7"/>
    <w:rsid w:val="0007445C"/>
    <w:rsid w:val="000745C7"/>
    <w:rsid w:val="0007470A"/>
    <w:rsid w:val="00074A12"/>
    <w:rsid w:val="00074B5F"/>
    <w:rsid w:val="00074CE5"/>
    <w:rsid w:val="000751A0"/>
    <w:rsid w:val="00075AEA"/>
    <w:rsid w:val="00075F35"/>
    <w:rsid w:val="0007652E"/>
    <w:rsid w:val="00076C2B"/>
    <w:rsid w:val="00076D29"/>
    <w:rsid w:val="00076EA4"/>
    <w:rsid w:val="000771B8"/>
    <w:rsid w:val="000775CE"/>
    <w:rsid w:val="00077A54"/>
    <w:rsid w:val="00077BFC"/>
    <w:rsid w:val="00077C54"/>
    <w:rsid w:val="00080578"/>
    <w:rsid w:val="000808E7"/>
    <w:rsid w:val="00080EA2"/>
    <w:rsid w:val="00080F1D"/>
    <w:rsid w:val="00081343"/>
    <w:rsid w:val="00081394"/>
    <w:rsid w:val="0008195A"/>
    <w:rsid w:val="000820F2"/>
    <w:rsid w:val="000824ED"/>
    <w:rsid w:val="000824F6"/>
    <w:rsid w:val="000825B5"/>
    <w:rsid w:val="000826DD"/>
    <w:rsid w:val="0008295F"/>
    <w:rsid w:val="00082B97"/>
    <w:rsid w:val="00082C93"/>
    <w:rsid w:val="000831B1"/>
    <w:rsid w:val="000841BF"/>
    <w:rsid w:val="0008571E"/>
    <w:rsid w:val="00085AE0"/>
    <w:rsid w:val="00085C09"/>
    <w:rsid w:val="000869AF"/>
    <w:rsid w:val="00086D2E"/>
    <w:rsid w:val="000872A9"/>
    <w:rsid w:val="0008738B"/>
    <w:rsid w:val="0008765A"/>
    <w:rsid w:val="00087A93"/>
    <w:rsid w:val="00087BB2"/>
    <w:rsid w:val="00090211"/>
    <w:rsid w:val="0009028C"/>
    <w:rsid w:val="00090491"/>
    <w:rsid w:val="00090669"/>
    <w:rsid w:val="0009080A"/>
    <w:rsid w:val="0009083B"/>
    <w:rsid w:val="00090DDC"/>
    <w:rsid w:val="000910D1"/>
    <w:rsid w:val="0009172D"/>
    <w:rsid w:val="000917BC"/>
    <w:rsid w:val="000925C8"/>
    <w:rsid w:val="00092AC9"/>
    <w:rsid w:val="00092C4D"/>
    <w:rsid w:val="00092D54"/>
    <w:rsid w:val="000933F5"/>
    <w:rsid w:val="00093A13"/>
    <w:rsid w:val="00093AEE"/>
    <w:rsid w:val="00093C85"/>
    <w:rsid w:val="00093EB8"/>
    <w:rsid w:val="00093F7E"/>
    <w:rsid w:val="000940CC"/>
    <w:rsid w:val="00094663"/>
    <w:rsid w:val="00094C9A"/>
    <w:rsid w:val="00095121"/>
    <w:rsid w:val="000954AB"/>
    <w:rsid w:val="00095FE4"/>
    <w:rsid w:val="0009612C"/>
    <w:rsid w:val="000964EE"/>
    <w:rsid w:val="00096ACC"/>
    <w:rsid w:val="00096D1D"/>
    <w:rsid w:val="00096E53"/>
    <w:rsid w:val="00096EE4"/>
    <w:rsid w:val="000977F5"/>
    <w:rsid w:val="0009790B"/>
    <w:rsid w:val="00097F64"/>
    <w:rsid w:val="000A0DD2"/>
    <w:rsid w:val="000A1150"/>
    <w:rsid w:val="000A18E0"/>
    <w:rsid w:val="000A2091"/>
    <w:rsid w:val="000A2621"/>
    <w:rsid w:val="000A2956"/>
    <w:rsid w:val="000A2DC2"/>
    <w:rsid w:val="000A2E6C"/>
    <w:rsid w:val="000A2F5C"/>
    <w:rsid w:val="000A3510"/>
    <w:rsid w:val="000A36BD"/>
    <w:rsid w:val="000A38A6"/>
    <w:rsid w:val="000A3C7D"/>
    <w:rsid w:val="000A41F9"/>
    <w:rsid w:val="000A4A0C"/>
    <w:rsid w:val="000A4F75"/>
    <w:rsid w:val="000A5039"/>
    <w:rsid w:val="000A53A0"/>
    <w:rsid w:val="000A6299"/>
    <w:rsid w:val="000A67C7"/>
    <w:rsid w:val="000A6AC6"/>
    <w:rsid w:val="000A6D3E"/>
    <w:rsid w:val="000A6EA0"/>
    <w:rsid w:val="000A7277"/>
    <w:rsid w:val="000A73AF"/>
    <w:rsid w:val="000A74C5"/>
    <w:rsid w:val="000A75DA"/>
    <w:rsid w:val="000A7AB3"/>
    <w:rsid w:val="000B0252"/>
    <w:rsid w:val="000B09A1"/>
    <w:rsid w:val="000B0FE2"/>
    <w:rsid w:val="000B170A"/>
    <w:rsid w:val="000B1715"/>
    <w:rsid w:val="000B1923"/>
    <w:rsid w:val="000B1987"/>
    <w:rsid w:val="000B1AB3"/>
    <w:rsid w:val="000B1E80"/>
    <w:rsid w:val="000B2116"/>
    <w:rsid w:val="000B226D"/>
    <w:rsid w:val="000B2295"/>
    <w:rsid w:val="000B229C"/>
    <w:rsid w:val="000B2588"/>
    <w:rsid w:val="000B2A58"/>
    <w:rsid w:val="000B2F7B"/>
    <w:rsid w:val="000B2F90"/>
    <w:rsid w:val="000B3261"/>
    <w:rsid w:val="000B345C"/>
    <w:rsid w:val="000B34FF"/>
    <w:rsid w:val="000B35CF"/>
    <w:rsid w:val="000B39A3"/>
    <w:rsid w:val="000B3D1F"/>
    <w:rsid w:val="000B4CA3"/>
    <w:rsid w:val="000B4E57"/>
    <w:rsid w:val="000B54C5"/>
    <w:rsid w:val="000B5CDB"/>
    <w:rsid w:val="000B5E93"/>
    <w:rsid w:val="000B5ECD"/>
    <w:rsid w:val="000B6905"/>
    <w:rsid w:val="000B6F9D"/>
    <w:rsid w:val="000B7589"/>
    <w:rsid w:val="000B7A55"/>
    <w:rsid w:val="000B7C41"/>
    <w:rsid w:val="000C0177"/>
    <w:rsid w:val="000C01C8"/>
    <w:rsid w:val="000C042F"/>
    <w:rsid w:val="000C0669"/>
    <w:rsid w:val="000C0753"/>
    <w:rsid w:val="000C0C10"/>
    <w:rsid w:val="000C1255"/>
    <w:rsid w:val="000C1704"/>
    <w:rsid w:val="000C1821"/>
    <w:rsid w:val="000C1BA5"/>
    <w:rsid w:val="000C1E8C"/>
    <w:rsid w:val="000C1FF6"/>
    <w:rsid w:val="000C21B6"/>
    <w:rsid w:val="000C28CF"/>
    <w:rsid w:val="000C291D"/>
    <w:rsid w:val="000C2A8A"/>
    <w:rsid w:val="000C2B0D"/>
    <w:rsid w:val="000C2EC7"/>
    <w:rsid w:val="000C361B"/>
    <w:rsid w:val="000C3919"/>
    <w:rsid w:val="000C3F2A"/>
    <w:rsid w:val="000C44EE"/>
    <w:rsid w:val="000C4663"/>
    <w:rsid w:val="000C47AD"/>
    <w:rsid w:val="000C47B6"/>
    <w:rsid w:val="000C4C15"/>
    <w:rsid w:val="000C53F6"/>
    <w:rsid w:val="000C5448"/>
    <w:rsid w:val="000C579F"/>
    <w:rsid w:val="000C59AB"/>
    <w:rsid w:val="000C5D41"/>
    <w:rsid w:val="000C6EE7"/>
    <w:rsid w:val="000C718C"/>
    <w:rsid w:val="000C75BA"/>
    <w:rsid w:val="000C76AA"/>
    <w:rsid w:val="000C799B"/>
    <w:rsid w:val="000D049B"/>
    <w:rsid w:val="000D0589"/>
    <w:rsid w:val="000D074E"/>
    <w:rsid w:val="000D086E"/>
    <w:rsid w:val="000D099C"/>
    <w:rsid w:val="000D0DC5"/>
    <w:rsid w:val="000D2449"/>
    <w:rsid w:val="000D25EA"/>
    <w:rsid w:val="000D2924"/>
    <w:rsid w:val="000D2F7D"/>
    <w:rsid w:val="000D3029"/>
    <w:rsid w:val="000D33EC"/>
    <w:rsid w:val="000D392C"/>
    <w:rsid w:val="000D3E76"/>
    <w:rsid w:val="000D3F16"/>
    <w:rsid w:val="000D4089"/>
    <w:rsid w:val="000D4160"/>
    <w:rsid w:val="000D41B4"/>
    <w:rsid w:val="000D436D"/>
    <w:rsid w:val="000D4445"/>
    <w:rsid w:val="000D47F2"/>
    <w:rsid w:val="000D4EAC"/>
    <w:rsid w:val="000D5135"/>
    <w:rsid w:val="000D528A"/>
    <w:rsid w:val="000D545F"/>
    <w:rsid w:val="000D5EC0"/>
    <w:rsid w:val="000D5F2D"/>
    <w:rsid w:val="000D6FAB"/>
    <w:rsid w:val="000D75DA"/>
    <w:rsid w:val="000D7649"/>
    <w:rsid w:val="000D7E52"/>
    <w:rsid w:val="000E02F2"/>
    <w:rsid w:val="000E07DD"/>
    <w:rsid w:val="000E089C"/>
    <w:rsid w:val="000E09FD"/>
    <w:rsid w:val="000E0E17"/>
    <w:rsid w:val="000E0EBF"/>
    <w:rsid w:val="000E0F04"/>
    <w:rsid w:val="000E0FF3"/>
    <w:rsid w:val="000E100B"/>
    <w:rsid w:val="000E14C9"/>
    <w:rsid w:val="000E1FB2"/>
    <w:rsid w:val="000E2033"/>
    <w:rsid w:val="000E2682"/>
    <w:rsid w:val="000E49F7"/>
    <w:rsid w:val="000E4CFF"/>
    <w:rsid w:val="000E510B"/>
    <w:rsid w:val="000E5506"/>
    <w:rsid w:val="000E5519"/>
    <w:rsid w:val="000E6002"/>
    <w:rsid w:val="000E61C1"/>
    <w:rsid w:val="000E7375"/>
    <w:rsid w:val="000E78A4"/>
    <w:rsid w:val="000E790B"/>
    <w:rsid w:val="000E7C67"/>
    <w:rsid w:val="000F0680"/>
    <w:rsid w:val="000F0B68"/>
    <w:rsid w:val="000F108C"/>
    <w:rsid w:val="000F12B0"/>
    <w:rsid w:val="000F21DF"/>
    <w:rsid w:val="000F2422"/>
    <w:rsid w:val="000F2652"/>
    <w:rsid w:val="000F29C5"/>
    <w:rsid w:val="000F2F56"/>
    <w:rsid w:val="000F33F2"/>
    <w:rsid w:val="000F343C"/>
    <w:rsid w:val="000F3827"/>
    <w:rsid w:val="000F384E"/>
    <w:rsid w:val="000F399E"/>
    <w:rsid w:val="000F434D"/>
    <w:rsid w:val="000F43AE"/>
    <w:rsid w:val="000F454A"/>
    <w:rsid w:val="000F47B0"/>
    <w:rsid w:val="000F4F25"/>
    <w:rsid w:val="000F528F"/>
    <w:rsid w:val="000F534E"/>
    <w:rsid w:val="000F5602"/>
    <w:rsid w:val="000F568D"/>
    <w:rsid w:val="000F6471"/>
    <w:rsid w:val="000F6557"/>
    <w:rsid w:val="000F67F6"/>
    <w:rsid w:val="000F6B50"/>
    <w:rsid w:val="000F6CFE"/>
    <w:rsid w:val="000F7106"/>
    <w:rsid w:val="000F71AA"/>
    <w:rsid w:val="000F7741"/>
    <w:rsid w:val="000F7E1B"/>
    <w:rsid w:val="001002CE"/>
    <w:rsid w:val="00100834"/>
    <w:rsid w:val="00100C63"/>
    <w:rsid w:val="00100F0B"/>
    <w:rsid w:val="001012E7"/>
    <w:rsid w:val="00101588"/>
    <w:rsid w:val="00101D20"/>
    <w:rsid w:val="00101D44"/>
    <w:rsid w:val="00102493"/>
    <w:rsid w:val="001025A4"/>
    <w:rsid w:val="00102B05"/>
    <w:rsid w:val="00102C82"/>
    <w:rsid w:val="00102FF6"/>
    <w:rsid w:val="00103286"/>
    <w:rsid w:val="001035A9"/>
    <w:rsid w:val="001038E6"/>
    <w:rsid w:val="00103CC3"/>
    <w:rsid w:val="00104908"/>
    <w:rsid w:val="00104930"/>
    <w:rsid w:val="00104998"/>
    <w:rsid w:val="00104D9A"/>
    <w:rsid w:val="00104E58"/>
    <w:rsid w:val="001051A9"/>
    <w:rsid w:val="001053D7"/>
    <w:rsid w:val="001053E2"/>
    <w:rsid w:val="00105DA1"/>
    <w:rsid w:val="001062C1"/>
    <w:rsid w:val="00107062"/>
    <w:rsid w:val="001070FC"/>
    <w:rsid w:val="001072C7"/>
    <w:rsid w:val="0010749C"/>
    <w:rsid w:val="00107565"/>
    <w:rsid w:val="0010782F"/>
    <w:rsid w:val="00107B96"/>
    <w:rsid w:val="00110117"/>
    <w:rsid w:val="0011076E"/>
    <w:rsid w:val="00110F9B"/>
    <w:rsid w:val="0011116F"/>
    <w:rsid w:val="001111F0"/>
    <w:rsid w:val="0011145C"/>
    <w:rsid w:val="0011165B"/>
    <w:rsid w:val="00111896"/>
    <w:rsid w:val="00111B5E"/>
    <w:rsid w:val="00111B93"/>
    <w:rsid w:val="00111F6D"/>
    <w:rsid w:val="00111F95"/>
    <w:rsid w:val="0011310E"/>
    <w:rsid w:val="001137B6"/>
    <w:rsid w:val="00113B0F"/>
    <w:rsid w:val="00114068"/>
    <w:rsid w:val="001142F6"/>
    <w:rsid w:val="0011447B"/>
    <w:rsid w:val="001146FA"/>
    <w:rsid w:val="00114C31"/>
    <w:rsid w:val="00115084"/>
    <w:rsid w:val="0011568B"/>
    <w:rsid w:val="00115B95"/>
    <w:rsid w:val="00115C4D"/>
    <w:rsid w:val="00115F9D"/>
    <w:rsid w:val="00116731"/>
    <w:rsid w:val="0011681E"/>
    <w:rsid w:val="00116F6D"/>
    <w:rsid w:val="00116FE2"/>
    <w:rsid w:val="00117357"/>
    <w:rsid w:val="00117B6D"/>
    <w:rsid w:val="00117EB9"/>
    <w:rsid w:val="0012001A"/>
    <w:rsid w:val="001200AB"/>
    <w:rsid w:val="00120151"/>
    <w:rsid w:val="00120B72"/>
    <w:rsid w:val="00120BE7"/>
    <w:rsid w:val="001210D1"/>
    <w:rsid w:val="00121228"/>
    <w:rsid w:val="00121391"/>
    <w:rsid w:val="001217EB"/>
    <w:rsid w:val="00121912"/>
    <w:rsid w:val="00121EF7"/>
    <w:rsid w:val="00121F8C"/>
    <w:rsid w:val="0012201E"/>
    <w:rsid w:val="0012316B"/>
    <w:rsid w:val="001231C4"/>
    <w:rsid w:val="001237AB"/>
    <w:rsid w:val="00123DE7"/>
    <w:rsid w:val="001242E9"/>
    <w:rsid w:val="0012457F"/>
    <w:rsid w:val="001248A8"/>
    <w:rsid w:val="00124C7A"/>
    <w:rsid w:val="0012509F"/>
    <w:rsid w:val="00125136"/>
    <w:rsid w:val="001255E2"/>
    <w:rsid w:val="00125F75"/>
    <w:rsid w:val="00126179"/>
    <w:rsid w:val="00126B38"/>
    <w:rsid w:val="00126EA1"/>
    <w:rsid w:val="001300D4"/>
    <w:rsid w:val="00130139"/>
    <w:rsid w:val="00130C49"/>
    <w:rsid w:val="00130F88"/>
    <w:rsid w:val="00131094"/>
    <w:rsid w:val="00131B76"/>
    <w:rsid w:val="00131D0B"/>
    <w:rsid w:val="00131DCF"/>
    <w:rsid w:val="00131EEC"/>
    <w:rsid w:val="00132E48"/>
    <w:rsid w:val="0013315B"/>
    <w:rsid w:val="001331CC"/>
    <w:rsid w:val="00133CA5"/>
    <w:rsid w:val="00133D47"/>
    <w:rsid w:val="00133D77"/>
    <w:rsid w:val="001342EA"/>
    <w:rsid w:val="00134328"/>
    <w:rsid w:val="00134BB7"/>
    <w:rsid w:val="00135384"/>
    <w:rsid w:val="00135852"/>
    <w:rsid w:val="001358FA"/>
    <w:rsid w:val="00135A0F"/>
    <w:rsid w:val="00135D7E"/>
    <w:rsid w:val="00135EF6"/>
    <w:rsid w:val="00135FB2"/>
    <w:rsid w:val="00136854"/>
    <w:rsid w:val="001368E0"/>
    <w:rsid w:val="00136C4A"/>
    <w:rsid w:val="001373A6"/>
    <w:rsid w:val="00137C9B"/>
    <w:rsid w:val="00137CC2"/>
    <w:rsid w:val="00137FC9"/>
    <w:rsid w:val="00140639"/>
    <w:rsid w:val="00140AD9"/>
    <w:rsid w:val="00140FD1"/>
    <w:rsid w:val="0014140B"/>
    <w:rsid w:val="001417E7"/>
    <w:rsid w:val="0014186A"/>
    <w:rsid w:val="00141BD2"/>
    <w:rsid w:val="001423F0"/>
    <w:rsid w:val="0014257D"/>
    <w:rsid w:val="00142BE1"/>
    <w:rsid w:val="00142E49"/>
    <w:rsid w:val="0014306C"/>
    <w:rsid w:val="001435D5"/>
    <w:rsid w:val="00143A86"/>
    <w:rsid w:val="00144302"/>
    <w:rsid w:val="00144681"/>
    <w:rsid w:val="00144735"/>
    <w:rsid w:val="001447ED"/>
    <w:rsid w:val="00144A29"/>
    <w:rsid w:val="00144B10"/>
    <w:rsid w:val="00144C2F"/>
    <w:rsid w:val="00145117"/>
    <w:rsid w:val="0014559B"/>
    <w:rsid w:val="001458AA"/>
    <w:rsid w:val="00145D20"/>
    <w:rsid w:val="00145EDB"/>
    <w:rsid w:val="00146092"/>
    <w:rsid w:val="00146502"/>
    <w:rsid w:val="001471C9"/>
    <w:rsid w:val="0014759A"/>
    <w:rsid w:val="00147A9A"/>
    <w:rsid w:val="00147E2B"/>
    <w:rsid w:val="00147FBF"/>
    <w:rsid w:val="00150697"/>
    <w:rsid w:val="00150EFB"/>
    <w:rsid w:val="0015120D"/>
    <w:rsid w:val="001516E5"/>
    <w:rsid w:val="00151B60"/>
    <w:rsid w:val="00151C02"/>
    <w:rsid w:val="00151CE8"/>
    <w:rsid w:val="00151F32"/>
    <w:rsid w:val="00152345"/>
    <w:rsid w:val="001526A7"/>
    <w:rsid w:val="00152A87"/>
    <w:rsid w:val="00152A90"/>
    <w:rsid w:val="00152D65"/>
    <w:rsid w:val="0015327B"/>
    <w:rsid w:val="00153A62"/>
    <w:rsid w:val="00153BD2"/>
    <w:rsid w:val="00153CB8"/>
    <w:rsid w:val="00156311"/>
    <w:rsid w:val="00156466"/>
    <w:rsid w:val="001568F2"/>
    <w:rsid w:val="00156B96"/>
    <w:rsid w:val="00156CF6"/>
    <w:rsid w:val="00156D5B"/>
    <w:rsid w:val="00157488"/>
    <w:rsid w:val="001578FB"/>
    <w:rsid w:val="00157B05"/>
    <w:rsid w:val="00157CD7"/>
    <w:rsid w:val="001602E2"/>
    <w:rsid w:val="00160894"/>
    <w:rsid w:val="001610D9"/>
    <w:rsid w:val="001610E2"/>
    <w:rsid w:val="00161109"/>
    <w:rsid w:val="00161558"/>
    <w:rsid w:val="001617B5"/>
    <w:rsid w:val="00161B5A"/>
    <w:rsid w:val="00161CD4"/>
    <w:rsid w:val="00162146"/>
    <w:rsid w:val="00162408"/>
    <w:rsid w:val="00162414"/>
    <w:rsid w:val="00162526"/>
    <w:rsid w:val="0016262B"/>
    <w:rsid w:val="001626B9"/>
    <w:rsid w:val="00162CB7"/>
    <w:rsid w:val="001631EA"/>
    <w:rsid w:val="00163482"/>
    <w:rsid w:val="001634CA"/>
    <w:rsid w:val="0016357C"/>
    <w:rsid w:val="00164281"/>
    <w:rsid w:val="00164655"/>
    <w:rsid w:val="001656C0"/>
    <w:rsid w:val="001662DD"/>
    <w:rsid w:val="0016639F"/>
    <w:rsid w:val="00166780"/>
    <w:rsid w:val="0016685A"/>
    <w:rsid w:val="00166B1A"/>
    <w:rsid w:val="00166F36"/>
    <w:rsid w:val="0016714E"/>
    <w:rsid w:val="001675E0"/>
    <w:rsid w:val="001675FA"/>
    <w:rsid w:val="001679C4"/>
    <w:rsid w:val="00170A15"/>
    <w:rsid w:val="00170B43"/>
    <w:rsid w:val="00171EC9"/>
    <w:rsid w:val="00171F42"/>
    <w:rsid w:val="00172389"/>
    <w:rsid w:val="00172581"/>
    <w:rsid w:val="00172633"/>
    <w:rsid w:val="0017271B"/>
    <w:rsid w:val="00172CB5"/>
    <w:rsid w:val="00172FA0"/>
    <w:rsid w:val="00173231"/>
    <w:rsid w:val="00173B09"/>
    <w:rsid w:val="00173CBB"/>
    <w:rsid w:val="0017406D"/>
    <w:rsid w:val="00174188"/>
    <w:rsid w:val="00174898"/>
    <w:rsid w:val="001748F1"/>
    <w:rsid w:val="00174E0B"/>
    <w:rsid w:val="00175062"/>
    <w:rsid w:val="0017510E"/>
    <w:rsid w:val="001755A2"/>
    <w:rsid w:val="001756F2"/>
    <w:rsid w:val="0017580E"/>
    <w:rsid w:val="00175C64"/>
    <w:rsid w:val="001762A4"/>
    <w:rsid w:val="00176919"/>
    <w:rsid w:val="001769BB"/>
    <w:rsid w:val="00176D2B"/>
    <w:rsid w:val="0017701B"/>
    <w:rsid w:val="0017730D"/>
    <w:rsid w:val="001773B5"/>
    <w:rsid w:val="00177409"/>
    <w:rsid w:val="0018018A"/>
    <w:rsid w:val="001806D9"/>
    <w:rsid w:val="00180808"/>
    <w:rsid w:val="0018108E"/>
    <w:rsid w:val="00181780"/>
    <w:rsid w:val="0018188A"/>
    <w:rsid w:val="001820E2"/>
    <w:rsid w:val="00182128"/>
    <w:rsid w:val="0018253B"/>
    <w:rsid w:val="00182794"/>
    <w:rsid w:val="00182B95"/>
    <w:rsid w:val="00182C24"/>
    <w:rsid w:val="00183242"/>
    <w:rsid w:val="00183600"/>
    <w:rsid w:val="001837F7"/>
    <w:rsid w:val="00183810"/>
    <w:rsid w:val="00183CCA"/>
    <w:rsid w:val="00183D76"/>
    <w:rsid w:val="00183D98"/>
    <w:rsid w:val="0018406F"/>
    <w:rsid w:val="00184282"/>
    <w:rsid w:val="00184371"/>
    <w:rsid w:val="00184608"/>
    <w:rsid w:val="00184C6E"/>
    <w:rsid w:val="00184CA1"/>
    <w:rsid w:val="00184D08"/>
    <w:rsid w:val="00184D3E"/>
    <w:rsid w:val="00184E52"/>
    <w:rsid w:val="00185654"/>
    <w:rsid w:val="0018633C"/>
    <w:rsid w:val="00186356"/>
    <w:rsid w:val="0018640C"/>
    <w:rsid w:val="001866C3"/>
    <w:rsid w:val="0018696E"/>
    <w:rsid w:val="00186EC6"/>
    <w:rsid w:val="00187667"/>
    <w:rsid w:val="0018772F"/>
    <w:rsid w:val="001877CF"/>
    <w:rsid w:val="0018794F"/>
    <w:rsid w:val="00187CDA"/>
    <w:rsid w:val="00187E97"/>
    <w:rsid w:val="001900D8"/>
    <w:rsid w:val="001902C5"/>
    <w:rsid w:val="00190506"/>
    <w:rsid w:val="00190A26"/>
    <w:rsid w:val="00190BC4"/>
    <w:rsid w:val="00190F5F"/>
    <w:rsid w:val="001912C7"/>
    <w:rsid w:val="001912CB"/>
    <w:rsid w:val="00191900"/>
    <w:rsid w:val="00192686"/>
    <w:rsid w:val="00192907"/>
    <w:rsid w:val="001934FE"/>
    <w:rsid w:val="0019350F"/>
    <w:rsid w:val="001936DE"/>
    <w:rsid w:val="001941C2"/>
    <w:rsid w:val="0019429C"/>
    <w:rsid w:val="001946A1"/>
    <w:rsid w:val="00194912"/>
    <w:rsid w:val="00194ACD"/>
    <w:rsid w:val="00194D2B"/>
    <w:rsid w:val="00194DB5"/>
    <w:rsid w:val="00194E90"/>
    <w:rsid w:val="00194F09"/>
    <w:rsid w:val="00195E55"/>
    <w:rsid w:val="00196014"/>
    <w:rsid w:val="00196088"/>
    <w:rsid w:val="00196352"/>
    <w:rsid w:val="00196409"/>
    <w:rsid w:val="00196594"/>
    <w:rsid w:val="00196AB9"/>
    <w:rsid w:val="00196D25"/>
    <w:rsid w:val="00196DCD"/>
    <w:rsid w:val="0019736C"/>
    <w:rsid w:val="001973DF"/>
    <w:rsid w:val="001A0428"/>
    <w:rsid w:val="001A046D"/>
    <w:rsid w:val="001A04CF"/>
    <w:rsid w:val="001A04F0"/>
    <w:rsid w:val="001A0BC2"/>
    <w:rsid w:val="001A0D54"/>
    <w:rsid w:val="001A12F8"/>
    <w:rsid w:val="001A19BA"/>
    <w:rsid w:val="001A1B2C"/>
    <w:rsid w:val="001A1EDB"/>
    <w:rsid w:val="001A288D"/>
    <w:rsid w:val="001A32FB"/>
    <w:rsid w:val="001A3425"/>
    <w:rsid w:val="001A3624"/>
    <w:rsid w:val="001A36D8"/>
    <w:rsid w:val="001A3BB2"/>
    <w:rsid w:val="001A3D07"/>
    <w:rsid w:val="001A3D34"/>
    <w:rsid w:val="001A3E13"/>
    <w:rsid w:val="001A4198"/>
    <w:rsid w:val="001A448F"/>
    <w:rsid w:val="001A4603"/>
    <w:rsid w:val="001A4644"/>
    <w:rsid w:val="001A598F"/>
    <w:rsid w:val="001A5EAA"/>
    <w:rsid w:val="001A6411"/>
    <w:rsid w:val="001A67BD"/>
    <w:rsid w:val="001A6B25"/>
    <w:rsid w:val="001A6D4E"/>
    <w:rsid w:val="001A6E99"/>
    <w:rsid w:val="001A7D40"/>
    <w:rsid w:val="001B017F"/>
    <w:rsid w:val="001B05D2"/>
    <w:rsid w:val="001B1007"/>
    <w:rsid w:val="001B1046"/>
    <w:rsid w:val="001B1429"/>
    <w:rsid w:val="001B15CD"/>
    <w:rsid w:val="001B170E"/>
    <w:rsid w:val="001B260E"/>
    <w:rsid w:val="001B28AC"/>
    <w:rsid w:val="001B2BFC"/>
    <w:rsid w:val="001B3066"/>
    <w:rsid w:val="001B344F"/>
    <w:rsid w:val="001B36B4"/>
    <w:rsid w:val="001B522B"/>
    <w:rsid w:val="001B539B"/>
    <w:rsid w:val="001B5B09"/>
    <w:rsid w:val="001B5E09"/>
    <w:rsid w:val="001B5FE0"/>
    <w:rsid w:val="001B6122"/>
    <w:rsid w:val="001B68DC"/>
    <w:rsid w:val="001B69A4"/>
    <w:rsid w:val="001B6E90"/>
    <w:rsid w:val="001B6F27"/>
    <w:rsid w:val="001B7458"/>
    <w:rsid w:val="001B74C8"/>
    <w:rsid w:val="001B7542"/>
    <w:rsid w:val="001B75BA"/>
    <w:rsid w:val="001B7ACC"/>
    <w:rsid w:val="001C0844"/>
    <w:rsid w:val="001C08F3"/>
    <w:rsid w:val="001C0DC1"/>
    <w:rsid w:val="001C157D"/>
    <w:rsid w:val="001C1BED"/>
    <w:rsid w:val="001C1CBE"/>
    <w:rsid w:val="001C1EE2"/>
    <w:rsid w:val="001C24E1"/>
    <w:rsid w:val="001C27A3"/>
    <w:rsid w:val="001C31B5"/>
    <w:rsid w:val="001C3382"/>
    <w:rsid w:val="001C35A1"/>
    <w:rsid w:val="001C4035"/>
    <w:rsid w:val="001C43AD"/>
    <w:rsid w:val="001C4AD0"/>
    <w:rsid w:val="001C4B91"/>
    <w:rsid w:val="001C4E77"/>
    <w:rsid w:val="001C4F2F"/>
    <w:rsid w:val="001C51FB"/>
    <w:rsid w:val="001C6183"/>
    <w:rsid w:val="001C6626"/>
    <w:rsid w:val="001C68C6"/>
    <w:rsid w:val="001C6953"/>
    <w:rsid w:val="001C6D0E"/>
    <w:rsid w:val="001C7287"/>
    <w:rsid w:val="001C7787"/>
    <w:rsid w:val="001C7789"/>
    <w:rsid w:val="001C783C"/>
    <w:rsid w:val="001C7C2F"/>
    <w:rsid w:val="001C7EB5"/>
    <w:rsid w:val="001C7F07"/>
    <w:rsid w:val="001D0174"/>
    <w:rsid w:val="001D0187"/>
    <w:rsid w:val="001D01FB"/>
    <w:rsid w:val="001D023D"/>
    <w:rsid w:val="001D02EC"/>
    <w:rsid w:val="001D0D2F"/>
    <w:rsid w:val="001D179F"/>
    <w:rsid w:val="001D1AE9"/>
    <w:rsid w:val="001D1B73"/>
    <w:rsid w:val="001D1BA1"/>
    <w:rsid w:val="001D2225"/>
    <w:rsid w:val="001D25D5"/>
    <w:rsid w:val="001D286A"/>
    <w:rsid w:val="001D3984"/>
    <w:rsid w:val="001D3D0D"/>
    <w:rsid w:val="001D3D44"/>
    <w:rsid w:val="001D465D"/>
    <w:rsid w:val="001D46F9"/>
    <w:rsid w:val="001D470F"/>
    <w:rsid w:val="001D4AA1"/>
    <w:rsid w:val="001D4CF8"/>
    <w:rsid w:val="001D4FBC"/>
    <w:rsid w:val="001D5987"/>
    <w:rsid w:val="001D5DA6"/>
    <w:rsid w:val="001D610B"/>
    <w:rsid w:val="001D6163"/>
    <w:rsid w:val="001D6246"/>
    <w:rsid w:val="001D6329"/>
    <w:rsid w:val="001D6B4B"/>
    <w:rsid w:val="001D6EB8"/>
    <w:rsid w:val="001D70BE"/>
    <w:rsid w:val="001D7466"/>
    <w:rsid w:val="001D7EAC"/>
    <w:rsid w:val="001E0909"/>
    <w:rsid w:val="001E0B2B"/>
    <w:rsid w:val="001E0D81"/>
    <w:rsid w:val="001E1ADC"/>
    <w:rsid w:val="001E1C88"/>
    <w:rsid w:val="001E26DD"/>
    <w:rsid w:val="001E26E9"/>
    <w:rsid w:val="001E3EF8"/>
    <w:rsid w:val="001E4182"/>
    <w:rsid w:val="001E4259"/>
    <w:rsid w:val="001E4B20"/>
    <w:rsid w:val="001E5178"/>
    <w:rsid w:val="001E5847"/>
    <w:rsid w:val="001E5EAF"/>
    <w:rsid w:val="001E5EE8"/>
    <w:rsid w:val="001E6A1D"/>
    <w:rsid w:val="001E7166"/>
    <w:rsid w:val="001E75F1"/>
    <w:rsid w:val="001E781D"/>
    <w:rsid w:val="001E7A5B"/>
    <w:rsid w:val="001E7FFA"/>
    <w:rsid w:val="001F04CA"/>
    <w:rsid w:val="001F0D49"/>
    <w:rsid w:val="001F0DF0"/>
    <w:rsid w:val="001F186A"/>
    <w:rsid w:val="001F195B"/>
    <w:rsid w:val="001F1D1A"/>
    <w:rsid w:val="001F1F93"/>
    <w:rsid w:val="001F1FBB"/>
    <w:rsid w:val="001F1FC2"/>
    <w:rsid w:val="001F2565"/>
    <w:rsid w:val="001F2FFD"/>
    <w:rsid w:val="001F308B"/>
    <w:rsid w:val="001F30C4"/>
    <w:rsid w:val="001F383B"/>
    <w:rsid w:val="001F3A9C"/>
    <w:rsid w:val="001F4630"/>
    <w:rsid w:val="001F4678"/>
    <w:rsid w:val="001F4A1F"/>
    <w:rsid w:val="001F4E30"/>
    <w:rsid w:val="001F51A8"/>
    <w:rsid w:val="001F5583"/>
    <w:rsid w:val="001F5651"/>
    <w:rsid w:val="001F66CC"/>
    <w:rsid w:val="001F67CD"/>
    <w:rsid w:val="001F68AA"/>
    <w:rsid w:val="001F7A1B"/>
    <w:rsid w:val="001F7B42"/>
    <w:rsid w:val="001F7E44"/>
    <w:rsid w:val="001F7EF4"/>
    <w:rsid w:val="0020021A"/>
    <w:rsid w:val="00200408"/>
    <w:rsid w:val="0020048F"/>
    <w:rsid w:val="0020132A"/>
    <w:rsid w:val="002014BA"/>
    <w:rsid w:val="00201561"/>
    <w:rsid w:val="00201629"/>
    <w:rsid w:val="002018FE"/>
    <w:rsid w:val="00201A4D"/>
    <w:rsid w:val="00201E5E"/>
    <w:rsid w:val="0020235A"/>
    <w:rsid w:val="00202734"/>
    <w:rsid w:val="00203400"/>
    <w:rsid w:val="002038D0"/>
    <w:rsid w:val="002039A1"/>
    <w:rsid w:val="00203DCF"/>
    <w:rsid w:val="00203F54"/>
    <w:rsid w:val="002049E8"/>
    <w:rsid w:val="0020503A"/>
    <w:rsid w:val="002055E3"/>
    <w:rsid w:val="0020562F"/>
    <w:rsid w:val="00205C24"/>
    <w:rsid w:val="00205C74"/>
    <w:rsid w:val="00205EC1"/>
    <w:rsid w:val="00206424"/>
    <w:rsid w:val="00206576"/>
    <w:rsid w:val="00206621"/>
    <w:rsid w:val="00206855"/>
    <w:rsid w:val="002068C4"/>
    <w:rsid w:val="00206916"/>
    <w:rsid w:val="00206C61"/>
    <w:rsid w:val="0020748C"/>
    <w:rsid w:val="00207D79"/>
    <w:rsid w:val="00210146"/>
    <w:rsid w:val="00210E30"/>
    <w:rsid w:val="00211319"/>
    <w:rsid w:val="002114C6"/>
    <w:rsid w:val="00211553"/>
    <w:rsid w:val="00211D5A"/>
    <w:rsid w:val="00212792"/>
    <w:rsid w:val="00212882"/>
    <w:rsid w:val="00212C49"/>
    <w:rsid w:val="002139CD"/>
    <w:rsid w:val="00214066"/>
    <w:rsid w:val="002141C7"/>
    <w:rsid w:val="00214513"/>
    <w:rsid w:val="00214A77"/>
    <w:rsid w:val="00215A8E"/>
    <w:rsid w:val="002162C9"/>
    <w:rsid w:val="002166BC"/>
    <w:rsid w:val="002172CD"/>
    <w:rsid w:val="002174FA"/>
    <w:rsid w:val="00217653"/>
    <w:rsid w:val="0021796C"/>
    <w:rsid w:val="00217A48"/>
    <w:rsid w:val="00217F8D"/>
    <w:rsid w:val="0022025F"/>
    <w:rsid w:val="0022072A"/>
    <w:rsid w:val="00220E7D"/>
    <w:rsid w:val="00221039"/>
    <w:rsid w:val="0022188B"/>
    <w:rsid w:val="002218C9"/>
    <w:rsid w:val="00221CA1"/>
    <w:rsid w:val="00221D77"/>
    <w:rsid w:val="00221D81"/>
    <w:rsid w:val="00222247"/>
    <w:rsid w:val="00222385"/>
    <w:rsid w:val="0022251B"/>
    <w:rsid w:val="00222854"/>
    <w:rsid w:val="00223169"/>
    <w:rsid w:val="00223BA9"/>
    <w:rsid w:val="00223C46"/>
    <w:rsid w:val="002249F7"/>
    <w:rsid w:val="00224B78"/>
    <w:rsid w:val="00225237"/>
    <w:rsid w:val="002253A6"/>
    <w:rsid w:val="00226247"/>
    <w:rsid w:val="0022650C"/>
    <w:rsid w:val="002266DE"/>
    <w:rsid w:val="00226839"/>
    <w:rsid w:val="00226D5C"/>
    <w:rsid w:val="0022733A"/>
    <w:rsid w:val="00227BAE"/>
    <w:rsid w:val="00230173"/>
    <w:rsid w:val="002302C0"/>
    <w:rsid w:val="00230455"/>
    <w:rsid w:val="00230F35"/>
    <w:rsid w:val="0023183D"/>
    <w:rsid w:val="00231A69"/>
    <w:rsid w:val="00231E72"/>
    <w:rsid w:val="00231F19"/>
    <w:rsid w:val="00232584"/>
    <w:rsid w:val="0023269D"/>
    <w:rsid w:val="00232826"/>
    <w:rsid w:val="00232911"/>
    <w:rsid w:val="0023297A"/>
    <w:rsid w:val="00232EF5"/>
    <w:rsid w:val="002330D3"/>
    <w:rsid w:val="00233494"/>
    <w:rsid w:val="00233796"/>
    <w:rsid w:val="0023391C"/>
    <w:rsid w:val="0023395A"/>
    <w:rsid w:val="00233D40"/>
    <w:rsid w:val="00234730"/>
    <w:rsid w:val="00234823"/>
    <w:rsid w:val="00234BDE"/>
    <w:rsid w:val="00234CF7"/>
    <w:rsid w:val="00234CFF"/>
    <w:rsid w:val="00234EC8"/>
    <w:rsid w:val="0023503A"/>
    <w:rsid w:val="00235297"/>
    <w:rsid w:val="00235694"/>
    <w:rsid w:val="002365BB"/>
    <w:rsid w:val="00236CFC"/>
    <w:rsid w:val="002370F5"/>
    <w:rsid w:val="00237835"/>
    <w:rsid w:val="00237A0A"/>
    <w:rsid w:val="002413D1"/>
    <w:rsid w:val="00241F93"/>
    <w:rsid w:val="0024248C"/>
    <w:rsid w:val="002426B4"/>
    <w:rsid w:val="002428F4"/>
    <w:rsid w:val="00242BDD"/>
    <w:rsid w:val="00242C7A"/>
    <w:rsid w:val="00242D64"/>
    <w:rsid w:val="00242EFA"/>
    <w:rsid w:val="00243000"/>
    <w:rsid w:val="002430BB"/>
    <w:rsid w:val="00243499"/>
    <w:rsid w:val="0024357E"/>
    <w:rsid w:val="002435E2"/>
    <w:rsid w:val="00243C6C"/>
    <w:rsid w:val="00243FC3"/>
    <w:rsid w:val="0024414B"/>
    <w:rsid w:val="00244169"/>
    <w:rsid w:val="00244E19"/>
    <w:rsid w:val="0024565C"/>
    <w:rsid w:val="00245A66"/>
    <w:rsid w:val="00245A6E"/>
    <w:rsid w:val="002461D2"/>
    <w:rsid w:val="00246497"/>
    <w:rsid w:val="0024685B"/>
    <w:rsid w:val="00246A9B"/>
    <w:rsid w:val="00246C3B"/>
    <w:rsid w:val="00247B65"/>
    <w:rsid w:val="002501C8"/>
    <w:rsid w:val="002502A3"/>
    <w:rsid w:val="0025074D"/>
    <w:rsid w:val="00250DEE"/>
    <w:rsid w:val="00251112"/>
    <w:rsid w:val="00251363"/>
    <w:rsid w:val="00251867"/>
    <w:rsid w:val="002518C0"/>
    <w:rsid w:val="00252982"/>
    <w:rsid w:val="00252BCE"/>
    <w:rsid w:val="00252BD3"/>
    <w:rsid w:val="00252E1E"/>
    <w:rsid w:val="00252F82"/>
    <w:rsid w:val="00253504"/>
    <w:rsid w:val="0025356C"/>
    <w:rsid w:val="002541FB"/>
    <w:rsid w:val="00254E51"/>
    <w:rsid w:val="00254F81"/>
    <w:rsid w:val="002551FE"/>
    <w:rsid w:val="00255CD5"/>
    <w:rsid w:val="00255D2E"/>
    <w:rsid w:val="00256CCB"/>
    <w:rsid w:val="00256E28"/>
    <w:rsid w:val="0025740D"/>
    <w:rsid w:val="00257A12"/>
    <w:rsid w:val="00257B59"/>
    <w:rsid w:val="00257E84"/>
    <w:rsid w:val="00260070"/>
    <w:rsid w:val="00260153"/>
    <w:rsid w:val="00260583"/>
    <w:rsid w:val="00260704"/>
    <w:rsid w:val="0026128C"/>
    <w:rsid w:val="002614BC"/>
    <w:rsid w:val="002619BB"/>
    <w:rsid w:val="00261C04"/>
    <w:rsid w:val="00261C0A"/>
    <w:rsid w:val="0026244A"/>
    <w:rsid w:val="0026253A"/>
    <w:rsid w:val="00262931"/>
    <w:rsid w:val="00262AE0"/>
    <w:rsid w:val="002631F5"/>
    <w:rsid w:val="00263674"/>
    <w:rsid w:val="00263E99"/>
    <w:rsid w:val="002649D6"/>
    <w:rsid w:val="00264A08"/>
    <w:rsid w:val="00264C44"/>
    <w:rsid w:val="00264D97"/>
    <w:rsid w:val="002657B4"/>
    <w:rsid w:val="00265945"/>
    <w:rsid w:val="00265ACF"/>
    <w:rsid w:val="002661D0"/>
    <w:rsid w:val="0026792F"/>
    <w:rsid w:val="00270041"/>
    <w:rsid w:val="00270189"/>
    <w:rsid w:val="0027026A"/>
    <w:rsid w:val="00270417"/>
    <w:rsid w:val="00270634"/>
    <w:rsid w:val="0027085E"/>
    <w:rsid w:val="002708A2"/>
    <w:rsid w:val="00270BD6"/>
    <w:rsid w:val="00270CD3"/>
    <w:rsid w:val="002711BB"/>
    <w:rsid w:val="00271273"/>
    <w:rsid w:val="002714CB"/>
    <w:rsid w:val="0027172D"/>
    <w:rsid w:val="00271E2B"/>
    <w:rsid w:val="002720B8"/>
    <w:rsid w:val="0027226E"/>
    <w:rsid w:val="00272287"/>
    <w:rsid w:val="00272513"/>
    <w:rsid w:val="002725F8"/>
    <w:rsid w:val="00272684"/>
    <w:rsid w:val="002726E7"/>
    <w:rsid w:val="00272881"/>
    <w:rsid w:val="00272FBF"/>
    <w:rsid w:val="0027344F"/>
    <w:rsid w:val="002743F2"/>
    <w:rsid w:val="00274966"/>
    <w:rsid w:val="002749A4"/>
    <w:rsid w:val="002749E6"/>
    <w:rsid w:val="00274A16"/>
    <w:rsid w:val="0027505D"/>
    <w:rsid w:val="002753AA"/>
    <w:rsid w:val="002757E5"/>
    <w:rsid w:val="0027596D"/>
    <w:rsid w:val="00276578"/>
    <w:rsid w:val="00277425"/>
    <w:rsid w:val="002775D3"/>
    <w:rsid w:val="00277721"/>
    <w:rsid w:val="00277C5C"/>
    <w:rsid w:val="00277DDF"/>
    <w:rsid w:val="00277F50"/>
    <w:rsid w:val="00280375"/>
    <w:rsid w:val="0028069E"/>
    <w:rsid w:val="0028089B"/>
    <w:rsid w:val="00280B5F"/>
    <w:rsid w:val="00281196"/>
    <w:rsid w:val="00281ADD"/>
    <w:rsid w:val="00281C5E"/>
    <w:rsid w:val="002821CB"/>
    <w:rsid w:val="00282392"/>
    <w:rsid w:val="00282A52"/>
    <w:rsid w:val="00282CE3"/>
    <w:rsid w:val="00282DC7"/>
    <w:rsid w:val="00282FF6"/>
    <w:rsid w:val="002833E1"/>
    <w:rsid w:val="002839F5"/>
    <w:rsid w:val="00283B18"/>
    <w:rsid w:val="0028431F"/>
    <w:rsid w:val="00284617"/>
    <w:rsid w:val="00284763"/>
    <w:rsid w:val="002852AA"/>
    <w:rsid w:val="002853D4"/>
    <w:rsid w:val="00285534"/>
    <w:rsid w:val="00285B50"/>
    <w:rsid w:val="002863A0"/>
    <w:rsid w:val="00287106"/>
    <w:rsid w:val="002878F6"/>
    <w:rsid w:val="00287EE9"/>
    <w:rsid w:val="00290767"/>
    <w:rsid w:val="00290D6F"/>
    <w:rsid w:val="00290DA9"/>
    <w:rsid w:val="00290F4E"/>
    <w:rsid w:val="0029101B"/>
    <w:rsid w:val="0029102C"/>
    <w:rsid w:val="0029132F"/>
    <w:rsid w:val="0029137A"/>
    <w:rsid w:val="00291CA0"/>
    <w:rsid w:val="00291E1C"/>
    <w:rsid w:val="00292614"/>
    <w:rsid w:val="00292D44"/>
    <w:rsid w:val="00292F25"/>
    <w:rsid w:val="00293074"/>
    <w:rsid w:val="00293106"/>
    <w:rsid w:val="0029324E"/>
    <w:rsid w:val="002937CB"/>
    <w:rsid w:val="00293B62"/>
    <w:rsid w:val="002942E3"/>
    <w:rsid w:val="00294600"/>
    <w:rsid w:val="002952AA"/>
    <w:rsid w:val="00295702"/>
    <w:rsid w:val="00296108"/>
    <w:rsid w:val="00296D8D"/>
    <w:rsid w:val="002970D6"/>
    <w:rsid w:val="00297A57"/>
    <w:rsid w:val="00297AF5"/>
    <w:rsid w:val="00297BDB"/>
    <w:rsid w:val="00297FBC"/>
    <w:rsid w:val="002A06AE"/>
    <w:rsid w:val="002A06DA"/>
    <w:rsid w:val="002A06EB"/>
    <w:rsid w:val="002A0974"/>
    <w:rsid w:val="002A097D"/>
    <w:rsid w:val="002A18E8"/>
    <w:rsid w:val="002A1B7B"/>
    <w:rsid w:val="002A1DE3"/>
    <w:rsid w:val="002A1FB6"/>
    <w:rsid w:val="002A23BD"/>
    <w:rsid w:val="002A27B0"/>
    <w:rsid w:val="002A2DA0"/>
    <w:rsid w:val="002A33D5"/>
    <w:rsid w:val="002A3A11"/>
    <w:rsid w:val="002A4A06"/>
    <w:rsid w:val="002A4A12"/>
    <w:rsid w:val="002A5231"/>
    <w:rsid w:val="002A62C2"/>
    <w:rsid w:val="002A64E7"/>
    <w:rsid w:val="002A689D"/>
    <w:rsid w:val="002A6D6F"/>
    <w:rsid w:val="002A7297"/>
    <w:rsid w:val="002A733C"/>
    <w:rsid w:val="002A73E4"/>
    <w:rsid w:val="002A7B23"/>
    <w:rsid w:val="002A7B2A"/>
    <w:rsid w:val="002A7BD6"/>
    <w:rsid w:val="002B024A"/>
    <w:rsid w:val="002B052D"/>
    <w:rsid w:val="002B0861"/>
    <w:rsid w:val="002B0ACA"/>
    <w:rsid w:val="002B0BD8"/>
    <w:rsid w:val="002B0CFD"/>
    <w:rsid w:val="002B136E"/>
    <w:rsid w:val="002B160C"/>
    <w:rsid w:val="002B1BBD"/>
    <w:rsid w:val="002B236A"/>
    <w:rsid w:val="002B2408"/>
    <w:rsid w:val="002B2690"/>
    <w:rsid w:val="002B27D6"/>
    <w:rsid w:val="002B27EB"/>
    <w:rsid w:val="002B2990"/>
    <w:rsid w:val="002B2ACF"/>
    <w:rsid w:val="002B38D3"/>
    <w:rsid w:val="002B3D22"/>
    <w:rsid w:val="002B3D9A"/>
    <w:rsid w:val="002B40B9"/>
    <w:rsid w:val="002B426E"/>
    <w:rsid w:val="002B43EF"/>
    <w:rsid w:val="002B4712"/>
    <w:rsid w:val="002B4979"/>
    <w:rsid w:val="002B4A9C"/>
    <w:rsid w:val="002B5662"/>
    <w:rsid w:val="002B57F8"/>
    <w:rsid w:val="002B5946"/>
    <w:rsid w:val="002B5D6E"/>
    <w:rsid w:val="002B6528"/>
    <w:rsid w:val="002B6B39"/>
    <w:rsid w:val="002B6CC1"/>
    <w:rsid w:val="002B6FB6"/>
    <w:rsid w:val="002B70D7"/>
    <w:rsid w:val="002B734F"/>
    <w:rsid w:val="002B7571"/>
    <w:rsid w:val="002B7CD8"/>
    <w:rsid w:val="002C0325"/>
    <w:rsid w:val="002C0570"/>
    <w:rsid w:val="002C0F64"/>
    <w:rsid w:val="002C1441"/>
    <w:rsid w:val="002C1CC2"/>
    <w:rsid w:val="002C1DDF"/>
    <w:rsid w:val="002C223E"/>
    <w:rsid w:val="002C309C"/>
    <w:rsid w:val="002C3142"/>
    <w:rsid w:val="002C358F"/>
    <w:rsid w:val="002C3A38"/>
    <w:rsid w:val="002C3A6A"/>
    <w:rsid w:val="002C44CB"/>
    <w:rsid w:val="002C47BA"/>
    <w:rsid w:val="002C541A"/>
    <w:rsid w:val="002C548F"/>
    <w:rsid w:val="002C5CFD"/>
    <w:rsid w:val="002C6311"/>
    <w:rsid w:val="002C6A5B"/>
    <w:rsid w:val="002C6A84"/>
    <w:rsid w:val="002C707E"/>
    <w:rsid w:val="002C7154"/>
    <w:rsid w:val="002C7342"/>
    <w:rsid w:val="002C752E"/>
    <w:rsid w:val="002C7912"/>
    <w:rsid w:val="002C7B5B"/>
    <w:rsid w:val="002C7C54"/>
    <w:rsid w:val="002D066E"/>
    <w:rsid w:val="002D0685"/>
    <w:rsid w:val="002D09FB"/>
    <w:rsid w:val="002D0AE7"/>
    <w:rsid w:val="002D0BCB"/>
    <w:rsid w:val="002D11E7"/>
    <w:rsid w:val="002D11EC"/>
    <w:rsid w:val="002D1288"/>
    <w:rsid w:val="002D163A"/>
    <w:rsid w:val="002D1984"/>
    <w:rsid w:val="002D1A27"/>
    <w:rsid w:val="002D21FE"/>
    <w:rsid w:val="002D249C"/>
    <w:rsid w:val="002D2967"/>
    <w:rsid w:val="002D29D6"/>
    <w:rsid w:val="002D2D38"/>
    <w:rsid w:val="002D30FA"/>
    <w:rsid w:val="002D3BE1"/>
    <w:rsid w:val="002D3C82"/>
    <w:rsid w:val="002D3EA0"/>
    <w:rsid w:val="002D3EBD"/>
    <w:rsid w:val="002D4260"/>
    <w:rsid w:val="002D588B"/>
    <w:rsid w:val="002D5FEB"/>
    <w:rsid w:val="002D6007"/>
    <w:rsid w:val="002D631A"/>
    <w:rsid w:val="002D6699"/>
    <w:rsid w:val="002D6ADB"/>
    <w:rsid w:val="002D70CA"/>
    <w:rsid w:val="002D7228"/>
    <w:rsid w:val="002D7A44"/>
    <w:rsid w:val="002D7ECC"/>
    <w:rsid w:val="002E000F"/>
    <w:rsid w:val="002E0353"/>
    <w:rsid w:val="002E0570"/>
    <w:rsid w:val="002E064F"/>
    <w:rsid w:val="002E0EDF"/>
    <w:rsid w:val="002E150B"/>
    <w:rsid w:val="002E1573"/>
    <w:rsid w:val="002E1D04"/>
    <w:rsid w:val="002E1D26"/>
    <w:rsid w:val="002E20DB"/>
    <w:rsid w:val="002E2A6F"/>
    <w:rsid w:val="002E357E"/>
    <w:rsid w:val="002E4680"/>
    <w:rsid w:val="002E4FBD"/>
    <w:rsid w:val="002E4FE3"/>
    <w:rsid w:val="002E59E1"/>
    <w:rsid w:val="002E61E1"/>
    <w:rsid w:val="002E695B"/>
    <w:rsid w:val="002E6A03"/>
    <w:rsid w:val="002E6B77"/>
    <w:rsid w:val="002E74A8"/>
    <w:rsid w:val="002E7B3D"/>
    <w:rsid w:val="002E7CDF"/>
    <w:rsid w:val="002F014D"/>
    <w:rsid w:val="002F080F"/>
    <w:rsid w:val="002F09DC"/>
    <w:rsid w:val="002F0DFD"/>
    <w:rsid w:val="002F10E0"/>
    <w:rsid w:val="002F13B1"/>
    <w:rsid w:val="002F13B4"/>
    <w:rsid w:val="002F1B87"/>
    <w:rsid w:val="002F1D9A"/>
    <w:rsid w:val="002F1FA2"/>
    <w:rsid w:val="002F20AC"/>
    <w:rsid w:val="002F210F"/>
    <w:rsid w:val="002F236C"/>
    <w:rsid w:val="002F2821"/>
    <w:rsid w:val="002F2B3A"/>
    <w:rsid w:val="002F2C6B"/>
    <w:rsid w:val="002F2D0A"/>
    <w:rsid w:val="002F2EE6"/>
    <w:rsid w:val="002F2FD2"/>
    <w:rsid w:val="002F2FF9"/>
    <w:rsid w:val="002F329D"/>
    <w:rsid w:val="002F339D"/>
    <w:rsid w:val="002F3FAC"/>
    <w:rsid w:val="002F41BA"/>
    <w:rsid w:val="002F45D4"/>
    <w:rsid w:val="002F45FB"/>
    <w:rsid w:val="002F4779"/>
    <w:rsid w:val="002F5709"/>
    <w:rsid w:val="002F5C51"/>
    <w:rsid w:val="002F68C0"/>
    <w:rsid w:val="002F6D85"/>
    <w:rsid w:val="002F6F29"/>
    <w:rsid w:val="002F7B47"/>
    <w:rsid w:val="002F7D87"/>
    <w:rsid w:val="002F7E88"/>
    <w:rsid w:val="00300447"/>
    <w:rsid w:val="00300724"/>
    <w:rsid w:val="00300E3F"/>
    <w:rsid w:val="00300F68"/>
    <w:rsid w:val="0030123D"/>
    <w:rsid w:val="00301989"/>
    <w:rsid w:val="00302203"/>
    <w:rsid w:val="003026C3"/>
    <w:rsid w:val="00302940"/>
    <w:rsid w:val="00302BA1"/>
    <w:rsid w:val="0030325E"/>
    <w:rsid w:val="00303515"/>
    <w:rsid w:val="003036CD"/>
    <w:rsid w:val="00303800"/>
    <w:rsid w:val="00303A0F"/>
    <w:rsid w:val="00303CE6"/>
    <w:rsid w:val="00304123"/>
    <w:rsid w:val="0030420A"/>
    <w:rsid w:val="003054CA"/>
    <w:rsid w:val="00305DF3"/>
    <w:rsid w:val="00306848"/>
    <w:rsid w:val="0030731B"/>
    <w:rsid w:val="0030736A"/>
    <w:rsid w:val="003073E1"/>
    <w:rsid w:val="00307FDF"/>
    <w:rsid w:val="0031022D"/>
    <w:rsid w:val="00310620"/>
    <w:rsid w:val="00310662"/>
    <w:rsid w:val="00310927"/>
    <w:rsid w:val="00310FC6"/>
    <w:rsid w:val="003110BE"/>
    <w:rsid w:val="0031119B"/>
    <w:rsid w:val="0031150F"/>
    <w:rsid w:val="0031157D"/>
    <w:rsid w:val="00311DFC"/>
    <w:rsid w:val="00311DFE"/>
    <w:rsid w:val="0031244B"/>
    <w:rsid w:val="00313518"/>
    <w:rsid w:val="0031364D"/>
    <w:rsid w:val="00313D78"/>
    <w:rsid w:val="00314693"/>
    <w:rsid w:val="00314886"/>
    <w:rsid w:val="003154B4"/>
    <w:rsid w:val="003155A3"/>
    <w:rsid w:val="00315CA2"/>
    <w:rsid w:val="00315F8D"/>
    <w:rsid w:val="0031660C"/>
    <w:rsid w:val="00316E86"/>
    <w:rsid w:val="00317416"/>
    <w:rsid w:val="003175DD"/>
    <w:rsid w:val="0031788E"/>
    <w:rsid w:val="0031792D"/>
    <w:rsid w:val="003179F8"/>
    <w:rsid w:val="00317D40"/>
    <w:rsid w:val="003201D4"/>
    <w:rsid w:val="003208D5"/>
    <w:rsid w:val="00320987"/>
    <w:rsid w:val="00320D20"/>
    <w:rsid w:val="00320D8F"/>
    <w:rsid w:val="0032101F"/>
    <w:rsid w:val="003210DD"/>
    <w:rsid w:val="00321740"/>
    <w:rsid w:val="00321885"/>
    <w:rsid w:val="00321892"/>
    <w:rsid w:val="00321ABD"/>
    <w:rsid w:val="00321C40"/>
    <w:rsid w:val="003220B8"/>
    <w:rsid w:val="003225B4"/>
    <w:rsid w:val="0032265B"/>
    <w:rsid w:val="00322B3D"/>
    <w:rsid w:val="003230DD"/>
    <w:rsid w:val="00323321"/>
    <w:rsid w:val="00323A7D"/>
    <w:rsid w:val="00323B3E"/>
    <w:rsid w:val="00323B8D"/>
    <w:rsid w:val="00323C33"/>
    <w:rsid w:val="00324190"/>
    <w:rsid w:val="0032439C"/>
    <w:rsid w:val="00324A23"/>
    <w:rsid w:val="00324BDB"/>
    <w:rsid w:val="00324BFA"/>
    <w:rsid w:val="00324D4D"/>
    <w:rsid w:val="00324DA7"/>
    <w:rsid w:val="00324F11"/>
    <w:rsid w:val="00324F41"/>
    <w:rsid w:val="003250D6"/>
    <w:rsid w:val="00325118"/>
    <w:rsid w:val="0032586A"/>
    <w:rsid w:val="003259AC"/>
    <w:rsid w:val="00325EAE"/>
    <w:rsid w:val="00325F51"/>
    <w:rsid w:val="00326935"/>
    <w:rsid w:val="00326D2C"/>
    <w:rsid w:val="003272FC"/>
    <w:rsid w:val="00327590"/>
    <w:rsid w:val="00327CF0"/>
    <w:rsid w:val="00327F67"/>
    <w:rsid w:val="003306AF"/>
    <w:rsid w:val="00330807"/>
    <w:rsid w:val="00330D3D"/>
    <w:rsid w:val="00331179"/>
    <w:rsid w:val="00331443"/>
    <w:rsid w:val="00331BA9"/>
    <w:rsid w:val="00331FE4"/>
    <w:rsid w:val="00332226"/>
    <w:rsid w:val="00332327"/>
    <w:rsid w:val="00332331"/>
    <w:rsid w:val="00332EB1"/>
    <w:rsid w:val="00333A34"/>
    <w:rsid w:val="003340B7"/>
    <w:rsid w:val="0033459A"/>
    <w:rsid w:val="00334E3F"/>
    <w:rsid w:val="00334EA7"/>
    <w:rsid w:val="00335468"/>
    <w:rsid w:val="00335A36"/>
    <w:rsid w:val="00335F09"/>
    <w:rsid w:val="0033742B"/>
    <w:rsid w:val="00337432"/>
    <w:rsid w:val="003378D3"/>
    <w:rsid w:val="00337ADD"/>
    <w:rsid w:val="00337FE6"/>
    <w:rsid w:val="00340035"/>
    <w:rsid w:val="0034012D"/>
    <w:rsid w:val="003407F3"/>
    <w:rsid w:val="00340EA1"/>
    <w:rsid w:val="00340F47"/>
    <w:rsid w:val="0034131A"/>
    <w:rsid w:val="003415D3"/>
    <w:rsid w:val="00341CD3"/>
    <w:rsid w:val="00342187"/>
    <w:rsid w:val="00342459"/>
    <w:rsid w:val="003427F1"/>
    <w:rsid w:val="00342CD9"/>
    <w:rsid w:val="00342CE8"/>
    <w:rsid w:val="0034318A"/>
    <w:rsid w:val="003432F9"/>
    <w:rsid w:val="003433EF"/>
    <w:rsid w:val="003434E5"/>
    <w:rsid w:val="003440E5"/>
    <w:rsid w:val="00344900"/>
    <w:rsid w:val="00344B28"/>
    <w:rsid w:val="00344B8D"/>
    <w:rsid w:val="00344EA0"/>
    <w:rsid w:val="003457FB"/>
    <w:rsid w:val="0034595D"/>
    <w:rsid w:val="00346370"/>
    <w:rsid w:val="00346543"/>
    <w:rsid w:val="00346891"/>
    <w:rsid w:val="00347005"/>
    <w:rsid w:val="00347675"/>
    <w:rsid w:val="00347AA8"/>
    <w:rsid w:val="003501F1"/>
    <w:rsid w:val="00350CCE"/>
    <w:rsid w:val="00351429"/>
    <w:rsid w:val="00351CB5"/>
    <w:rsid w:val="003525ED"/>
    <w:rsid w:val="00352897"/>
    <w:rsid w:val="00352DAF"/>
    <w:rsid w:val="00353168"/>
    <w:rsid w:val="00353311"/>
    <w:rsid w:val="00353396"/>
    <w:rsid w:val="003539EC"/>
    <w:rsid w:val="0035482E"/>
    <w:rsid w:val="00354BC6"/>
    <w:rsid w:val="00354CEE"/>
    <w:rsid w:val="0035552C"/>
    <w:rsid w:val="00355F95"/>
    <w:rsid w:val="00355FBA"/>
    <w:rsid w:val="0035607D"/>
    <w:rsid w:val="0035617F"/>
    <w:rsid w:val="00356571"/>
    <w:rsid w:val="00356888"/>
    <w:rsid w:val="00357037"/>
    <w:rsid w:val="003571EF"/>
    <w:rsid w:val="0035739D"/>
    <w:rsid w:val="00357622"/>
    <w:rsid w:val="003577A7"/>
    <w:rsid w:val="0035780E"/>
    <w:rsid w:val="00357B4D"/>
    <w:rsid w:val="003600BC"/>
    <w:rsid w:val="00360797"/>
    <w:rsid w:val="0036099D"/>
    <w:rsid w:val="00360B47"/>
    <w:rsid w:val="00361118"/>
    <w:rsid w:val="003612E8"/>
    <w:rsid w:val="00361666"/>
    <w:rsid w:val="00361806"/>
    <w:rsid w:val="0036194E"/>
    <w:rsid w:val="003627B1"/>
    <w:rsid w:val="00362C4B"/>
    <w:rsid w:val="003632F4"/>
    <w:rsid w:val="003639DE"/>
    <w:rsid w:val="0036407D"/>
    <w:rsid w:val="003644EB"/>
    <w:rsid w:val="00364601"/>
    <w:rsid w:val="0036476F"/>
    <w:rsid w:val="003649FC"/>
    <w:rsid w:val="00365B40"/>
    <w:rsid w:val="00366480"/>
    <w:rsid w:val="00366895"/>
    <w:rsid w:val="00366EFF"/>
    <w:rsid w:val="0036750A"/>
    <w:rsid w:val="00367BAA"/>
    <w:rsid w:val="00367F89"/>
    <w:rsid w:val="003700C7"/>
    <w:rsid w:val="0037022C"/>
    <w:rsid w:val="003702DE"/>
    <w:rsid w:val="00370340"/>
    <w:rsid w:val="0037097A"/>
    <w:rsid w:val="00370CCC"/>
    <w:rsid w:val="00370FFA"/>
    <w:rsid w:val="00371876"/>
    <w:rsid w:val="003719C2"/>
    <w:rsid w:val="00371AA9"/>
    <w:rsid w:val="00371C78"/>
    <w:rsid w:val="0037261B"/>
    <w:rsid w:val="00372A15"/>
    <w:rsid w:val="00372B85"/>
    <w:rsid w:val="00372BA3"/>
    <w:rsid w:val="00372C71"/>
    <w:rsid w:val="00374142"/>
    <w:rsid w:val="003741D9"/>
    <w:rsid w:val="0037460E"/>
    <w:rsid w:val="00374797"/>
    <w:rsid w:val="003747D4"/>
    <w:rsid w:val="00374809"/>
    <w:rsid w:val="003748D1"/>
    <w:rsid w:val="00374AB9"/>
    <w:rsid w:val="00374DAE"/>
    <w:rsid w:val="00374DE3"/>
    <w:rsid w:val="003754DB"/>
    <w:rsid w:val="003756B2"/>
    <w:rsid w:val="003761C7"/>
    <w:rsid w:val="003765C2"/>
    <w:rsid w:val="0037680B"/>
    <w:rsid w:val="00376AF1"/>
    <w:rsid w:val="00376DC4"/>
    <w:rsid w:val="00376E83"/>
    <w:rsid w:val="00377111"/>
    <w:rsid w:val="00377499"/>
    <w:rsid w:val="00377FEA"/>
    <w:rsid w:val="0038066D"/>
    <w:rsid w:val="00380CA4"/>
    <w:rsid w:val="00380D9C"/>
    <w:rsid w:val="00380F3F"/>
    <w:rsid w:val="00380F4E"/>
    <w:rsid w:val="00381A52"/>
    <w:rsid w:val="00381EFA"/>
    <w:rsid w:val="0038221E"/>
    <w:rsid w:val="00382473"/>
    <w:rsid w:val="00382895"/>
    <w:rsid w:val="00382D54"/>
    <w:rsid w:val="00383BBB"/>
    <w:rsid w:val="00383BD3"/>
    <w:rsid w:val="00384484"/>
    <w:rsid w:val="003845B4"/>
    <w:rsid w:val="00384BEB"/>
    <w:rsid w:val="0038531E"/>
    <w:rsid w:val="00385841"/>
    <w:rsid w:val="00385CA4"/>
    <w:rsid w:val="003868FF"/>
    <w:rsid w:val="00386D0E"/>
    <w:rsid w:val="0038703C"/>
    <w:rsid w:val="00387106"/>
    <w:rsid w:val="003874F0"/>
    <w:rsid w:val="003874F2"/>
    <w:rsid w:val="0038784E"/>
    <w:rsid w:val="00387AD4"/>
    <w:rsid w:val="00387B80"/>
    <w:rsid w:val="00387BCF"/>
    <w:rsid w:val="00390067"/>
    <w:rsid w:val="0039039F"/>
    <w:rsid w:val="00390472"/>
    <w:rsid w:val="003911A2"/>
    <w:rsid w:val="003911A6"/>
    <w:rsid w:val="003912E5"/>
    <w:rsid w:val="00391883"/>
    <w:rsid w:val="00391EE1"/>
    <w:rsid w:val="0039235F"/>
    <w:rsid w:val="00392393"/>
    <w:rsid w:val="003925E4"/>
    <w:rsid w:val="0039272F"/>
    <w:rsid w:val="003931DB"/>
    <w:rsid w:val="00393731"/>
    <w:rsid w:val="003937DA"/>
    <w:rsid w:val="003937E6"/>
    <w:rsid w:val="00393845"/>
    <w:rsid w:val="003948AF"/>
    <w:rsid w:val="00394A42"/>
    <w:rsid w:val="00394E85"/>
    <w:rsid w:val="003950BC"/>
    <w:rsid w:val="003952AA"/>
    <w:rsid w:val="0039557A"/>
    <w:rsid w:val="00395B32"/>
    <w:rsid w:val="003960EC"/>
    <w:rsid w:val="00396547"/>
    <w:rsid w:val="003968F1"/>
    <w:rsid w:val="00396C7A"/>
    <w:rsid w:val="00396E79"/>
    <w:rsid w:val="003973FD"/>
    <w:rsid w:val="0039749C"/>
    <w:rsid w:val="00397689"/>
    <w:rsid w:val="003976AC"/>
    <w:rsid w:val="00397A41"/>
    <w:rsid w:val="00397DA1"/>
    <w:rsid w:val="00397EF6"/>
    <w:rsid w:val="003A0009"/>
    <w:rsid w:val="003A0B14"/>
    <w:rsid w:val="003A0D29"/>
    <w:rsid w:val="003A11DF"/>
    <w:rsid w:val="003A1225"/>
    <w:rsid w:val="003A144C"/>
    <w:rsid w:val="003A1E54"/>
    <w:rsid w:val="003A2022"/>
    <w:rsid w:val="003A2768"/>
    <w:rsid w:val="003A2B09"/>
    <w:rsid w:val="003A2B95"/>
    <w:rsid w:val="003A3061"/>
    <w:rsid w:val="003A3238"/>
    <w:rsid w:val="003A3277"/>
    <w:rsid w:val="003A36A5"/>
    <w:rsid w:val="003A36FE"/>
    <w:rsid w:val="003A392E"/>
    <w:rsid w:val="003A3B62"/>
    <w:rsid w:val="003A4155"/>
    <w:rsid w:val="003A43D1"/>
    <w:rsid w:val="003A44EB"/>
    <w:rsid w:val="003A482A"/>
    <w:rsid w:val="003A4A58"/>
    <w:rsid w:val="003A4E7D"/>
    <w:rsid w:val="003A5163"/>
    <w:rsid w:val="003A57E3"/>
    <w:rsid w:val="003A592D"/>
    <w:rsid w:val="003A59B4"/>
    <w:rsid w:val="003A5CAD"/>
    <w:rsid w:val="003A6739"/>
    <w:rsid w:val="003A67E3"/>
    <w:rsid w:val="003A6A60"/>
    <w:rsid w:val="003A6ADE"/>
    <w:rsid w:val="003A6C42"/>
    <w:rsid w:val="003A6EB2"/>
    <w:rsid w:val="003A6F2C"/>
    <w:rsid w:val="003A72FD"/>
    <w:rsid w:val="003B047D"/>
    <w:rsid w:val="003B0814"/>
    <w:rsid w:val="003B0916"/>
    <w:rsid w:val="003B0A8E"/>
    <w:rsid w:val="003B0AB1"/>
    <w:rsid w:val="003B0F90"/>
    <w:rsid w:val="003B10A6"/>
    <w:rsid w:val="003B1525"/>
    <w:rsid w:val="003B1C79"/>
    <w:rsid w:val="003B1F69"/>
    <w:rsid w:val="003B24F0"/>
    <w:rsid w:val="003B2967"/>
    <w:rsid w:val="003B2C3A"/>
    <w:rsid w:val="003B2E69"/>
    <w:rsid w:val="003B32A4"/>
    <w:rsid w:val="003B365A"/>
    <w:rsid w:val="003B3811"/>
    <w:rsid w:val="003B382A"/>
    <w:rsid w:val="003B386C"/>
    <w:rsid w:val="003B3AAE"/>
    <w:rsid w:val="003B3E8F"/>
    <w:rsid w:val="003B463C"/>
    <w:rsid w:val="003B4F66"/>
    <w:rsid w:val="003B5181"/>
    <w:rsid w:val="003B5C87"/>
    <w:rsid w:val="003B5D2E"/>
    <w:rsid w:val="003B5F1F"/>
    <w:rsid w:val="003B62BB"/>
    <w:rsid w:val="003B6A37"/>
    <w:rsid w:val="003B6E33"/>
    <w:rsid w:val="003B6F43"/>
    <w:rsid w:val="003B7669"/>
    <w:rsid w:val="003C0086"/>
    <w:rsid w:val="003C0605"/>
    <w:rsid w:val="003C075B"/>
    <w:rsid w:val="003C0F2C"/>
    <w:rsid w:val="003C1043"/>
    <w:rsid w:val="003C1191"/>
    <w:rsid w:val="003C130F"/>
    <w:rsid w:val="003C1A80"/>
    <w:rsid w:val="003C1C53"/>
    <w:rsid w:val="003C1DC0"/>
    <w:rsid w:val="003C21F8"/>
    <w:rsid w:val="003C265C"/>
    <w:rsid w:val="003C26EB"/>
    <w:rsid w:val="003C28B6"/>
    <w:rsid w:val="003C2C66"/>
    <w:rsid w:val="003C327F"/>
    <w:rsid w:val="003C328F"/>
    <w:rsid w:val="003C3359"/>
    <w:rsid w:val="003C33B9"/>
    <w:rsid w:val="003C3512"/>
    <w:rsid w:val="003C3B5D"/>
    <w:rsid w:val="003C4124"/>
    <w:rsid w:val="003C428E"/>
    <w:rsid w:val="003C4876"/>
    <w:rsid w:val="003C48E7"/>
    <w:rsid w:val="003C4E45"/>
    <w:rsid w:val="003C4E99"/>
    <w:rsid w:val="003C4F32"/>
    <w:rsid w:val="003C4F8D"/>
    <w:rsid w:val="003C50B2"/>
    <w:rsid w:val="003C5DC4"/>
    <w:rsid w:val="003C6074"/>
    <w:rsid w:val="003C6325"/>
    <w:rsid w:val="003C638F"/>
    <w:rsid w:val="003C65FD"/>
    <w:rsid w:val="003C6B0C"/>
    <w:rsid w:val="003C6BF7"/>
    <w:rsid w:val="003C6D21"/>
    <w:rsid w:val="003C6D38"/>
    <w:rsid w:val="003C7063"/>
    <w:rsid w:val="003C7E4C"/>
    <w:rsid w:val="003D060B"/>
    <w:rsid w:val="003D0851"/>
    <w:rsid w:val="003D0863"/>
    <w:rsid w:val="003D0BE2"/>
    <w:rsid w:val="003D0C78"/>
    <w:rsid w:val="003D13A1"/>
    <w:rsid w:val="003D160C"/>
    <w:rsid w:val="003D18AB"/>
    <w:rsid w:val="003D22D8"/>
    <w:rsid w:val="003D26AD"/>
    <w:rsid w:val="003D29B9"/>
    <w:rsid w:val="003D2B48"/>
    <w:rsid w:val="003D2DDB"/>
    <w:rsid w:val="003D2E4C"/>
    <w:rsid w:val="003D2EF7"/>
    <w:rsid w:val="003D30A1"/>
    <w:rsid w:val="003D3368"/>
    <w:rsid w:val="003D37E2"/>
    <w:rsid w:val="003D4D70"/>
    <w:rsid w:val="003D4FD7"/>
    <w:rsid w:val="003D52E0"/>
    <w:rsid w:val="003D5B8A"/>
    <w:rsid w:val="003D5CC0"/>
    <w:rsid w:val="003D5E51"/>
    <w:rsid w:val="003D5EA8"/>
    <w:rsid w:val="003D655E"/>
    <w:rsid w:val="003D67AC"/>
    <w:rsid w:val="003D6C59"/>
    <w:rsid w:val="003D6F32"/>
    <w:rsid w:val="003D7089"/>
    <w:rsid w:val="003D7153"/>
    <w:rsid w:val="003D72BF"/>
    <w:rsid w:val="003E0046"/>
    <w:rsid w:val="003E0129"/>
    <w:rsid w:val="003E01AA"/>
    <w:rsid w:val="003E0202"/>
    <w:rsid w:val="003E08FE"/>
    <w:rsid w:val="003E0959"/>
    <w:rsid w:val="003E1459"/>
    <w:rsid w:val="003E1B94"/>
    <w:rsid w:val="003E1FC4"/>
    <w:rsid w:val="003E1FD2"/>
    <w:rsid w:val="003E24AA"/>
    <w:rsid w:val="003E299E"/>
    <w:rsid w:val="003E2CB2"/>
    <w:rsid w:val="003E2ECF"/>
    <w:rsid w:val="003E32AB"/>
    <w:rsid w:val="003E33BC"/>
    <w:rsid w:val="003E365F"/>
    <w:rsid w:val="003E3A7C"/>
    <w:rsid w:val="003E3EA9"/>
    <w:rsid w:val="003E41A5"/>
    <w:rsid w:val="003E42EC"/>
    <w:rsid w:val="003E4322"/>
    <w:rsid w:val="003E4474"/>
    <w:rsid w:val="003E4728"/>
    <w:rsid w:val="003E4B1A"/>
    <w:rsid w:val="003E5217"/>
    <w:rsid w:val="003E5457"/>
    <w:rsid w:val="003E547E"/>
    <w:rsid w:val="003E5819"/>
    <w:rsid w:val="003E5870"/>
    <w:rsid w:val="003E5A89"/>
    <w:rsid w:val="003E5AB6"/>
    <w:rsid w:val="003E5E4F"/>
    <w:rsid w:val="003E5FF0"/>
    <w:rsid w:val="003E6140"/>
    <w:rsid w:val="003E6270"/>
    <w:rsid w:val="003E634F"/>
    <w:rsid w:val="003E66E9"/>
    <w:rsid w:val="003E694F"/>
    <w:rsid w:val="003E6978"/>
    <w:rsid w:val="003E6ABF"/>
    <w:rsid w:val="003E6CC7"/>
    <w:rsid w:val="003E79AB"/>
    <w:rsid w:val="003F01E8"/>
    <w:rsid w:val="003F03C1"/>
    <w:rsid w:val="003F0A85"/>
    <w:rsid w:val="003F0AC6"/>
    <w:rsid w:val="003F0E02"/>
    <w:rsid w:val="003F10CE"/>
    <w:rsid w:val="003F16BD"/>
    <w:rsid w:val="003F1F40"/>
    <w:rsid w:val="003F2027"/>
    <w:rsid w:val="003F2F7F"/>
    <w:rsid w:val="003F307B"/>
    <w:rsid w:val="003F33DD"/>
    <w:rsid w:val="003F39C7"/>
    <w:rsid w:val="003F3A9A"/>
    <w:rsid w:val="003F3EBE"/>
    <w:rsid w:val="003F3FAE"/>
    <w:rsid w:val="003F4582"/>
    <w:rsid w:val="003F46EC"/>
    <w:rsid w:val="003F4B72"/>
    <w:rsid w:val="003F505C"/>
    <w:rsid w:val="003F5108"/>
    <w:rsid w:val="003F57C8"/>
    <w:rsid w:val="003F59FD"/>
    <w:rsid w:val="003F6CAA"/>
    <w:rsid w:val="003F6E12"/>
    <w:rsid w:val="003F6FA4"/>
    <w:rsid w:val="003F78BB"/>
    <w:rsid w:val="003F799C"/>
    <w:rsid w:val="0040003D"/>
    <w:rsid w:val="004000C3"/>
    <w:rsid w:val="00400128"/>
    <w:rsid w:val="0040030D"/>
    <w:rsid w:val="0040061D"/>
    <w:rsid w:val="004008D4"/>
    <w:rsid w:val="00400AB3"/>
    <w:rsid w:val="00400AD2"/>
    <w:rsid w:val="00400BDD"/>
    <w:rsid w:val="0040101D"/>
    <w:rsid w:val="00401467"/>
    <w:rsid w:val="004014D3"/>
    <w:rsid w:val="004017B3"/>
    <w:rsid w:val="00401A7F"/>
    <w:rsid w:val="00401ABF"/>
    <w:rsid w:val="0040262C"/>
    <w:rsid w:val="00402958"/>
    <w:rsid w:val="00402A3E"/>
    <w:rsid w:val="00402AB0"/>
    <w:rsid w:val="0040321B"/>
    <w:rsid w:val="00403341"/>
    <w:rsid w:val="0040399B"/>
    <w:rsid w:val="00403D92"/>
    <w:rsid w:val="00403DF7"/>
    <w:rsid w:val="00404868"/>
    <w:rsid w:val="00404940"/>
    <w:rsid w:val="004049A5"/>
    <w:rsid w:val="00404E65"/>
    <w:rsid w:val="00404F09"/>
    <w:rsid w:val="0040548F"/>
    <w:rsid w:val="004054C8"/>
    <w:rsid w:val="00405A3F"/>
    <w:rsid w:val="00405E76"/>
    <w:rsid w:val="00406058"/>
    <w:rsid w:val="00406391"/>
    <w:rsid w:val="0040691F"/>
    <w:rsid w:val="00406B5A"/>
    <w:rsid w:val="00406EB3"/>
    <w:rsid w:val="00407643"/>
    <w:rsid w:val="00410434"/>
    <w:rsid w:val="0041066C"/>
    <w:rsid w:val="00410746"/>
    <w:rsid w:val="004108EB"/>
    <w:rsid w:val="0041096F"/>
    <w:rsid w:val="00410AE0"/>
    <w:rsid w:val="00410EB7"/>
    <w:rsid w:val="00410F2F"/>
    <w:rsid w:val="00411266"/>
    <w:rsid w:val="00411661"/>
    <w:rsid w:val="00411667"/>
    <w:rsid w:val="00411DD7"/>
    <w:rsid w:val="0041251F"/>
    <w:rsid w:val="004126A2"/>
    <w:rsid w:val="00412B8F"/>
    <w:rsid w:val="00413042"/>
    <w:rsid w:val="0041306F"/>
    <w:rsid w:val="0041376B"/>
    <w:rsid w:val="0041394A"/>
    <w:rsid w:val="00413B55"/>
    <w:rsid w:val="00413F78"/>
    <w:rsid w:val="004141C5"/>
    <w:rsid w:val="00414200"/>
    <w:rsid w:val="004142FA"/>
    <w:rsid w:val="0041438D"/>
    <w:rsid w:val="00414F2E"/>
    <w:rsid w:val="00415256"/>
    <w:rsid w:val="00415282"/>
    <w:rsid w:val="00415395"/>
    <w:rsid w:val="004157A7"/>
    <w:rsid w:val="00415A28"/>
    <w:rsid w:val="00415A79"/>
    <w:rsid w:val="0041647D"/>
    <w:rsid w:val="00416547"/>
    <w:rsid w:val="004165FB"/>
    <w:rsid w:val="00416D50"/>
    <w:rsid w:val="00416F70"/>
    <w:rsid w:val="0041709D"/>
    <w:rsid w:val="00417550"/>
    <w:rsid w:val="00417634"/>
    <w:rsid w:val="004178EC"/>
    <w:rsid w:val="00417AE2"/>
    <w:rsid w:val="004203B0"/>
    <w:rsid w:val="00420541"/>
    <w:rsid w:val="004207FD"/>
    <w:rsid w:val="00420878"/>
    <w:rsid w:val="00420A34"/>
    <w:rsid w:val="00420A6F"/>
    <w:rsid w:val="00420CB2"/>
    <w:rsid w:val="00420E84"/>
    <w:rsid w:val="0042132A"/>
    <w:rsid w:val="00422A46"/>
    <w:rsid w:val="00422D3D"/>
    <w:rsid w:val="0042355D"/>
    <w:rsid w:val="00423726"/>
    <w:rsid w:val="00423FD9"/>
    <w:rsid w:val="00424064"/>
    <w:rsid w:val="00424747"/>
    <w:rsid w:val="0042498A"/>
    <w:rsid w:val="00424F6F"/>
    <w:rsid w:val="00425C1E"/>
    <w:rsid w:val="00425D2A"/>
    <w:rsid w:val="00425D63"/>
    <w:rsid w:val="00425EAB"/>
    <w:rsid w:val="004269A4"/>
    <w:rsid w:val="00426D03"/>
    <w:rsid w:val="0042707B"/>
    <w:rsid w:val="004271A1"/>
    <w:rsid w:val="00427491"/>
    <w:rsid w:val="004277C2"/>
    <w:rsid w:val="00427807"/>
    <w:rsid w:val="004279BD"/>
    <w:rsid w:val="00427E0D"/>
    <w:rsid w:val="004307DE"/>
    <w:rsid w:val="00430D15"/>
    <w:rsid w:val="00430E16"/>
    <w:rsid w:val="00430E52"/>
    <w:rsid w:val="004316EF"/>
    <w:rsid w:val="00431FAA"/>
    <w:rsid w:val="00432321"/>
    <w:rsid w:val="004328F2"/>
    <w:rsid w:val="00432DA2"/>
    <w:rsid w:val="0043357D"/>
    <w:rsid w:val="00434B7A"/>
    <w:rsid w:val="00435887"/>
    <w:rsid w:val="00435C0E"/>
    <w:rsid w:val="00435CF6"/>
    <w:rsid w:val="0043605B"/>
    <w:rsid w:val="004361C3"/>
    <w:rsid w:val="00436575"/>
    <w:rsid w:val="004368E5"/>
    <w:rsid w:val="00436AF1"/>
    <w:rsid w:val="00436C1B"/>
    <w:rsid w:val="00437173"/>
    <w:rsid w:val="004378E0"/>
    <w:rsid w:val="00440081"/>
    <w:rsid w:val="004401FC"/>
    <w:rsid w:val="0044041C"/>
    <w:rsid w:val="004406AE"/>
    <w:rsid w:val="00440C59"/>
    <w:rsid w:val="00440C92"/>
    <w:rsid w:val="00440E6E"/>
    <w:rsid w:val="00441B66"/>
    <w:rsid w:val="00441CD7"/>
    <w:rsid w:val="004420BF"/>
    <w:rsid w:val="004422A5"/>
    <w:rsid w:val="004422BE"/>
    <w:rsid w:val="00442439"/>
    <w:rsid w:val="00442CFD"/>
    <w:rsid w:val="00443683"/>
    <w:rsid w:val="004438CA"/>
    <w:rsid w:val="00443960"/>
    <w:rsid w:val="00443B89"/>
    <w:rsid w:val="00443F76"/>
    <w:rsid w:val="00444067"/>
    <w:rsid w:val="004445DE"/>
    <w:rsid w:val="0044464D"/>
    <w:rsid w:val="00444BF4"/>
    <w:rsid w:val="00444CBC"/>
    <w:rsid w:val="00445537"/>
    <w:rsid w:val="00446095"/>
    <w:rsid w:val="00446477"/>
    <w:rsid w:val="00446A46"/>
    <w:rsid w:val="00446E5B"/>
    <w:rsid w:val="00446EFF"/>
    <w:rsid w:val="004470D1"/>
    <w:rsid w:val="00447147"/>
    <w:rsid w:val="004474D5"/>
    <w:rsid w:val="00447850"/>
    <w:rsid w:val="00447EBC"/>
    <w:rsid w:val="00450327"/>
    <w:rsid w:val="00450D8C"/>
    <w:rsid w:val="004519A0"/>
    <w:rsid w:val="00451BE1"/>
    <w:rsid w:val="004527D3"/>
    <w:rsid w:val="00452BDC"/>
    <w:rsid w:val="00452E0E"/>
    <w:rsid w:val="0045306A"/>
    <w:rsid w:val="00453449"/>
    <w:rsid w:val="0045364F"/>
    <w:rsid w:val="00453EAB"/>
    <w:rsid w:val="00453F43"/>
    <w:rsid w:val="00454B78"/>
    <w:rsid w:val="00454CDD"/>
    <w:rsid w:val="00454E18"/>
    <w:rsid w:val="004550C0"/>
    <w:rsid w:val="00455194"/>
    <w:rsid w:val="004553D2"/>
    <w:rsid w:val="004555B9"/>
    <w:rsid w:val="004555FE"/>
    <w:rsid w:val="0045615D"/>
    <w:rsid w:val="00456284"/>
    <w:rsid w:val="004563F6"/>
    <w:rsid w:val="00456647"/>
    <w:rsid w:val="00456E9E"/>
    <w:rsid w:val="00457612"/>
    <w:rsid w:val="0045787F"/>
    <w:rsid w:val="0045799E"/>
    <w:rsid w:val="00457D2E"/>
    <w:rsid w:val="004608B1"/>
    <w:rsid w:val="004612EA"/>
    <w:rsid w:val="0046176D"/>
    <w:rsid w:val="00461B83"/>
    <w:rsid w:val="00462088"/>
    <w:rsid w:val="004624D5"/>
    <w:rsid w:val="00462838"/>
    <w:rsid w:val="00462841"/>
    <w:rsid w:val="00462F60"/>
    <w:rsid w:val="00462F91"/>
    <w:rsid w:val="00463000"/>
    <w:rsid w:val="0046322F"/>
    <w:rsid w:val="004635B5"/>
    <w:rsid w:val="0046361C"/>
    <w:rsid w:val="00463688"/>
    <w:rsid w:val="00463C83"/>
    <w:rsid w:val="00463E45"/>
    <w:rsid w:val="004653AE"/>
    <w:rsid w:val="00465841"/>
    <w:rsid w:val="00465908"/>
    <w:rsid w:val="00465B4B"/>
    <w:rsid w:val="00465C3D"/>
    <w:rsid w:val="0046621C"/>
    <w:rsid w:val="00466747"/>
    <w:rsid w:val="00466C42"/>
    <w:rsid w:val="004671CB"/>
    <w:rsid w:val="004671DB"/>
    <w:rsid w:val="0046743F"/>
    <w:rsid w:val="00467650"/>
    <w:rsid w:val="00467821"/>
    <w:rsid w:val="0046782F"/>
    <w:rsid w:val="00467AC2"/>
    <w:rsid w:val="00467B25"/>
    <w:rsid w:val="00467CB2"/>
    <w:rsid w:val="00467D1C"/>
    <w:rsid w:val="00470116"/>
    <w:rsid w:val="004701E8"/>
    <w:rsid w:val="00470C48"/>
    <w:rsid w:val="004715CA"/>
    <w:rsid w:val="00471AB1"/>
    <w:rsid w:val="00471C21"/>
    <w:rsid w:val="00471C76"/>
    <w:rsid w:val="00472424"/>
    <w:rsid w:val="0047266C"/>
    <w:rsid w:val="00472833"/>
    <w:rsid w:val="00472E0D"/>
    <w:rsid w:val="00473219"/>
    <w:rsid w:val="00473427"/>
    <w:rsid w:val="004738CC"/>
    <w:rsid w:val="004743A0"/>
    <w:rsid w:val="00474616"/>
    <w:rsid w:val="004749A3"/>
    <w:rsid w:val="00474A09"/>
    <w:rsid w:val="00474F4E"/>
    <w:rsid w:val="0047540B"/>
    <w:rsid w:val="00475ABD"/>
    <w:rsid w:val="00475BF8"/>
    <w:rsid w:val="004766A1"/>
    <w:rsid w:val="004766B1"/>
    <w:rsid w:val="00476771"/>
    <w:rsid w:val="0047685F"/>
    <w:rsid w:val="004771C9"/>
    <w:rsid w:val="00477545"/>
    <w:rsid w:val="004777BC"/>
    <w:rsid w:val="004779A7"/>
    <w:rsid w:val="00477BFD"/>
    <w:rsid w:val="00477EE7"/>
    <w:rsid w:val="004805B0"/>
    <w:rsid w:val="00480BB6"/>
    <w:rsid w:val="00480D16"/>
    <w:rsid w:val="00481243"/>
    <w:rsid w:val="0048127E"/>
    <w:rsid w:val="004813E5"/>
    <w:rsid w:val="004814B8"/>
    <w:rsid w:val="004816C6"/>
    <w:rsid w:val="00481B87"/>
    <w:rsid w:val="00481DA6"/>
    <w:rsid w:val="0048250A"/>
    <w:rsid w:val="00482610"/>
    <w:rsid w:val="004826A0"/>
    <w:rsid w:val="00482752"/>
    <w:rsid w:val="00482CEC"/>
    <w:rsid w:val="0048337B"/>
    <w:rsid w:val="0048347E"/>
    <w:rsid w:val="00483579"/>
    <w:rsid w:val="004835DC"/>
    <w:rsid w:val="00484187"/>
    <w:rsid w:val="00484288"/>
    <w:rsid w:val="00484780"/>
    <w:rsid w:val="00484905"/>
    <w:rsid w:val="00484E56"/>
    <w:rsid w:val="004858A7"/>
    <w:rsid w:val="00485A36"/>
    <w:rsid w:val="00485B11"/>
    <w:rsid w:val="00485F59"/>
    <w:rsid w:val="00486208"/>
    <w:rsid w:val="00486250"/>
    <w:rsid w:val="004863ED"/>
    <w:rsid w:val="00487088"/>
    <w:rsid w:val="00487462"/>
    <w:rsid w:val="004875D9"/>
    <w:rsid w:val="00487B9C"/>
    <w:rsid w:val="00487CB3"/>
    <w:rsid w:val="00487E55"/>
    <w:rsid w:val="004903F2"/>
    <w:rsid w:val="004910E2"/>
    <w:rsid w:val="004917FC"/>
    <w:rsid w:val="00491C7A"/>
    <w:rsid w:val="00491FC8"/>
    <w:rsid w:val="004923BC"/>
    <w:rsid w:val="00492631"/>
    <w:rsid w:val="00492687"/>
    <w:rsid w:val="00492D5A"/>
    <w:rsid w:val="00492EEE"/>
    <w:rsid w:val="004935CA"/>
    <w:rsid w:val="004939F8"/>
    <w:rsid w:val="00493CDD"/>
    <w:rsid w:val="00493CDE"/>
    <w:rsid w:val="00494592"/>
    <w:rsid w:val="00494597"/>
    <w:rsid w:val="004948CD"/>
    <w:rsid w:val="00494AF4"/>
    <w:rsid w:val="00494F6E"/>
    <w:rsid w:val="00494FD9"/>
    <w:rsid w:val="00495BA3"/>
    <w:rsid w:val="00495C42"/>
    <w:rsid w:val="00495DAA"/>
    <w:rsid w:val="00496178"/>
    <w:rsid w:val="00496400"/>
    <w:rsid w:val="004969FA"/>
    <w:rsid w:val="0049716B"/>
    <w:rsid w:val="004972BB"/>
    <w:rsid w:val="0049755C"/>
    <w:rsid w:val="00497AB1"/>
    <w:rsid w:val="00497AB2"/>
    <w:rsid w:val="00497C8E"/>
    <w:rsid w:val="004A0163"/>
    <w:rsid w:val="004A061E"/>
    <w:rsid w:val="004A066B"/>
    <w:rsid w:val="004A08AE"/>
    <w:rsid w:val="004A0EDA"/>
    <w:rsid w:val="004A16BA"/>
    <w:rsid w:val="004A16E9"/>
    <w:rsid w:val="004A1901"/>
    <w:rsid w:val="004A20D0"/>
    <w:rsid w:val="004A25D2"/>
    <w:rsid w:val="004A262C"/>
    <w:rsid w:val="004A2E7E"/>
    <w:rsid w:val="004A384E"/>
    <w:rsid w:val="004A40EE"/>
    <w:rsid w:val="004A41DF"/>
    <w:rsid w:val="004A42A9"/>
    <w:rsid w:val="004A46BE"/>
    <w:rsid w:val="004A4EBC"/>
    <w:rsid w:val="004A4FE5"/>
    <w:rsid w:val="004A5F85"/>
    <w:rsid w:val="004A5FE6"/>
    <w:rsid w:val="004A6E44"/>
    <w:rsid w:val="004A7388"/>
    <w:rsid w:val="004A7733"/>
    <w:rsid w:val="004A78B9"/>
    <w:rsid w:val="004A7BCE"/>
    <w:rsid w:val="004B022B"/>
    <w:rsid w:val="004B062E"/>
    <w:rsid w:val="004B081D"/>
    <w:rsid w:val="004B0CC0"/>
    <w:rsid w:val="004B11F0"/>
    <w:rsid w:val="004B12D7"/>
    <w:rsid w:val="004B1337"/>
    <w:rsid w:val="004B197D"/>
    <w:rsid w:val="004B1C80"/>
    <w:rsid w:val="004B1E80"/>
    <w:rsid w:val="004B1EFE"/>
    <w:rsid w:val="004B298F"/>
    <w:rsid w:val="004B2F18"/>
    <w:rsid w:val="004B315A"/>
    <w:rsid w:val="004B3C5F"/>
    <w:rsid w:val="004B3EC7"/>
    <w:rsid w:val="004B3F74"/>
    <w:rsid w:val="004B43D4"/>
    <w:rsid w:val="004B517A"/>
    <w:rsid w:val="004B51C5"/>
    <w:rsid w:val="004B5687"/>
    <w:rsid w:val="004B5925"/>
    <w:rsid w:val="004B5C10"/>
    <w:rsid w:val="004B5C7B"/>
    <w:rsid w:val="004B620F"/>
    <w:rsid w:val="004B62BA"/>
    <w:rsid w:val="004B6366"/>
    <w:rsid w:val="004B6A81"/>
    <w:rsid w:val="004B73B9"/>
    <w:rsid w:val="004B73D1"/>
    <w:rsid w:val="004B7631"/>
    <w:rsid w:val="004B7A1C"/>
    <w:rsid w:val="004B7B26"/>
    <w:rsid w:val="004C0052"/>
    <w:rsid w:val="004C08A6"/>
    <w:rsid w:val="004C0E1A"/>
    <w:rsid w:val="004C1127"/>
    <w:rsid w:val="004C1A01"/>
    <w:rsid w:val="004C1DBD"/>
    <w:rsid w:val="004C2ADA"/>
    <w:rsid w:val="004C2C54"/>
    <w:rsid w:val="004C2E40"/>
    <w:rsid w:val="004C325A"/>
    <w:rsid w:val="004C33C6"/>
    <w:rsid w:val="004C35B0"/>
    <w:rsid w:val="004C434F"/>
    <w:rsid w:val="004C4E78"/>
    <w:rsid w:val="004C53C2"/>
    <w:rsid w:val="004C5688"/>
    <w:rsid w:val="004C5774"/>
    <w:rsid w:val="004C5D4B"/>
    <w:rsid w:val="004C5E45"/>
    <w:rsid w:val="004C66D8"/>
    <w:rsid w:val="004C69E5"/>
    <w:rsid w:val="004C6CC4"/>
    <w:rsid w:val="004C6E99"/>
    <w:rsid w:val="004C7105"/>
    <w:rsid w:val="004C768F"/>
    <w:rsid w:val="004C7D75"/>
    <w:rsid w:val="004C7DBA"/>
    <w:rsid w:val="004C7F04"/>
    <w:rsid w:val="004D0870"/>
    <w:rsid w:val="004D0E56"/>
    <w:rsid w:val="004D1037"/>
    <w:rsid w:val="004D10B3"/>
    <w:rsid w:val="004D1101"/>
    <w:rsid w:val="004D15E3"/>
    <w:rsid w:val="004D18F2"/>
    <w:rsid w:val="004D1963"/>
    <w:rsid w:val="004D20C6"/>
    <w:rsid w:val="004D23D3"/>
    <w:rsid w:val="004D2884"/>
    <w:rsid w:val="004D3266"/>
    <w:rsid w:val="004D3D50"/>
    <w:rsid w:val="004D3F14"/>
    <w:rsid w:val="004D3F52"/>
    <w:rsid w:val="004D4062"/>
    <w:rsid w:val="004D40FD"/>
    <w:rsid w:val="004D43B1"/>
    <w:rsid w:val="004D45D3"/>
    <w:rsid w:val="004D4981"/>
    <w:rsid w:val="004D49C2"/>
    <w:rsid w:val="004D5109"/>
    <w:rsid w:val="004D5D8C"/>
    <w:rsid w:val="004D5EB1"/>
    <w:rsid w:val="004D6637"/>
    <w:rsid w:val="004D6E9F"/>
    <w:rsid w:val="004D7163"/>
    <w:rsid w:val="004D7ABD"/>
    <w:rsid w:val="004E024F"/>
    <w:rsid w:val="004E02EA"/>
    <w:rsid w:val="004E0501"/>
    <w:rsid w:val="004E092F"/>
    <w:rsid w:val="004E09BC"/>
    <w:rsid w:val="004E0E77"/>
    <w:rsid w:val="004E0F92"/>
    <w:rsid w:val="004E1A59"/>
    <w:rsid w:val="004E1B6A"/>
    <w:rsid w:val="004E2016"/>
    <w:rsid w:val="004E3526"/>
    <w:rsid w:val="004E3564"/>
    <w:rsid w:val="004E3841"/>
    <w:rsid w:val="004E3E3C"/>
    <w:rsid w:val="004E45EC"/>
    <w:rsid w:val="004E47DD"/>
    <w:rsid w:val="004E4841"/>
    <w:rsid w:val="004E5287"/>
    <w:rsid w:val="004E5D85"/>
    <w:rsid w:val="004E5DA5"/>
    <w:rsid w:val="004E5E80"/>
    <w:rsid w:val="004E61C5"/>
    <w:rsid w:val="004E6A82"/>
    <w:rsid w:val="004E7179"/>
    <w:rsid w:val="004E79AC"/>
    <w:rsid w:val="004E7B4A"/>
    <w:rsid w:val="004E7D56"/>
    <w:rsid w:val="004E7E6D"/>
    <w:rsid w:val="004F0308"/>
    <w:rsid w:val="004F046F"/>
    <w:rsid w:val="004F04EB"/>
    <w:rsid w:val="004F0898"/>
    <w:rsid w:val="004F0910"/>
    <w:rsid w:val="004F0BD1"/>
    <w:rsid w:val="004F24ED"/>
    <w:rsid w:val="004F273D"/>
    <w:rsid w:val="004F31A6"/>
    <w:rsid w:val="004F3226"/>
    <w:rsid w:val="004F3248"/>
    <w:rsid w:val="004F40BB"/>
    <w:rsid w:val="004F4C87"/>
    <w:rsid w:val="004F5E2C"/>
    <w:rsid w:val="004F5E30"/>
    <w:rsid w:val="004F5ECA"/>
    <w:rsid w:val="004F6239"/>
    <w:rsid w:val="004F6486"/>
    <w:rsid w:val="004F6BD3"/>
    <w:rsid w:val="004F6E9F"/>
    <w:rsid w:val="004F76B6"/>
    <w:rsid w:val="004F7AEA"/>
    <w:rsid w:val="00500064"/>
    <w:rsid w:val="005007BB"/>
    <w:rsid w:val="00500E18"/>
    <w:rsid w:val="00501026"/>
    <w:rsid w:val="005016E0"/>
    <w:rsid w:val="005017B8"/>
    <w:rsid w:val="00501896"/>
    <w:rsid w:val="0050197A"/>
    <w:rsid w:val="00501E13"/>
    <w:rsid w:val="00502A17"/>
    <w:rsid w:val="00502A31"/>
    <w:rsid w:val="00502A58"/>
    <w:rsid w:val="00502ADA"/>
    <w:rsid w:val="00502B24"/>
    <w:rsid w:val="00503116"/>
    <w:rsid w:val="0050345D"/>
    <w:rsid w:val="00503680"/>
    <w:rsid w:val="005038B6"/>
    <w:rsid w:val="00503E17"/>
    <w:rsid w:val="005042B1"/>
    <w:rsid w:val="005047AA"/>
    <w:rsid w:val="00504B17"/>
    <w:rsid w:val="00505127"/>
    <w:rsid w:val="0050519F"/>
    <w:rsid w:val="005060EE"/>
    <w:rsid w:val="0050623E"/>
    <w:rsid w:val="005066FD"/>
    <w:rsid w:val="00506CF2"/>
    <w:rsid w:val="005079D4"/>
    <w:rsid w:val="0051000B"/>
    <w:rsid w:val="00510663"/>
    <w:rsid w:val="0051066D"/>
    <w:rsid w:val="00510774"/>
    <w:rsid w:val="00510906"/>
    <w:rsid w:val="00510A45"/>
    <w:rsid w:val="0051131E"/>
    <w:rsid w:val="005114DA"/>
    <w:rsid w:val="00511B9D"/>
    <w:rsid w:val="00511EF3"/>
    <w:rsid w:val="00511FB7"/>
    <w:rsid w:val="005125E7"/>
    <w:rsid w:val="00512801"/>
    <w:rsid w:val="00512BC0"/>
    <w:rsid w:val="00512C48"/>
    <w:rsid w:val="00512C4A"/>
    <w:rsid w:val="00512D69"/>
    <w:rsid w:val="00512F82"/>
    <w:rsid w:val="0051335A"/>
    <w:rsid w:val="00513550"/>
    <w:rsid w:val="00513DC6"/>
    <w:rsid w:val="00514329"/>
    <w:rsid w:val="00514427"/>
    <w:rsid w:val="005147D2"/>
    <w:rsid w:val="0051521D"/>
    <w:rsid w:val="00515A54"/>
    <w:rsid w:val="00515C0D"/>
    <w:rsid w:val="0051680F"/>
    <w:rsid w:val="005168D6"/>
    <w:rsid w:val="00516BBF"/>
    <w:rsid w:val="00516EB5"/>
    <w:rsid w:val="0051706B"/>
    <w:rsid w:val="00517229"/>
    <w:rsid w:val="005172C0"/>
    <w:rsid w:val="005173A7"/>
    <w:rsid w:val="00517724"/>
    <w:rsid w:val="00517826"/>
    <w:rsid w:val="005204EA"/>
    <w:rsid w:val="00520921"/>
    <w:rsid w:val="00520977"/>
    <w:rsid w:val="00520B41"/>
    <w:rsid w:val="00520E51"/>
    <w:rsid w:val="0052140C"/>
    <w:rsid w:val="005215BC"/>
    <w:rsid w:val="00521C85"/>
    <w:rsid w:val="00521D26"/>
    <w:rsid w:val="00521E6C"/>
    <w:rsid w:val="0052250A"/>
    <w:rsid w:val="0052286E"/>
    <w:rsid w:val="00522C9C"/>
    <w:rsid w:val="00523883"/>
    <w:rsid w:val="00523D36"/>
    <w:rsid w:val="00524996"/>
    <w:rsid w:val="00524A1B"/>
    <w:rsid w:val="00524E54"/>
    <w:rsid w:val="00524FB8"/>
    <w:rsid w:val="005251B4"/>
    <w:rsid w:val="00525293"/>
    <w:rsid w:val="00525508"/>
    <w:rsid w:val="00525B36"/>
    <w:rsid w:val="0052625B"/>
    <w:rsid w:val="0052663A"/>
    <w:rsid w:val="00526B0F"/>
    <w:rsid w:val="00527590"/>
    <w:rsid w:val="005275F6"/>
    <w:rsid w:val="00527EE1"/>
    <w:rsid w:val="00530093"/>
    <w:rsid w:val="00530309"/>
    <w:rsid w:val="00530388"/>
    <w:rsid w:val="005306E1"/>
    <w:rsid w:val="00530B01"/>
    <w:rsid w:val="00530D53"/>
    <w:rsid w:val="00530D9F"/>
    <w:rsid w:val="005310C3"/>
    <w:rsid w:val="00531177"/>
    <w:rsid w:val="00531E18"/>
    <w:rsid w:val="005323DE"/>
    <w:rsid w:val="00532411"/>
    <w:rsid w:val="0053296C"/>
    <w:rsid w:val="00532A5D"/>
    <w:rsid w:val="00532B4D"/>
    <w:rsid w:val="00533110"/>
    <w:rsid w:val="005335D5"/>
    <w:rsid w:val="00533B02"/>
    <w:rsid w:val="00533C5B"/>
    <w:rsid w:val="00534B99"/>
    <w:rsid w:val="00534E98"/>
    <w:rsid w:val="00535304"/>
    <w:rsid w:val="00535725"/>
    <w:rsid w:val="00535FF4"/>
    <w:rsid w:val="00536041"/>
    <w:rsid w:val="00536141"/>
    <w:rsid w:val="00536148"/>
    <w:rsid w:val="00536287"/>
    <w:rsid w:val="0053670A"/>
    <w:rsid w:val="00536D9E"/>
    <w:rsid w:val="00537296"/>
    <w:rsid w:val="00537808"/>
    <w:rsid w:val="00537931"/>
    <w:rsid w:val="00537A11"/>
    <w:rsid w:val="00537A60"/>
    <w:rsid w:val="00537CCE"/>
    <w:rsid w:val="00540A77"/>
    <w:rsid w:val="00541097"/>
    <w:rsid w:val="00541500"/>
    <w:rsid w:val="00541635"/>
    <w:rsid w:val="00541BF7"/>
    <w:rsid w:val="00541E34"/>
    <w:rsid w:val="00542554"/>
    <w:rsid w:val="00542B79"/>
    <w:rsid w:val="00542F8A"/>
    <w:rsid w:val="00543052"/>
    <w:rsid w:val="005430E9"/>
    <w:rsid w:val="005438BE"/>
    <w:rsid w:val="00543943"/>
    <w:rsid w:val="00543BA5"/>
    <w:rsid w:val="00543DDA"/>
    <w:rsid w:val="00544321"/>
    <w:rsid w:val="0054436C"/>
    <w:rsid w:val="00544661"/>
    <w:rsid w:val="005448A6"/>
    <w:rsid w:val="00544DFE"/>
    <w:rsid w:val="00545281"/>
    <w:rsid w:val="00545365"/>
    <w:rsid w:val="00545CF9"/>
    <w:rsid w:val="00546289"/>
    <w:rsid w:val="00546753"/>
    <w:rsid w:val="00546F0C"/>
    <w:rsid w:val="00547255"/>
    <w:rsid w:val="00547403"/>
    <w:rsid w:val="00547556"/>
    <w:rsid w:val="00547BF9"/>
    <w:rsid w:val="00547D1E"/>
    <w:rsid w:val="005500CD"/>
    <w:rsid w:val="00550994"/>
    <w:rsid w:val="00550B11"/>
    <w:rsid w:val="00550FA0"/>
    <w:rsid w:val="005512A8"/>
    <w:rsid w:val="00551481"/>
    <w:rsid w:val="00551851"/>
    <w:rsid w:val="00551E10"/>
    <w:rsid w:val="0055280C"/>
    <w:rsid w:val="00552891"/>
    <w:rsid w:val="00552922"/>
    <w:rsid w:val="00552B93"/>
    <w:rsid w:val="00552CE5"/>
    <w:rsid w:val="005534C8"/>
    <w:rsid w:val="00553CB2"/>
    <w:rsid w:val="00553EE8"/>
    <w:rsid w:val="00554591"/>
    <w:rsid w:val="005549C9"/>
    <w:rsid w:val="00554DC5"/>
    <w:rsid w:val="0055512A"/>
    <w:rsid w:val="00555A2D"/>
    <w:rsid w:val="00555AB1"/>
    <w:rsid w:val="005561B0"/>
    <w:rsid w:val="00556369"/>
    <w:rsid w:val="0055643D"/>
    <w:rsid w:val="00556CA6"/>
    <w:rsid w:val="00556F1D"/>
    <w:rsid w:val="00557293"/>
    <w:rsid w:val="00557815"/>
    <w:rsid w:val="00557C19"/>
    <w:rsid w:val="00557F6F"/>
    <w:rsid w:val="00557FB9"/>
    <w:rsid w:val="0056065F"/>
    <w:rsid w:val="00560A16"/>
    <w:rsid w:val="005612EA"/>
    <w:rsid w:val="00561B41"/>
    <w:rsid w:val="00561C45"/>
    <w:rsid w:val="00561C5B"/>
    <w:rsid w:val="0056233C"/>
    <w:rsid w:val="0056270F"/>
    <w:rsid w:val="00562950"/>
    <w:rsid w:val="00562B14"/>
    <w:rsid w:val="00562E40"/>
    <w:rsid w:val="0056311E"/>
    <w:rsid w:val="00563451"/>
    <w:rsid w:val="00563657"/>
    <w:rsid w:val="005637FC"/>
    <w:rsid w:val="00563A14"/>
    <w:rsid w:val="005644F3"/>
    <w:rsid w:val="005646A9"/>
    <w:rsid w:val="00564FB6"/>
    <w:rsid w:val="0056535B"/>
    <w:rsid w:val="00565928"/>
    <w:rsid w:val="0056646B"/>
    <w:rsid w:val="005667AF"/>
    <w:rsid w:val="00566E35"/>
    <w:rsid w:val="00566FAB"/>
    <w:rsid w:val="00567ACA"/>
    <w:rsid w:val="00567CBC"/>
    <w:rsid w:val="0057009F"/>
    <w:rsid w:val="005701D7"/>
    <w:rsid w:val="00570391"/>
    <w:rsid w:val="00570650"/>
    <w:rsid w:val="00570804"/>
    <w:rsid w:val="0057082D"/>
    <w:rsid w:val="00570D6F"/>
    <w:rsid w:val="00570EFD"/>
    <w:rsid w:val="0057104C"/>
    <w:rsid w:val="00571405"/>
    <w:rsid w:val="0057142C"/>
    <w:rsid w:val="005716CD"/>
    <w:rsid w:val="00571CDE"/>
    <w:rsid w:val="00572DAC"/>
    <w:rsid w:val="005730B6"/>
    <w:rsid w:val="005730D4"/>
    <w:rsid w:val="00573749"/>
    <w:rsid w:val="005737DB"/>
    <w:rsid w:val="005739C5"/>
    <w:rsid w:val="005739D2"/>
    <w:rsid w:val="00573B9E"/>
    <w:rsid w:val="00573DEE"/>
    <w:rsid w:val="00573E36"/>
    <w:rsid w:val="00573E50"/>
    <w:rsid w:val="005742BB"/>
    <w:rsid w:val="005748D0"/>
    <w:rsid w:val="0057494F"/>
    <w:rsid w:val="00574ADB"/>
    <w:rsid w:val="00574B45"/>
    <w:rsid w:val="0057572A"/>
    <w:rsid w:val="005757A0"/>
    <w:rsid w:val="005757AD"/>
    <w:rsid w:val="00575825"/>
    <w:rsid w:val="005761E0"/>
    <w:rsid w:val="005765EF"/>
    <w:rsid w:val="005766AD"/>
    <w:rsid w:val="005768DB"/>
    <w:rsid w:val="00576AB5"/>
    <w:rsid w:val="00577633"/>
    <w:rsid w:val="0057774D"/>
    <w:rsid w:val="0057784B"/>
    <w:rsid w:val="00577EB1"/>
    <w:rsid w:val="005804C7"/>
    <w:rsid w:val="00580BF3"/>
    <w:rsid w:val="005811A1"/>
    <w:rsid w:val="0058135D"/>
    <w:rsid w:val="005813FA"/>
    <w:rsid w:val="00581489"/>
    <w:rsid w:val="005822E6"/>
    <w:rsid w:val="00582810"/>
    <w:rsid w:val="00582A36"/>
    <w:rsid w:val="00582BA0"/>
    <w:rsid w:val="00582F2B"/>
    <w:rsid w:val="005834CD"/>
    <w:rsid w:val="00583A17"/>
    <w:rsid w:val="0058460F"/>
    <w:rsid w:val="00584619"/>
    <w:rsid w:val="005846FA"/>
    <w:rsid w:val="0058561B"/>
    <w:rsid w:val="00585691"/>
    <w:rsid w:val="005859D0"/>
    <w:rsid w:val="00585F72"/>
    <w:rsid w:val="005860C7"/>
    <w:rsid w:val="005866ED"/>
    <w:rsid w:val="0058679F"/>
    <w:rsid w:val="005867B5"/>
    <w:rsid w:val="005869DF"/>
    <w:rsid w:val="00586A16"/>
    <w:rsid w:val="00587602"/>
    <w:rsid w:val="00587837"/>
    <w:rsid w:val="00587A38"/>
    <w:rsid w:val="00587C3D"/>
    <w:rsid w:val="00587C94"/>
    <w:rsid w:val="00590D71"/>
    <w:rsid w:val="00590DBA"/>
    <w:rsid w:val="00590E01"/>
    <w:rsid w:val="0059121C"/>
    <w:rsid w:val="005912F3"/>
    <w:rsid w:val="0059153B"/>
    <w:rsid w:val="00591C14"/>
    <w:rsid w:val="0059205C"/>
    <w:rsid w:val="00592481"/>
    <w:rsid w:val="00592975"/>
    <w:rsid w:val="00592D37"/>
    <w:rsid w:val="00592DC8"/>
    <w:rsid w:val="00593A0E"/>
    <w:rsid w:val="00593B18"/>
    <w:rsid w:val="00593B20"/>
    <w:rsid w:val="00593C85"/>
    <w:rsid w:val="0059477C"/>
    <w:rsid w:val="00594854"/>
    <w:rsid w:val="00594A24"/>
    <w:rsid w:val="00594D61"/>
    <w:rsid w:val="00594EBA"/>
    <w:rsid w:val="0059504C"/>
    <w:rsid w:val="0059514D"/>
    <w:rsid w:val="00595642"/>
    <w:rsid w:val="00596174"/>
    <w:rsid w:val="005961FE"/>
    <w:rsid w:val="00596509"/>
    <w:rsid w:val="00596A2E"/>
    <w:rsid w:val="00596A38"/>
    <w:rsid w:val="00596F8A"/>
    <w:rsid w:val="005970BA"/>
    <w:rsid w:val="005976BF"/>
    <w:rsid w:val="005978C3"/>
    <w:rsid w:val="00597CEF"/>
    <w:rsid w:val="00597DB0"/>
    <w:rsid w:val="00597DB1"/>
    <w:rsid w:val="00597E9B"/>
    <w:rsid w:val="005A00F2"/>
    <w:rsid w:val="005A0418"/>
    <w:rsid w:val="005A059F"/>
    <w:rsid w:val="005A0755"/>
    <w:rsid w:val="005A07B4"/>
    <w:rsid w:val="005A07CA"/>
    <w:rsid w:val="005A07CE"/>
    <w:rsid w:val="005A0B5A"/>
    <w:rsid w:val="005A1395"/>
    <w:rsid w:val="005A19CD"/>
    <w:rsid w:val="005A1AF9"/>
    <w:rsid w:val="005A2299"/>
    <w:rsid w:val="005A277C"/>
    <w:rsid w:val="005A27BA"/>
    <w:rsid w:val="005A2D93"/>
    <w:rsid w:val="005A2E8B"/>
    <w:rsid w:val="005A4155"/>
    <w:rsid w:val="005A4320"/>
    <w:rsid w:val="005A438A"/>
    <w:rsid w:val="005A4472"/>
    <w:rsid w:val="005A4B9E"/>
    <w:rsid w:val="005A4BF0"/>
    <w:rsid w:val="005A5234"/>
    <w:rsid w:val="005A574D"/>
    <w:rsid w:val="005A58BF"/>
    <w:rsid w:val="005A597C"/>
    <w:rsid w:val="005A5A7E"/>
    <w:rsid w:val="005A5D0B"/>
    <w:rsid w:val="005A5E4A"/>
    <w:rsid w:val="005A6D03"/>
    <w:rsid w:val="005A6FD8"/>
    <w:rsid w:val="005A7685"/>
    <w:rsid w:val="005A7869"/>
    <w:rsid w:val="005A7E87"/>
    <w:rsid w:val="005A7EAC"/>
    <w:rsid w:val="005A7F91"/>
    <w:rsid w:val="005B00BB"/>
    <w:rsid w:val="005B01A7"/>
    <w:rsid w:val="005B0250"/>
    <w:rsid w:val="005B07FD"/>
    <w:rsid w:val="005B139B"/>
    <w:rsid w:val="005B1561"/>
    <w:rsid w:val="005B17EF"/>
    <w:rsid w:val="005B1EF8"/>
    <w:rsid w:val="005B21C5"/>
    <w:rsid w:val="005B27D9"/>
    <w:rsid w:val="005B2ABD"/>
    <w:rsid w:val="005B309E"/>
    <w:rsid w:val="005B36D8"/>
    <w:rsid w:val="005B4068"/>
    <w:rsid w:val="005B41B9"/>
    <w:rsid w:val="005B423B"/>
    <w:rsid w:val="005B4879"/>
    <w:rsid w:val="005B4A57"/>
    <w:rsid w:val="005B50D0"/>
    <w:rsid w:val="005B52A4"/>
    <w:rsid w:val="005B5E3B"/>
    <w:rsid w:val="005B65F3"/>
    <w:rsid w:val="005B68A2"/>
    <w:rsid w:val="005B6E9B"/>
    <w:rsid w:val="005B76E2"/>
    <w:rsid w:val="005B7D7D"/>
    <w:rsid w:val="005C00AE"/>
    <w:rsid w:val="005C029D"/>
    <w:rsid w:val="005C029E"/>
    <w:rsid w:val="005C0316"/>
    <w:rsid w:val="005C0D6A"/>
    <w:rsid w:val="005C106D"/>
    <w:rsid w:val="005C1441"/>
    <w:rsid w:val="005C144E"/>
    <w:rsid w:val="005C18F5"/>
    <w:rsid w:val="005C2047"/>
    <w:rsid w:val="005C2402"/>
    <w:rsid w:val="005C241A"/>
    <w:rsid w:val="005C29B9"/>
    <w:rsid w:val="005C2CB4"/>
    <w:rsid w:val="005C2FE6"/>
    <w:rsid w:val="005C3499"/>
    <w:rsid w:val="005C355C"/>
    <w:rsid w:val="005C358D"/>
    <w:rsid w:val="005C38D0"/>
    <w:rsid w:val="005C4564"/>
    <w:rsid w:val="005C4733"/>
    <w:rsid w:val="005C4768"/>
    <w:rsid w:val="005C4FF5"/>
    <w:rsid w:val="005C511B"/>
    <w:rsid w:val="005C577E"/>
    <w:rsid w:val="005C5A39"/>
    <w:rsid w:val="005C5B6F"/>
    <w:rsid w:val="005C61AE"/>
    <w:rsid w:val="005C661F"/>
    <w:rsid w:val="005C66FD"/>
    <w:rsid w:val="005C7086"/>
    <w:rsid w:val="005C76FA"/>
    <w:rsid w:val="005C78A1"/>
    <w:rsid w:val="005C78E4"/>
    <w:rsid w:val="005C7FB5"/>
    <w:rsid w:val="005C7FC1"/>
    <w:rsid w:val="005D04BC"/>
    <w:rsid w:val="005D06A5"/>
    <w:rsid w:val="005D0939"/>
    <w:rsid w:val="005D0ACE"/>
    <w:rsid w:val="005D0B05"/>
    <w:rsid w:val="005D10EF"/>
    <w:rsid w:val="005D1290"/>
    <w:rsid w:val="005D1539"/>
    <w:rsid w:val="005D18CB"/>
    <w:rsid w:val="005D18F5"/>
    <w:rsid w:val="005D1901"/>
    <w:rsid w:val="005D1A8F"/>
    <w:rsid w:val="005D2416"/>
    <w:rsid w:val="005D2605"/>
    <w:rsid w:val="005D2AEE"/>
    <w:rsid w:val="005D363A"/>
    <w:rsid w:val="005D44AD"/>
    <w:rsid w:val="005D44F6"/>
    <w:rsid w:val="005D4936"/>
    <w:rsid w:val="005D4B47"/>
    <w:rsid w:val="005D4B68"/>
    <w:rsid w:val="005D4CF5"/>
    <w:rsid w:val="005D5971"/>
    <w:rsid w:val="005D5A76"/>
    <w:rsid w:val="005D62B6"/>
    <w:rsid w:val="005D6498"/>
    <w:rsid w:val="005D669D"/>
    <w:rsid w:val="005D6706"/>
    <w:rsid w:val="005D6F6F"/>
    <w:rsid w:val="005D705A"/>
    <w:rsid w:val="005D7469"/>
    <w:rsid w:val="005D793B"/>
    <w:rsid w:val="005D7B33"/>
    <w:rsid w:val="005E030A"/>
    <w:rsid w:val="005E0447"/>
    <w:rsid w:val="005E0B36"/>
    <w:rsid w:val="005E0D3D"/>
    <w:rsid w:val="005E10FC"/>
    <w:rsid w:val="005E1225"/>
    <w:rsid w:val="005E1D85"/>
    <w:rsid w:val="005E1F1E"/>
    <w:rsid w:val="005E2640"/>
    <w:rsid w:val="005E3178"/>
    <w:rsid w:val="005E3EA4"/>
    <w:rsid w:val="005E41FD"/>
    <w:rsid w:val="005E4465"/>
    <w:rsid w:val="005E4614"/>
    <w:rsid w:val="005E476C"/>
    <w:rsid w:val="005E497C"/>
    <w:rsid w:val="005E4F0E"/>
    <w:rsid w:val="005E4F90"/>
    <w:rsid w:val="005E4FE1"/>
    <w:rsid w:val="005E5009"/>
    <w:rsid w:val="005E505A"/>
    <w:rsid w:val="005E591E"/>
    <w:rsid w:val="005E6151"/>
    <w:rsid w:val="005E6476"/>
    <w:rsid w:val="005E6A38"/>
    <w:rsid w:val="005E6BAE"/>
    <w:rsid w:val="005E6D13"/>
    <w:rsid w:val="005E6FCC"/>
    <w:rsid w:val="005E72A4"/>
    <w:rsid w:val="005E740B"/>
    <w:rsid w:val="005E7892"/>
    <w:rsid w:val="005E790F"/>
    <w:rsid w:val="005F0483"/>
    <w:rsid w:val="005F0892"/>
    <w:rsid w:val="005F096D"/>
    <w:rsid w:val="005F0E6D"/>
    <w:rsid w:val="005F1026"/>
    <w:rsid w:val="005F143D"/>
    <w:rsid w:val="005F1A60"/>
    <w:rsid w:val="005F2245"/>
    <w:rsid w:val="005F279B"/>
    <w:rsid w:val="005F2BED"/>
    <w:rsid w:val="005F2BFC"/>
    <w:rsid w:val="005F2D0E"/>
    <w:rsid w:val="005F36A9"/>
    <w:rsid w:val="005F3AFE"/>
    <w:rsid w:val="005F436E"/>
    <w:rsid w:val="005F4E01"/>
    <w:rsid w:val="005F4E24"/>
    <w:rsid w:val="005F4EDD"/>
    <w:rsid w:val="005F5507"/>
    <w:rsid w:val="005F5521"/>
    <w:rsid w:val="005F57BB"/>
    <w:rsid w:val="005F5968"/>
    <w:rsid w:val="005F61D4"/>
    <w:rsid w:val="005F67E7"/>
    <w:rsid w:val="005F71E7"/>
    <w:rsid w:val="005F78DC"/>
    <w:rsid w:val="005F7A13"/>
    <w:rsid w:val="005F7C0E"/>
    <w:rsid w:val="006002BA"/>
    <w:rsid w:val="006004EC"/>
    <w:rsid w:val="006007D7"/>
    <w:rsid w:val="00600A76"/>
    <w:rsid w:val="00600A80"/>
    <w:rsid w:val="006010CB"/>
    <w:rsid w:val="00601680"/>
    <w:rsid w:val="006018DF"/>
    <w:rsid w:val="0060194C"/>
    <w:rsid w:val="006023AA"/>
    <w:rsid w:val="006024F0"/>
    <w:rsid w:val="0060264E"/>
    <w:rsid w:val="00602EC3"/>
    <w:rsid w:val="006032D9"/>
    <w:rsid w:val="006033C2"/>
    <w:rsid w:val="006039D5"/>
    <w:rsid w:val="00603C5E"/>
    <w:rsid w:val="0060401D"/>
    <w:rsid w:val="0060424C"/>
    <w:rsid w:val="006042C3"/>
    <w:rsid w:val="006047A2"/>
    <w:rsid w:val="00604945"/>
    <w:rsid w:val="00604C1B"/>
    <w:rsid w:val="00605135"/>
    <w:rsid w:val="00605189"/>
    <w:rsid w:val="00605214"/>
    <w:rsid w:val="00605291"/>
    <w:rsid w:val="00605469"/>
    <w:rsid w:val="00605506"/>
    <w:rsid w:val="00605927"/>
    <w:rsid w:val="006062D5"/>
    <w:rsid w:val="0060678D"/>
    <w:rsid w:val="00606BD2"/>
    <w:rsid w:val="00606C6B"/>
    <w:rsid w:val="00607044"/>
    <w:rsid w:val="0060749F"/>
    <w:rsid w:val="00607509"/>
    <w:rsid w:val="006078D3"/>
    <w:rsid w:val="00610680"/>
    <w:rsid w:val="006106C4"/>
    <w:rsid w:val="00610754"/>
    <w:rsid w:val="00610F83"/>
    <w:rsid w:val="0061165C"/>
    <w:rsid w:val="006119A9"/>
    <w:rsid w:val="006119C9"/>
    <w:rsid w:val="00611CD3"/>
    <w:rsid w:val="00611E79"/>
    <w:rsid w:val="00612D55"/>
    <w:rsid w:val="00612D57"/>
    <w:rsid w:val="006134C3"/>
    <w:rsid w:val="00613B72"/>
    <w:rsid w:val="0061472A"/>
    <w:rsid w:val="006147E3"/>
    <w:rsid w:val="00614918"/>
    <w:rsid w:val="006149E6"/>
    <w:rsid w:val="00614A8A"/>
    <w:rsid w:val="00614BE7"/>
    <w:rsid w:val="006151AC"/>
    <w:rsid w:val="00615491"/>
    <w:rsid w:val="00615562"/>
    <w:rsid w:val="006156D0"/>
    <w:rsid w:val="006157EA"/>
    <w:rsid w:val="00615B21"/>
    <w:rsid w:val="00615F4E"/>
    <w:rsid w:val="006161C5"/>
    <w:rsid w:val="00616331"/>
    <w:rsid w:val="00616460"/>
    <w:rsid w:val="006167FF"/>
    <w:rsid w:val="00617046"/>
    <w:rsid w:val="00617083"/>
    <w:rsid w:val="0061786C"/>
    <w:rsid w:val="006179EB"/>
    <w:rsid w:val="00617C81"/>
    <w:rsid w:val="00617CCE"/>
    <w:rsid w:val="006201EB"/>
    <w:rsid w:val="006205FE"/>
    <w:rsid w:val="006207FA"/>
    <w:rsid w:val="00620E9C"/>
    <w:rsid w:val="00620ECB"/>
    <w:rsid w:val="00620EDF"/>
    <w:rsid w:val="00621183"/>
    <w:rsid w:val="00621746"/>
    <w:rsid w:val="00621CAC"/>
    <w:rsid w:val="0062205A"/>
    <w:rsid w:val="00622140"/>
    <w:rsid w:val="006224AF"/>
    <w:rsid w:val="006224F0"/>
    <w:rsid w:val="00622982"/>
    <w:rsid w:val="00622A3A"/>
    <w:rsid w:val="00622AC5"/>
    <w:rsid w:val="00623734"/>
    <w:rsid w:val="00623895"/>
    <w:rsid w:val="006238B6"/>
    <w:rsid w:val="00623D22"/>
    <w:rsid w:val="00623DEF"/>
    <w:rsid w:val="0062405B"/>
    <w:rsid w:val="0062409F"/>
    <w:rsid w:val="006241E5"/>
    <w:rsid w:val="00624818"/>
    <w:rsid w:val="00624BF0"/>
    <w:rsid w:val="006264BE"/>
    <w:rsid w:val="00626A9E"/>
    <w:rsid w:val="00626CF6"/>
    <w:rsid w:val="00627021"/>
    <w:rsid w:val="0062730C"/>
    <w:rsid w:val="006277A1"/>
    <w:rsid w:val="00627B16"/>
    <w:rsid w:val="006302E7"/>
    <w:rsid w:val="0063042E"/>
    <w:rsid w:val="0063048C"/>
    <w:rsid w:val="00630722"/>
    <w:rsid w:val="006308C8"/>
    <w:rsid w:val="00630E3C"/>
    <w:rsid w:val="00631B04"/>
    <w:rsid w:val="006323C1"/>
    <w:rsid w:val="0063285E"/>
    <w:rsid w:val="00632D36"/>
    <w:rsid w:val="0063315A"/>
    <w:rsid w:val="006333E7"/>
    <w:rsid w:val="00633F01"/>
    <w:rsid w:val="00633F05"/>
    <w:rsid w:val="00634529"/>
    <w:rsid w:val="00634A19"/>
    <w:rsid w:val="00634C14"/>
    <w:rsid w:val="00634CAE"/>
    <w:rsid w:val="00634D2F"/>
    <w:rsid w:val="006353A7"/>
    <w:rsid w:val="0063540B"/>
    <w:rsid w:val="006354A4"/>
    <w:rsid w:val="0063560C"/>
    <w:rsid w:val="00635B5C"/>
    <w:rsid w:val="00635B68"/>
    <w:rsid w:val="00635D47"/>
    <w:rsid w:val="006360BA"/>
    <w:rsid w:val="006360F2"/>
    <w:rsid w:val="00636AB1"/>
    <w:rsid w:val="00636D3E"/>
    <w:rsid w:val="00636D47"/>
    <w:rsid w:val="00637180"/>
    <w:rsid w:val="006373FA"/>
    <w:rsid w:val="00637717"/>
    <w:rsid w:val="0063784C"/>
    <w:rsid w:val="00637A7A"/>
    <w:rsid w:val="00637C03"/>
    <w:rsid w:val="00637DF5"/>
    <w:rsid w:val="00637F40"/>
    <w:rsid w:val="00641676"/>
    <w:rsid w:val="00642175"/>
    <w:rsid w:val="006425E8"/>
    <w:rsid w:val="006428B7"/>
    <w:rsid w:val="00643066"/>
    <w:rsid w:val="00643089"/>
    <w:rsid w:val="006433C4"/>
    <w:rsid w:val="00643734"/>
    <w:rsid w:val="00643835"/>
    <w:rsid w:val="0064387F"/>
    <w:rsid w:val="00643C2A"/>
    <w:rsid w:val="00643C5E"/>
    <w:rsid w:val="006443A8"/>
    <w:rsid w:val="006443AF"/>
    <w:rsid w:val="006443DC"/>
    <w:rsid w:val="006446BA"/>
    <w:rsid w:val="006448B9"/>
    <w:rsid w:val="00644984"/>
    <w:rsid w:val="0064514E"/>
    <w:rsid w:val="0064539C"/>
    <w:rsid w:val="00645AC9"/>
    <w:rsid w:val="00646198"/>
    <w:rsid w:val="006466D1"/>
    <w:rsid w:val="00646899"/>
    <w:rsid w:val="00646A07"/>
    <w:rsid w:val="00646E14"/>
    <w:rsid w:val="006476C1"/>
    <w:rsid w:val="00647740"/>
    <w:rsid w:val="00647A1E"/>
    <w:rsid w:val="00647B93"/>
    <w:rsid w:val="00647BAF"/>
    <w:rsid w:val="0065008A"/>
    <w:rsid w:val="006500AC"/>
    <w:rsid w:val="006508CA"/>
    <w:rsid w:val="00650A00"/>
    <w:rsid w:val="00650D4C"/>
    <w:rsid w:val="006513A5"/>
    <w:rsid w:val="00651487"/>
    <w:rsid w:val="0065150D"/>
    <w:rsid w:val="00651727"/>
    <w:rsid w:val="00651D5E"/>
    <w:rsid w:val="006520D5"/>
    <w:rsid w:val="006521BA"/>
    <w:rsid w:val="00652503"/>
    <w:rsid w:val="0065256E"/>
    <w:rsid w:val="00652AB8"/>
    <w:rsid w:val="00652B90"/>
    <w:rsid w:val="006531AB"/>
    <w:rsid w:val="0065322B"/>
    <w:rsid w:val="006532D2"/>
    <w:rsid w:val="006533F6"/>
    <w:rsid w:val="006538C8"/>
    <w:rsid w:val="00653CDE"/>
    <w:rsid w:val="00653D52"/>
    <w:rsid w:val="00654600"/>
    <w:rsid w:val="00654AE4"/>
    <w:rsid w:val="00654C6C"/>
    <w:rsid w:val="0065548B"/>
    <w:rsid w:val="006555E9"/>
    <w:rsid w:val="0065563F"/>
    <w:rsid w:val="00655833"/>
    <w:rsid w:val="00655D4C"/>
    <w:rsid w:val="00656832"/>
    <w:rsid w:val="00656BA4"/>
    <w:rsid w:val="00656D21"/>
    <w:rsid w:val="00656D2F"/>
    <w:rsid w:val="00656E1A"/>
    <w:rsid w:val="00657063"/>
    <w:rsid w:val="0065737D"/>
    <w:rsid w:val="0065773D"/>
    <w:rsid w:val="00657988"/>
    <w:rsid w:val="00657BDD"/>
    <w:rsid w:val="0066035F"/>
    <w:rsid w:val="00660AD3"/>
    <w:rsid w:val="00660E9D"/>
    <w:rsid w:val="00661044"/>
    <w:rsid w:val="006610BF"/>
    <w:rsid w:val="0066125D"/>
    <w:rsid w:val="006617DF"/>
    <w:rsid w:val="00661E42"/>
    <w:rsid w:val="0066203B"/>
    <w:rsid w:val="00662E52"/>
    <w:rsid w:val="006634BD"/>
    <w:rsid w:val="00663665"/>
    <w:rsid w:val="00663833"/>
    <w:rsid w:val="00663AF7"/>
    <w:rsid w:val="00663C34"/>
    <w:rsid w:val="006640FE"/>
    <w:rsid w:val="006645B0"/>
    <w:rsid w:val="006645DF"/>
    <w:rsid w:val="006651B8"/>
    <w:rsid w:val="006651CD"/>
    <w:rsid w:val="00665A3D"/>
    <w:rsid w:val="00666B33"/>
    <w:rsid w:val="0066701B"/>
    <w:rsid w:val="0066703E"/>
    <w:rsid w:val="0066716C"/>
    <w:rsid w:val="006675FF"/>
    <w:rsid w:val="00667CC3"/>
    <w:rsid w:val="00667DFA"/>
    <w:rsid w:val="00670363"/>
    <w:rsid w:val="00670850"/>
    <w:rsid w:val="006710AA"/>
    <w:rsid w:val="00671552"/>
    <w:rsid w:val="00671640"/>
    <w:rsid w:val="00671954"/>
    <w:rsid w:val="00671E29"/>
    <w:rsid w:val="00671E94"/>
    <w:rsid w:val="006729D6"/>
    <w:rsid w:val="0067405C"/>
    <w:rsid w:val="00674066"/>
    <w:rsid w:val="006741E4"/>
    <w:rsid w:val="00674B70"/>
    <w:rsid w:val="00674D49"/>
    <w:rsid w:val="006758E7"/>
    <w:rsid w:val="00675BAD"/>
    <w:rsid w:val="00676112"/>
    <w:rsid w:val="006762DA"/>
    <w:rsid w:val="006763C8"/>
    <w:rsid w:val="0067664B"/>
    <w:rsid w:val="00676ED6"/>
    <w:rsid w:val="0067727B"/>
    <w:rsid w:val="006773C8"/>
    <w:rsid w:val="006774B0"/>
    <w:rsid w:val="006776BB"/>
    <w:rsid w:val="006776C8"/>
    <w:rsid w:val="0067796C"/>
    <w:rsid w:val="00677B63"/>
    <w:rsid w:val="0068002F"/>
    <w:rsid w:val="0068056C"/>
    <w:rsid w:val="006807BC"/>
    <w:rsid w:val="006808A1"/>
    <w:rsid w:val="00680E74"/>
    <w:rsid w:val="00681100"/>
    <w:rsid w:val="00681924"/>
    <w:rsid w:val="00681B14"/>
    <w:rsid w:val="00683879"/>
    <w:rsid w:val="00683DDE"/>
    <w:rsid w:val="00683FF1"/>
    <w:rsid w:val="0068418C"/>
    <w:rsid w:val="0068425B"/>
    <w:rsid w:val="00684625"/>
    <w:rsid w:val="006848C5"/>
    <w:rsid w:val="00684EDD"/>
    <w:rsid w:val="00685026"/>
    <w:rsid w:val="006856AC"/>
    <w:rsid w:val="00685ED5"/>
    <w:rsid w:val="00686775"/>
    <w:rsid w:val="00686E84"/>
    <w:rsid w:val="006874DA"/>
    <w:rsid w:val="00687DE7"/>
    <w:rsid w:val="00687E29"/>
    <w:rsid w:val="006907CA"/>
    <w:rsid w:val="00690B11"/>
    <w:rsid w:val="00690E75"/>
    <w:rsid w:val="0069116E"/>
    <w:rsid w:val="00691355"/>
    <w:rsid w:val="00691753"/>
    <w:rsid w:val="006917CE"/>
    <w:rsid w:val="0069181C"/>
    <w:rsid w:val="0069188F"/>
    <w:rsid w:val="00691C14"/>
    <w:rsid w:val="00692AAD"/>
    <w:rsid w:val="00692E8D"/>
    <w:rsid w:val="0069308A"/>
    <w:rsid w:val="00693645"/>
    <w:rsid w:val="00693C22"/>
    <w:rsid w:val="00693D7D"/>
    <w:rsid w:val="00693E38"/>
    <w:rsid w:val="006941C8"/>
    <w:rsid w:val="00694D06"/>
    <w:rsid w:val="00694E7F"/>
    <w:rsid w:val="0069528F"/>
    <w:rsid w:val="0069570C"/>
    <w:rsid w:val="006957BA"/>
    <w:rsid w:val="00695B0B"/>
    <w:rsid w:val="00695E2B"/>
    <w:rsid w:val="006965A7"/>
    <w:rsid w:val="0069695F"/>
    <w:rsid w:val="006969CA"/>
    <w:rsid w:val="00696BAC"/>
    <w:rsid w:val="00697498"/>
    <w:rsid w:val="0069753B"/>
    <w:rsid w:val="006A012C"/>
    <w:rsid w:val="006A0210"/>
    <w:rsid w:val="006A0274"/>
    <w:rsid w:val="006A0D10"/>
    <w:rsid w:val="006A1076"/>
    <w:rsid w:val="006A1145"/>
    <w:rsid w:val="006A15A2"/>
    <w:rsid w:val="006A1BB3"/>
    <w:rsid w:val="006A1E93"/>
    <w:rsid w:val="006A2579"/>
    <w:rsid w:val="006A266A"/>
    <w:rsid w:val="006A2C38"/>
    <w:rsid w:val="006A3583"/>
    <w:rsid w:val="006A3762"/>
    <w:rsid w:val="006A41C5"/>
    <w:rsid w:val="006A4935"/>
    <w:rsid w:val="006A52B6"/>
    <w:rsid w:val="006A58EB"/>
    <w:rsid w:val="006A5A16"/>
    <w:rsid w:val="006A75BC"/>
    <w:rsid w:val="006A7835"/>
    <w:rsid w:val="006A78E8"/>
    <w:rsid w:val="006A79E9"/>
    <w:rsid w:val="006A7AE7"/>
    <w:rsid w:val="006A7D04"/>
    <w:rsid w:val="006A7E04"/>
    <w:rsid w:val="006A7F8A"/>
    <w:rsid w:val="006B053B"/>
    <w:rsid w:val="006B05A4"/>
    <w:rsid w:val="006B0B4E"/>
    <w:rsid w:val="006B0B7C"/>
    <w:rsid w:val="006B0C32"/>
    <w:rsid w:val="006B0ED1"/>
    <w:rsid w:val="006B11E5"/>
    <w:rsid w:val="006B14E0"/>
    <w:rsid w:val="006B1545"/>
    <w:rsid w:val="006B1960"/>
    <w:rsid w:val="006B1A1E"/>
    <w:rsid w:val="006B201B"/>
    <w:rsid w:val="006B26CC"/>
    <w:rsid w:val="006B2C12"/>
    <w:rsid w:val="006B2D48"/>
    <w:rsid w:val="006B355C"/>
    <w:rsid w:val="006B3AFA"/>
    <w:rsid w:val="006B3D6E"/>
    <w:rsid w:val="006B45CB"/>
    <w:rsid w:val="006B51F3"/>
    <w:rsid w:val="006B5266"/>
    <w:rsid w:val="006B57D8"/>
    <w:rsid w:val="006B5BA4"/>
    <w:rsid w:val="006B5DD7"/>
    <w:rsid w:val="006B5EC9"/>
    <w:rsid w:val="006B5FEF"/>
    <w:rsid w:val="006B66B3"/>
    <w:rsid w:val="006B6756"/>
    <w:rsid w:val="006B68FB"/>
    <w:rsid w:val="006B6B18"/>
    <w:rsid w:val="006B74A1"/>
    <w:rsid w:val="006B77BB"/>
    <w:rsid w:val="006B799F"/>
    <w:rsid w:val="006C0B68"/>
    <w:rsid w:val="006C114C"/>
    <w:rsid w:val="006C1F0D"/>
    <w:rsid w:val="006C2ADB"/>
    <w:rsid w:val="006C30D5"/>
    <w:rsid w:val="006C32C1"/>
    <w:rsid w:val="006C3918"/>
    <w:rsid w:val="006C3AA0"/>
    <w:rsid w:val="006C3CF0"/>
    <w:rsid w:val="006C40C6"/>
    <w:rsid w:val="006C451B"/>
    <w:rsid w:val="006C4552"/>
    <w:rsid w:val="006C456A"/>
    <w:rsid w:val="006C46C8"/>
    <w:rsid w:val="006C497E"/>
    <w:rsid w:val="006C4B33"/>
    <w:rsid w:val="006C4BDD"/>
    <w:rsid w:val="006C4E02"/>
    <w:rsid w:val="006C51C6"/>
    <w:rsid w:val="006C5229"/>
    <w:rsid w:val="006C567F"/>
    <w:rsid w:val="006C578B"/>
    <w:rsid w:val="006C5DC4"/>
    <w:rsid w:val="006C6667"/>
    <w:rsid w:val="006C6690"/>
    <w:rsid w:val="006C6B3E"/>
    <w:rsid w:val="006C6EDA"/>
    <w:rsid w:val="006C7350"/>
    <w:rsid w:val="006C7486"/>
    <w:rsid w:val="006C7796"/>
    <w:rsid w:val="006C7BD5"/>
    <w:rsid w:val="006D0191"/>
    <w:rsid w:val="006D033B"/>
    <w:rsid w:val="006D0700"/>
    <w:rsid w:val="006D0FEE"/>
    <w:rsid w:val="006D1E29"/>
    <w:rsid w:val="006D27BF"/>
    <w:rsid w:val="006D317C"/>
    <w:rsid w:val="006D31F6"/>
    <w:rsid w:val="006D342B"/>
    <w:rsid w:val="006D38AF"/>
    <w:rsid w:val="006D3952"/>
    <w:rsid w:val="006D3BAF"/>
    <w:rsid w:val="006D4034"/>
    <w:rsid w:val="006D4310"/>
    <w:rsid w:val="006D442B"/>
    <w:rsid w:val="006D44BD"/>
    <w:rsid w:val="006D4B97"/>
    <w:rsid w:val="006D74A3"/>
    <w:rsid w:val="006D773E"/>
    <w:rsid w:val="006D7BB6"/>
    <w:rsid w:val="006D7C51"/>
    <w:rsid w:val="006E00E6"/>
    <w:rsid w:val="006E031B"/>
    <w:rsid w:val="006E0485"/>
    <w:rsid w:val="006E049A"/>
    <w:rsid w:val="006E059C"/>
    <w:rsid w:val="006E12CF"/>
    <w:rsid w:val="006E2319"/>
    <w:rsid w:val="006E286C"/>
    <w:rsid w:val="006E2E02"/>
    <w:rsid w:val="006E2F67"/>
    <w:rsid w:val="006E3454"/>
    <w:rsid w:val="006E3719"/>
    <w:rsid w:val="006E38AD"/>
    <w:rsid w:val="006E406A"/>
    <w:rsid w:val="006E49EF"/>
    <w:rsid w:val="006E597F"/>
    <w:rsid w:val="006E59F7"/>
    <w:rsid w:val="006E5A9E"/>
    <w:rsid w:val="006E6082"/>
    <w:rsid w:val="006E6A71"/>
    <w:rsid w:val="006E6C0D"/>
    <w:rsid w:val="006E710F"/>
    <w:rsid w:val="006E71A1"/>
    <w:rsid w:val="006E7445"/>
    <w:rsid w:val="006E7722"/>
    <w:rsid w:val="006E779E"/>
    <w:rsid w:val="006E7B5F"/>
    <w:rsid w:val="006E7EC4"/>
    <w:rsid w:val="006E7F63"/>
    <w:rsid w:val="006F0059"/>
    <w:rsid w:val="006F075D"/>
    <w:rsid w:val="006F0BA4"/>
    <w:rsid w:val="006F121C"/>
    <w:rsid w:val="006F140D"/>
    <w:rsid w:val="006F146A"/>
    <w:rsid w:val="006F15ED"/>
    <w:rsid w:val="006F16B4"/>
    <w:rsid w:val="006F18EA"/>
    <w:rsid w:val="006F195A"/>
    <w:rsid w:val="006F29B2"/>
    <w:rsid w:val="006F2A28"/>
    <w:rsid w:val="006F2AAC"/>
    <w:rsid w:val="006F2BCB"/>
    <w:rsid w:val="006F2BF7"/>
    <w:rsid w:val="006F2F10"/>
    <w:rsid w:val="006F31F1"/>
    <w:rsid w:val="006F33F3"/>
    <w:rsid w:val="006F361D"/>
    <w:rsid w:val="006F387B"/>
    <w:rsid w:val="006F3A6A"/>
    <w:rsid w:val="006F432F"/>
    <w:rsid w:val="006F4A01"/>
    <w:rsid w:val="006F4AEF"/>
    <w:rsid w:val="006F4BA5"/>
    <w:rsid w:val="006F4BE5"/>
    <w:rsid w:val="006F4C2B"/>
    <w:rsid w:val="006F4D61"/>
    <w:rsid w:val="006F4D7A"/>
    <w:rsid w:val="006F4E0B"/>
    <w:rsid w:val="006F52DA"/>
    <w:rsid w:val="006F5CAB"/>
    <w:rsid w:val="006F5DDB"/>
    <w:rsid w:val="006F5E20"/>
    <w:rsid w:val="006F6021"/>
    <w:rsid w:val="006F624C"/>
    <w:rsid w:val="006F655A"/>
    <w:rsid w:val="006F65F7"/>
    <w:rsid w:val="006F6CB7"/>
    <w:rsid w:val="006F6FE4"/>
    <w:rsid w:val="006F74C1"/>
    <w:rsid w:val="006F77FB"/>
    <w:rsid w:val="006F79EC"/>
    <w:rsid w:val="0070021D"/>
    <w:rsid w:val="0070069E"/>
    <w:rsid w:val="007006EF"/>
    <w:rsid w:val="007007D3"/>
    <w:rsid w:val="00700808"/>
    <w:rsid w:val="007012FB"/>
    <w:rsid w:val="00701473"/>
    <w:rsid w:val="0070149C"/>
    <w:rsid w:val="00701736"/>
    <w:rsid w:val="00701B43"/>
    <w:rsid w:val="0070207B"/>
    <w:rsid w:val="0070208A"/>
    <w:rsid w:val="00702534"/>
    <w:rsid w:val="00703709"/>
    <w:rsid w:val="00703C43"/>
    <w:rsid w:val="00704907"/>
    <w:rsid w:val="00704DA9"/>
    <w:rsid w:val="007050E2"/>
    <w:rsid w:val="00705164"/>
    <w:rsid w:val="007052C9"/>
    <w:rsid w:val="00705333"/>
    <w:rsid w:val="00705838"/>
    <w:rsid w:val="007059F9"/>
    <w:rsid w:val="00705FC9"/>
    <w:rsid w:val="007062F0"/>
    <w:rsid w:val="00706343"/>
    <w:rsid w:val="00706606"/>
    <w:rsid w:val="00706A1A"/>
    <w:rsid w:val="007072CC"/>
    <w:rsid w:val="00707347"/>
    <w:rsid w:val="00707411"/>
    <w:rsid w:val="007075C8"/>
    <w:rsid w:val="00707757"/>
    <w:rsid w:val="00707E9B"/>
    <w:rsid w:val="00707EB5"/>
    <w:rsid w:val="007105AD"/>
    <w:rsid w:val="00710669"/>
    <w:rsid w:val="00710987"/>
    <w:rsid w:val="00710D2E"/>
    <w:rsid w:val="0071110F"/>
    <w:rsid w:val="00711144"/>
    <w:rsid w:val="00711C70"/>
    <w:rsid w:val="00711CF8"/>
    <w:rsid w:val="00712195"/>
    <w:rsid w:val="00712244"/>
    <w:rsid w:val="007124A4"/>
    <w:rsid w:val="00712601"/>
    <w:rsid w:val="0071262E"/>
    <w:rsid w:val="007129E9"/>
    <w:rsid w:val="00712A49"/>
    <w:rsid w:val="00712A67"/>
    <w:rsid w:val="00712ABD"/>
    <w:rsid w:val="00712CC9"/>
    <w:rsid w:val="00712F91"/>
    <w:rsid w:val="00713841"/>
    <w:rsid w:val="00713B58"/>
    <w:rsid w:val="00713BC2"/>
    <w:rsid w:val="00713CD3"/>
    <w:rsid w:val="00713E57"/>
    <w:rsid w:val="00713F1C"/>
    <w:rsid w:val="00714289"/>
    <w:rsid w:val="007143E3"/>
    <w:rsid w:val="00714659"/>
    <w:rsid w:val="00714CB2"/>
    <w:rsid w:val="00714EE6"/>
    <w:rsid w:val="007151DE"/>
    <w:rsid w:val="0071541A"/>
    <w:rsid w:val="007154B2"/>
    <w:rsid w:val="007155A7"/>
    <w:rsid w:val="00715C69"/>
    <w:rsid w:val="00715E6F"/>
    <w:rsid w:val="007160D5"/>
    <w:rsid w:val="007160F9"/>
    <w:rsid w:val="0071642F"/>
    <w:rsid w:val="007164F3"/>
    <w:rsid w:val="00716720"/>
    <w:rsid w:val="007168E0"/>
    <w:rsid w:val="00716DFA"/>
    <w:rsid w:val="00716FA5"/>
    <w:rsid w:val="0071741C"/>
    <w:rsid w:val="00717523"/>
    <w:rsid w:val="00717AA8"/>
    <w:rsid w:val="00717D07"/>
    <w:rsid w:val="007211B3"/>
    <w:rsid w:val="0072121D"/>
    <w:rsid w:val="00721731"/>
    <w:rsid w:val="00721D26"/>
    <w:rsid w:val="00722278"/>
    <w:rsid w:val="00722B96"/>
    <w:rsid w:val="00722D98"/>
    <w:rsid w:val="00723017"/>
    <w:rsid w:val="00723590"/>
    <w:rsid w:val="00723AB9"/>
    <w:rsid w:val="00723D68"/>
    <w:rsid w:val="00723E6F"/>
    <w:rsid w:val="00723EB6"/>
    <w:rsid w:val="00724723"/>
    <w:rsid w:val="0072490D"/>
    <w:rsid w:val="00724C35"/>
    <w:rsid w:val="00724EA2"/>
    <w:rsid w:val="007251F6"/>
    <w:rsid w:val="00725257"/>
    <w:rsid w:val="007258B6"/>
    <w:rsid w:val="00725971"/>
    <w:rsid w:val="00725DD0"/>
    <w:rsid w:val="00725E43"/>
    <w:rsid w:val="007260CD"/>
    <w:rsid w:val="007263E6"/>
    <w:rsid w:val="00726451"/>
    <w:rsid w:val="007268B1"/>
    <w:rsid w:val="00726C31"/>
    <w:rsid w:val="00726CCE"/>
    <w:rsid w:val="00726DF9"/>
    <w:rsid w:val="0072724D"/>
    <w:rsid w:val="00730104"/>
    <w:rsid w:val="0073040C"/>
    <w:rsid w:val="0073052F"/>
    <w:rsid w:val="007306CF"/>
    <w:rsid w:val="00730767"/>
    <w:rsid w:val="00730B03"/>
    <w:rsid w:val="00730BA7"/>
    <w:rsid w:val="00730C1F"/>
    <w:rsid w:val="00730C26"/>
    <w:rsid w:val="00731204"/>
    <w:rsid w:val="007319C7"/>
    <w:rsid w:val="00731AF7"/>
    <w:rsid w:val="00732989"/>
    <w:rsid w:val="0073307C"/>
    <w:rsid w:val="00733346"/>
    <w:rsid w:val="007334BB"/>
    <w:rsid w:val="007334C4"/>
    <w:rsid w:val="007335C3"/>
    <w:rsid w:val="00733A4F"/>
    <w:rsid w:val="00733ACA"/>
    <w:rsid w:val="00733EE0"/>
    <w:rsid w:val="007341D4"/>
    <w:rsid w:val="00734265"/>
    <w:rsid w:val="0073430A"/>
    <w:rsid w:val="0073456A"/>
    <w:rsid w:val="00734D13"/>
    <w:rsid w:val="00735236"/>
    <w:rsid w:val="007357CF"/>
    <w:rsid w:val="007359CC"/>
    <w:rsid w:val="00735AA8"/>
    <w:rsid w:val="0073608A"/>
    <w:rsid w:val="0073656D"/>
    <w:rsid w:val="0073679F"/>
    <w:rsid w:val="00736A79"/>
    <w:rsid w:val="007374A4"/>
    <w:rsid w:val="00737A44"/>
    <w:rsid w:val="00737C2A"/>
    <w:rsid w:val="007401C4"/>
    <w:rsid w:val="0074022A"/>
    <w:rsid w:val="00740BF6"/>
    <w:rsid w:val="00740F09"/>
    <w:rsid w:val="00741067"/>
    <w:rsid w:val="0074140C"/>
    <w:rsid w:val="0074173D"/>
    <w:rsid w:val="00742040"/>
    <w:rsid w:val="00742473"/>
    <w:rsid w:val="007426AD"/>
    <w:rsid w:val="007426E5"/>
    <w:rsid w:val="0074287D"/>
    <w:rsid w:val="00742B06"/>
    <w:rsid w:val="00742DF5"/>
    <w:rsid w:val="0074301B"/>
    <w:rsid w:val="00743613"/>
    <w:rsid w:val="00743AF4"/>
    <w:rsid w:val="00744082"/>
    <w:rsid w:val="00744FAF"/>
    <w:rsid w:val="007459A6"/>
    <w:rsid w:val="0074674A"/>
    <w:rsid w:val="00746750"/>
    <w:rsid w:val="00746881"/>
    <w:rsid w:val="007468C8"/>
    <w:rsid w:val="00746D26"/>
    <w:rsid w:val="00746D78"/>
    <w:rsid w:val="007475E7"/>
    <w:rsid w:val="0074792B"/>
    <w:rsid w:val="0074796F"/>
    <w:rsid w:val="00747C16"/>
    <w:rsid w:val="007502EB"/>
    <w:rsid w:val="0075051B"/>
    <w:rsid w:val="007505CA"/>
    <w:rsid w:val="00750669"/>
    <w:rsid w:val="00750ACE"/>
    <w:rsid w:val="00751877"/>
    <w:rsid w:val="00751E39"/>
    <w:rsid w:val="0075211A"/>
    <w:rsid w:val="00752289"/>
    <w:rsid w:val="00752CD4"/>
    <w:rsid w:val="00753527"/>
    <w:rsid w:val="00753990"/>
    <w:rsid w:val="00753BC7"/>
    <w:rsid w:val="00754153"/>
    <w:rsid w:val="0075452C"/>
    <w:rsid w:val="00754D29"/>
    <w:rsid w:val="00754F35"/>
    <w:rsid w:val="0075502B"/>
    <w:rsid w:val="00755240"/>
    <w:rsid w:val="00755DF8"/>
    <w:rsid w:val="007568FB"/>
    <w:rsid w:val="00756CA2"/>
    <w:rsid w:val="0075781C"/>
    <w:rsid w:val="00757917"/>
    <w:rsid w:val="00757BA7"/>
    <w:rsid w:val="00757C35"/>
    <w:rsid w:val="007600B3"/>
    <w:rsid w:val="007603C8"/>
    <w:rsid w:val="00760614"/>
    <w:rsid w:val="007606DF"/>
    <w:rsid w:val="0076085D"/>
    <w:rsid w:val="00760E87"/>
    <w:rsid w:val="00761117"/>
    <w:rsid w:val="007614BB"/>
    <w:rsid w:val="00761A8C"/>
    <w:rsid w:val="00761B24"/>
    <w:rsid w:val="00762036"/>
    <w:rsid w:val="0076217B"/>
    <w:rsid w:val="007625E1"/>
    <w:rsid w:val="0076280B"/>
    <w:rsid w:val="00762BB6"/>
    <w:rsid w:val="00762F24"/>
    <w:rsid w:val="00763497"/>
    <w:rsid w:val="00763954"/>
    <w:rsid w:val="00763A0F"/>
    <w:rsid w:val="00763B6C"/>
    <w:rsid w:val="00763BAA"/>
    <w:rsid w:val="007644A9"/>
    <w:rsid w:val="00764627"/>
    <w:rsid w:val="007647E2"/>
    <w:rsid w:val="00764987"/>
    <w:rsid w:val="0076505B"/>
    <w:rsid w:val="00765499"/>
    <w:rsid w:val="007654FA"/>
    <w:rsid w:val="007657F0"/>
    <w:rsid w:val="007658D4"/>
    <w:rsid w:val="00765BC6"/>
    <w:rsid w:val="00765E85"/>
    <w:rsid w:val="0076620A"/>
    <w:rsid w:val="007662B8"/>
    <w:rsid w:val="007663F2"/>
    <w:rsid w:val="00766D0E"/>
    <w:rsid w:val="00766D24"/>
    <w:rsid w:val="007670A7"/>
    <w:rsid w:val="00767216"/>
    <w:rsid w:val="007675DF"/>
    <w:rsid w:val="00767D47"/>
    <w:rsid w:val="00767F70"/>
    <w:rsid w:val="00770286"/>
    <w:rsid w:val="007703D1"/>
    <w:rsid w:val="00770668"/>
    <w:rsid w:val="0077083A"/>
    <w:rsid w:val="007709D0"/>
    <w:rsid w:val="007712ED"/>
    <w:rsid w:val="0077143C"/>
    <w:rsid w:val="0077156A"/>
    <w:rsid w:val="0077158B"/>
    <w:rsid w:val="00771759"/>
    <w:rsid w:val="00771A07"/>
    <w:rsid w:val="00771B13"/>
    <w:rsid w:val="00771CB7"/>
    <w:rsid w:val="00771FD0"/>
    <w:rsid w:val="00772267"/>
    <w:rsid w:val="007722CE"/>
    <w:rsid w:val="00772441"/>
    <w:rsid w:val="00772F96"/>
    <w:rsid w:val="0077300E"/>
    <w:rsid w:val="007731F1"/>
    <w:rsid w:val="007733AC"/>
    <w:rsid w:val="0077350F"/>
    <w:rsid w:val="00773785"/>
    <w:rsid w:val="00773B2A"/>
    <w:rsid w:val="00773F1F"/>
    <w:rsid w:val="007749D1"/>
    <w:rsid w:val="00774FD1"/>
    <w:rsid w:val="00776373"/>
    <w:rsid w:val="00776F03"/>
    <w:rsid w:val="0077789F"/>
    <w:rsid w:val="007804DE"/>
    <w:rsid w:val="007807C3"/>
    <w:rsid w:val="007808AF"/>
    <w:rsid w:val="00780A72"/>
    <w:rsid w:val="00780ADF"/>
    <w:rsid w:val="00780CBA"/>
    <w:rsid w:val="007810F2"/>
    <w:rsid w:val="00781335"/>
    <w:rsid w:val="00781854"/>
    <w:rsid w:val="00781999"/>
    <w:rsid w:val="00781D70"/>
    <w:rsid w:val="0078236F"/>
    <w:rsid w:val="00782CA7"/>
    <w:rsid w:val="00782E8D"/>
    <w:rsid w:val="00783127"/>
    <w:rsid w:val="0078378D"/>
    <w:rsid w:val="00783EE3"/>
    <w:rsid w:val="00784126"/>
    <w:rsid w:val="00784134"/>
    <w:rsid w:val="0078437E"/>
    <w:rsid w:val="00784A48"/>
    <w:rsid w:val="00784C32"/>
    <w:rsid w:val="007852A4"/>
    <w:rsid w:val="00785662"/>
    <w:rsid w:val="007857F0"/>
    <w:rsid w:val="00785ADC"/>
    <w:rsid w:val="00785DAD"/>
    <w:rsid w:val="00785FB0"/>
    <w:rsid w:val="0078603E"/>
    <w:rsid w:val="00786542"/>
    <w:rsid w:val="0078661F"/>
    <w:rsid w:val="00786BFA"/>
    <w:rsid w:val="00786C7C"/>
    <w:rsid w:val="00787328"/>
    <w:rsid w:val="007879B7"/>
    <w:rsid w:val="007906AE"/>
    <w:rsid w:val="00792CD7"/>
    <w:rsid w:val="00792E64"/>
    <w:rsid w:val="00793434"/>
    <w:rsid w:val="00793BA1"/>
    <w:rsid w:val="00793C65"/>
    <w:rsid w:val="007948CC"/>
    <w:rsid w:val="00794CAF"/>
    <w:rsid w:val="00794F07"/>
    <w:rsid w:val="00794F0D"/>
    <w:rsid w:val="00795089"/>
    <w:rsid w:val="0079546B"/>
    <w:rsid w:val="00795821"/>
    <w:rsid w:val="00795AAD"/>
    <w:rsid w:val="00795DA1"/>
    <w:rsid w:val="00795EB4"/>
    <w:rsid w:val="007964C1"/>
    <w:rsid w:val="0079674B"/>
    <w:rsid w:val="00796EE8"/>
    <w:rsid w:val="00797328"/>
    <w:rsid w:val="007974CC"/>
    <w:rsid w:val="00797852"/>
    <w:rsid w:val="00797FDF"/>
    <w:rsid w:val="007A01E1"/>
    <w:rsid w:val="007A0624"/>
    <w:rsid w:val="007A07AC"/>
    <w:rsid w:val="007A0ADF"/>
    <w:rsid w:val="007A0CC8"/>
    <w:rsid w:val="007A0E78"/>
    <w:rsid w:val="007A10F5"/>
    <w:rsid w:val="007A14D3"/>
    <w:rsid w:val="007A22CB"/>
    <w:rsid w:val="007A233F"/>
    <w:rsid w:val="007A2476"/>
    <w:rsid w:val="007A2569"/>
    <w:rsid w:val="007A285A"/>
    <w:rsid w:val="007A28ED"/>
    <w:rsid w:val="007A29C7"/>
    <w:rsid w:val="007A2C7F"/>
    <w:rsid w:val="007A3A08"/>
    <w:rsid w:val="007A3F48"/>
    <w:rsid w:val="007A40B1"/>
    <w:rsid w:val="007A43DD"/>
    <w:rsid w:val="007A4611"/>
    <w:rsid w:val="007A4702"/>
    <w:rsid w:val="007A4942"/>
    <w:rsid w:val="007A4E78"/>
    <w:rsid w:val="007A4EBE"/>
    <w:rsid w:val="007A53DB"/>
    <w:rsid w:val="007A57A6"/>
    <w:rsid w:val="007A5B20"/>
    <w:rsid w:val="007A6252"/>
    <w:rsid w:val="007A62B5"/>
    <w:rsid w:val="007A6463"/>
    <w:rsid w:val="007A65BB"/>
    <w:rsid w:val="007A6696"/>
    <w:rsid w:val="007A69E6"/>
    <w:rsid w:val="007A6C6D"/>
    <w:rsid w:val="007A70D9"/>
    <w:rsid w:val="007A71E1"/>
    <w:rsid w:val="007A74D6"/>
    <w:rsid w:val="007B01E2"/>
    <w:rsid w:val="007B0272"/>
    <w:rsid w:val="007B069C"/>
    <w:rsid w:val="007B0750"/>
    <w:rsid w:val="007B0C9B"/>
    <w:rsid w:val="007B0F6D"/>
    <w:rsid w:val="007B114E"/>
    <w:rsid w:val="007B1A28"/>
    <w:rsid w:val="007B1DAB"/>
    <w:rsid w:val="007B21B5"/>
    <w:rsid w:val="007B226F"/>
    <w:rsid w:val="007B2960"/>
    <w:rsid w:val="007B2C72"/>
    <w:rsid w:val="007B2D7C"/>
    <w:rsid w:val="007B3E7B"/>
    <w:rsid w:val="007B455C"/>
    <w:rsid w:val="007B4C64"/>
    <w:rsid w:val="007B51BD"/>
    <w:rsid w:val="007B52FF"/>
    <w:rsid w:val="007B6473"/>
    <w:rsid w:val="007B6AE0"/>
    <w:rsid w:val="007B6ECB"/>
    <w:rsid w:val="007B705C"/>
    <w:rsid w:val="007B7388"/>
    <w:rsid w:val="007B7416"/>
    <w:rsid w:val="007B746A"/>
    <w:rsid w:val="007B7733"/>
    <w:rsid w:val="007B7775"/>
    <w:rsid w:val="007B7D13"/>
    <w:rsid w:val="007C00C9"/>
    <w:rsid w:val="007C026D"/>
    <w:rsid w:val="007C02D5"/>
    <w:rsid w:val="007C0407"/>
    <w:rsid w:val="007C054D"/>
    <w:rsid w:val="007C0E23"/>
    <w:rsid w:val="007C15BB"/>
    <w:rsid w:val="007C16CE"/>
    <w:rsid w:val="007C1701"/>
    <w:rsid w:val="007C1AEE"/>
    <w:rsid w:val="007C1C29"/>
    <w:rsid w:val="007C1F4B"/>
    <w:rsid w:val="007C2250"/>
    <w:rsid w:val="007C22CB"/>
    <w:rsid w:val="007C258A"/>
    <w:rsid w:val="007C258F"/>
    <w:rsid w:val="007C260F"/>
    <w:rsid w:val="007C26DF"/>
    <w:rsid w:val="007C2AE5"/>
    <w:rsid w:val="007C3276"/>
    <w:rsid w:val="007C33CC"/>
    <w:rsid w:val="007C3591"/>
    <w:rsid w:val="007C35D9"/>
    <w:rsid w:val="007C37E0"/>
    <w:rsid w:val="007C4147"/>
    <w:rsid w:val="007C44C1"/>
    <w:rsid w:val="007C4749"/>
    <w:rsid w:val="007C48B2"/>
    <w:rsid w:val="007C58F9"/>
    <w:rsid w:val="007C5DEE"/>
    <w:rsid w:val="007C6717"/>
    <w:rsid w:val="007C6B04"/>
    <w:rsid w:val="007C6E56"/>
    <w:rsid w:val="007C7015"/>
    <w:rsid w:val="007C770D"/>
    <w:rsid w:val="007C7BFF"/>
    <w:rsid w:val="007D0539"/>
    <w:rsid w:val="007D0A00"/>
    <w:rsid w:val="007D0BE7"/>
    <w:rsid w:val="007D1045"/>
    <w:rsid w:val="007D1171"/>
    <w:rsid w:val="007D1488"/>
    <w:rsid w:val="007D1D6F"/>
    <w:rsid w:val="007D1E6A"/>
    <w:rsid w:val="007D2049"/>
    <w:rsid w:val="007D21C3"/>
    <w:rsid w:val="007D231E"/>
    <w:rsid w:val="007D2A1B"/>
    <w:rsid w:val="007D2C62"/>
    <w:rsid w:val="007D31D9"/>
    <w:rsid w:val="007D387E"/>
    <w:rsid w:val="007D4478"/>
    <w:rsid w:val="007D5205"/>
    <w:rsid w:val="007D52E8"/>
    <w:rsid w:val="007D5449"/>
    <w:rsid w:val="007D6295"/>
    <w:rsid w:val="007D64E9"/>
    <w:rsid w:val="007D64F6"/>
    <w:rsid w:val="007D685D"/>
    <w:rsid w:val="007D69C8"/>
    <w:rsid w:val="007D6A93"/>
    <w:rsid w:val="007D6AAD"/>
    <w:rsid w:val="007D6EDB"/>
    <w:rsid w:val="007D778D"/>
    <w:rsid w:val="007D7D5A"/>
    <w:rsid w:val="007E013F"/>
    <w:rsid w:val="007E0599"/>
    <w:rsid w:val="007E0D8A"/>
    <w:rsid w:val="007E10BA"/>
    <w:rsid w:val="007E1135"/>
    <w:rsid w:val="007E11B7"/>
    <w:rsid w:val="007E1942"/>
    <w:rsid w:val="007E223E"/>
    <w:rsid w:val="007E2B0C"/>
    <w:rsid w:val="007E2D7F"/>
    <w:rsid w:val="007E2ED3"/>
    <w:rsid w:val="007E3042"/>
    <w:rsid w:val="007E32FC"/>
    <w:rsid w:val="007E349E"/>
    <w:rsid w:val="007E36C3"/>
    <w:rsid w:val="007E3925"/>
    <w:rsid w:val="007E3B48"/>
    <w:rsid w:val="007E40FB"/>
    <w:rsid w:val="007E415B"/>
    <w:rsid w:val="007E440E"/>
    <w:rsid w:val="007E4E47"/>
    <w:rsid w:val="007E5466"/>
    <w:rsid w:val="007E59F2"/>
    <w:rsid w:val="007E5B87"/>
    <w:rsid w:val="007E60C4"/>
    <w:rsid w:val="007E65C1"/>
    <w:rsid w:val="007E6739"/>
    <w:rsid w:val="007E6D3F"/>
    <w:rsid w:val="007E751A"/>
    <w:rsid w:val="007E76DD"/>
    <w:rsid w:val="007E7853"/>
    <w:rsid w:val="007E792A"/>
    <w:rsid w:val="007E7A7E"/>
    <w:rsid w:val="007F0328"/>
    <w:rsid w:val="007F0546"/>
    <w:rsid w:val="007F0812"/>
    <w:rsid w:val="007F0C79"/>
    <w:rsid w:val="007F0EEE"/>
    <w:rsid w:val="007F0FB3"/>
    <w:rsid w:val="007F145C"/>
    <w:rsid w:val="007F1762"/>
    <w:rsid w:val="007F22E2"/>
    <w:rsid w:val="007F24F9"/>
    <w:rsid w:val="007F2A4C"/>
    <w:rsid w:val="007F2A5D"/>
    <w:rsid w:val="007F2D8F"/>
    <w:rsid w:val="007F2FA2"/>
    <w:rsid w:val="007F3039"/>
    <w:rsid w:val="007F3076"/>
    <w:rsid w:val="007F356D"/>
    <w:rsid w:val="007F35C3"/>
    <w:rsid w:val="007F3956"/>
    <w:rsid w:val="007F3D57"/>
    <w:rsid w:val="007F3E8B"/>
    <w:rsid w:val="007F4403"/>
    <w:rsid w:val="007F5483"/>
    <w:rsid w:val="007F55DD"/>
    <w:rsid w:val="007F58E4"/>
    <w:rsid w:val="007F5976"/>
    <w:rsid w:val="007F6505"/>
    <w:rsid w:val="007F68BA"/>
    <w:rsid w:val="007F68F8"/>
    <w:rsid w:val="007F6905"/>
    <w:rsid w:val="007F6916"/>
    <w:rsid w:val="007F6A60"/>
    <w:rsid w:val="007F7538"/>
    <w:rsid w:val="007F7777"/>
    <w:rsid w:val="007F785A"/>
    <w:rsid w:val="007F7B67"/>
    <w:rsid w:val="007F7E87"/>
    <w:rsid w:val="00800426"/>
    <w:rsid w:val="0080073D"/>
    <w:rsid w:val="008008C3"/>
    <w:rsid w:val="00800F77"/>
    <w:rsid w:val="00801257"/>
    <w:rsid w:val="0080198F"/>
    <w:rsid w:val="00801B12"/>
    <w:rsid w:val="00801EF1"/>
    <w:rsid w:val="00801FD6"/>
    <w:rsid w:val="0080234C"/>
    <w:rsid w:val="0080295E"/>
    <w:rsid w:val="008029CD"/>
    <w:rsid w:val="00803514"/>
    <w:rsid w:val="00803D21"/>
    <w:rsid w:val="00803F4F"/>
    <w:rsid w:val="008040B0"/>
    <w:rsid w:val="008041E4"/>
    <w:rsid w:val="0080455D"/>
    <w:rsid w:val="00804FFC"/>
    <w:rsid w:val="00805252"/>
    <w:rsid w:val="0080529D"/>
    <w:rsid w:val="00805379"/>
    <w:rsid w:val="008057B9"/>
    <w:rsid w:val="00805929"/>
    <w:rsid w:val="008059AF"/>
    <w:rsid w:val="00805C3B"/>
    <w:rsid w:val="00805F00"/>
    <w:rsid w:val="00805FD5"/>
    <w:rsid w:val="00806259"/>
    <w:rsid w:val="0080641F"/>
    <w:rsid w:val="00806485"/>
    <w:rsid w:val="00806684"/>
    <w:rsid w:val="00807010"/>
    <w:rsid w:val="00807237"/>
    <w:rsid w:val="00807719"/>
    <w:rsid w:val="008079BD"/>
    <w:rsid w:val="008101F5"/>
    <w:rsid w:val="00810C72"/>
    <w:rsid w:val="00811201"/>
    <w:rsid w:val="00811CF4"/>
    <w:rsid w:val="00811F7A"/>
    <w:rsid w:val="00812229"/>
    <w:rsid w:val="00812546"/>
    <w:rsid w:val="00812656"/>
    <w:rsid w:val="00812E88"/>
    <w:rsid w:val="008131AB"/>
    <w:rsid w:val="00813C7D"/>
    <w:rsid w:val="00813CC5"/>
    <w:rsid w:val="00814264"/>
    <w:rsid w:val="00814291"/>
    <w:rsid w:val="00814375"/>
    <w:rsid w:val="008149D0"/>
    <w:rsid w:val="00814B23"/>
    <w:rsid w:val="00814C60"/>
    <w:rsid w:val="00815A72"/>
    <w:rsid w:val="00815AC2"/>
    <w:rsid w:val="00815EC4"/>
    <w:rsid w:val="00816101"/>
    <w:rsid w:val="0081653A"/>
    <w:rsid w:val="008168FC"/>
    <w:rsid w:val="0081693B"/>
    <w:rsid w:val="00816C4E"/>
    <w:rsid w:val="00816C7D"/>
    <w:rsid w:val="00816CBC"/>
    <w:rsid w:val="008171A3"/>
    <w:rsid w:val="008171BA"/>
    <w:rsid w:val="00817A21"/>
    <w:rsid w:val="00817C19"/>
    <w:rsid w:val="008206D2"/>
    <w:rsid w:val="0082075D"/>
    <w:rsid w:val="008209D4"/>
    <w:rsid w:val="00820DE2"/>
    <w:rsid w:val="0082187D"/>
    <w:rsid w:val="00821BCC"/>
    <w:rsid w:val="00821F22"/>
    <w:rsid w:val="008223D0"/>
    <w:rsid w:val="008224A8"/>
    <w:rsid w:val="00822873"/>
    <w:rsid w:val="0082288D"/>
    <w:rsid w:val="00822D31"/>
    <w:rsid w:val="00822FE6"/>
    <w:rsid w:val="00823EDB"/>
    <w:rsid w:val="00824370"/>
    <w:rsid w:val="00824788"/>
    <w:rsid w:val="008248DA"/>
    <w:rsid w:val="00824CFD"/>
    <w:rsid w:val="00826126"/>
    <w:rsid w:val="00826409"/>
    <w:rsid w:val="0082657D"/>
    <w:rsid w:val="008268C0"/>
    <w:rsid w:val="00826E78"/>
    <w:rsid w:val="00827C74"/>
    <w:rsid w:val="00830688"/>
    <w:rsid w:val="00830777"/>
    <w:rsid w:val="0083087B"/>
    <w:rsid w:val="00831238"/>
    <w:rsid w:val="00831447"/>
    <w:rsid w:val="00831ECC"/>
    <w:rsid w:val="008320BC"/>
    <w:rsid w:val="00832990"/>
    <w:rsid w:val="00832D47"/>
    <w:rsid w:val="00833743"/>
    <w:rsid w:val="0083388E"/>
    <w:rsid w:val="00833B09"/>
    <w:rsid w:val="00833ED1"/>
    <w:rsid w:val="00834108"/>
    <w:rsid w:val="00834DB9"/>
    <w:rsid w:val="00835501"/>
    <w:rsid w:val="0083569C"/>
    <w:rsid w:val="0083590E"/>
    <w:rsid w:val="00835C9B"/>
    <w:rsid w:val="0083665F"/>
    <w:rsid w:val="008368F5"/>
    <w:rsid w:val="00836A1D"/>
    <w:rsid w:val="00836BAD"/>
    <w:rsid w:val="00836E22"/>
    <w:rsid w:val="00837117"/>
    <w:rsid w:val="00837523"/>
    <w:rsid w:val="00837C4B"/>
    <w:rsid w:val="00837E80"/>
    <w:rsid w:val="008400B9"/>
    <w:rsid w:val="00840276"/>
    <w:rsid w:val="0084045C"/>
    <w:rsid w:val="008404AF"/>
    <w:rsid w:val="00840561"/>
    <w:rsid w:val="008407CB"/>
    <w:rsid w:val="00840AE4"/>
    <w:rsid w:val="00840E38"/>
    <w:rsid w:val="008413CB"/>
    <w:rsid w:val="00841608"/>
    <w:rsid w:val="0084160A"/>
    <w:rsid w:val="0084241A"/>
    <w:rsid w:val="008428A4"/>
    <w:rsid w:val="0084298D"/>
    <w:rsid w:val="00842998"/>
    <w:rsid w:val="00842DE7"/>
    <w:rsid w:val="00843206"/>
    <w:rsid w:val="0084359D"/>
    <w:rsid w:val="008449EB"/>
    <w:rsid w:val="00844A14"/>
    <w:rsid w:val="00844C61"/>
    <w:rsid w:val="00844D26"/>
    <w:rsid w:val="00844FC5"/>
    <w:rsid w:val="0084510F"/>
    <w:rsid w:val="00846121"/>
    <w:rsid w:val="0084658F"/>
    <w:rsid w:val="00846680"/>
    <w:rsid w:val="00846E06"/>
    <w:rsid w:val="0084723C"/>
    <w:rsid w:val="00847CC4"/>
    <w:rsid w:val="00850063"/>
    <w:rsid w:val="00850AF7"/>
    <w:rsid w:val="008512C8"/>
    <w:rsid w:val="00852191"/>
    <w:rsid w:val="008523FE"/>
    <w:rsid w:val="008528B6"/>
    <w:rsid w:val="00853BE9"/>
    <w:rsid w:val="0085416B"/>
    <w:rsid w:val="00854857"/>
    <w:rsid w:val="00854D8C"/>
    <w:rsid w:val="00855824"/>
    <w:rsid w:val="00855B56"/>
    <w:rsid w:val="00855EBD"/>
    <w:rsid w:val="008566FD"/>
    <w:rsid w:val="00856BA7"/>
    <w:rsid w:val="00856D3B"/>
    <w:rsid w:val="008574E6"/>
    <w:rsid w:val="00857938"/>
    <w:rsid w:val="008603D2"/>
    <w:rsid w:val="00860781"/>
    <w:rsid w:val="0086084A"/>
    <w:rsid w:val="00860D0F"/>
    <w:rsid w:val="00860DDC"/>
    <w:rsid w:val="00861002"/>
    <w:rsid w:val="00862010"/>
    <w:rsid w:val="008624C6"/>
    <w:rsid w:val="00863152"/>
    <w:rsid w:val="00863175"/>
    <w:rsid w:val="008636B2"/>
    <w:rsid w:val="00863DDC"/>
    <w:rsid w:val="00863DF5"/>
    <w:rsid w:val="00864804"/>
    <w:rsid w:val="00864ADF"/>
    <w:rsid w:val="00864DB5"/>
    <w:rsid w:val="00865447"/>
    <w:rsid w:val="00865630"/>
    <w:rsid w:val="0086568A"/>
    <w:rsid w:val="00865CE0"/>
    <w:rsid w:val="008661F5"/>
    <w:rsid w:val="00866A9A"/>
    <w:rsid w:val="00867055"/>
    <w:rsid w:val="00867098"/>
    <w:rsid w:val="0086742A"/>
    <w:rsid w:val="00867572"/>
    <w:rsid w:val="008678CB"/>
    <w:rsid w:val="00870281"/>
    <w:rsid w:val="00870A4C"/>
    <w:rsid w:val="00870FAB"/>
    <w:rsid w:val="00870FF2"/>
    <w:rsid w:val="00871053"/>
    <w:rsid w:val="00871726"/>
    <w:rsid w:val="008721BC"/>
    <w:rsid w:val="00872756"/>
    <w:rsid w:val="00872CC3"/>
    <w:rsid w:val="00872D75"/>
    <w:rsid w:val="0087315C"/>
    <w:rsid w:val="0087322C"/>
    <w:rsid w:val="00874A68"/>
    <w:rsid w:val="0087507E"/>
    <w:rsid w:val="008756FC"/>
    <w:rsid w:val="00875803"/>
    <w:rsid w:val="00875D68"/>
    <w:rsid w:val="008761BD"/>
    <w:rsid w:val="00876978"/>
    <w:rsid w:val="00877136"/>
    <w:rsid w:val="00877411"/>
    <w:rsid w:val="00880204"/>
    <w:rsid w:val="008802E2"/>
    <w:rsid w:val="008804A8"/>
    <w:rsid w:val="008807C9"/>
    <w:rsid w:val="00880F7C"/>
    <w:rsid w:val="00881553"/>
    <w:rsid w:val="00881863"/>
    <w:rsid w:val="008823B9"/>
    <w:rsid w:val="00882471"/>
    <w:rsid w:val="00882551"/>
    <w:rsid w:val="0088295A"/>
    <w:rsid w:val="00882EE7"/>
    <w:rsid w:val="00883185"/>
    <w:rsid w:val="00883314"/>
    <w:rsid w:val="00883395"/>
    <w:rsid w:val="0088354D"/>
    <w:rsid w:val="008840CE"/>
    <w:rsid w:val="00884D89"/>
    <w:rsid w:val="00884DE5"/>
    <w:rsid w:val="00884F54"/>
    <w:rsid w:val="0088516C"/>
    <w:rsid w:val="00885224"/>
    <w:rsid w:val="008858C1"/>
    <w:rsid w:val="0088597D"/>
    <w:rsid w:val="00885B30"/>
    <w:rsid w:val="00885C3A"/>
    <w:rsid w:val="00885D63"/>
    <w:rsid w:val="008865E7"/>
    <w:rsid w:val="00886A7D"/>
    <w:rsid w:val="008871D4"/>
    <w:rsid w:val="00887796"/>
    <w:rsid w:val="00887B50"/>
    <w:rsid w:val="00887FFE"/>
    <w:rsid w:val="00890267"/>
    <w:rsid w:val="00890313"/>
    <w:rsid w:val="00890794"/>
    <w:rsid w:val="00890954"/>
    <w:rsid w:val="00890B1E"/>
    <w:rsid w:val="00890B66"/>
    <w:rsid w:val="00890DBC"/>
    <w:rsid w:val="00890E58"/>
    <w:rsid w:val="00891433"/>
    <w:rsid w:val="0089175D"/>
    <w:rsid w:val="00892531"/>
    <w:rsid w:val="00892DA9"/>
    <w:rsid w:val="0089348E"/>
    <w:rsid w:val="00893907"/>
    <w:rsid w:val="00893954"/>
    <w:rsid w:val="00893CB0"/>
    <w:rsid w:val="008940C4"/>
    <w:rsid w:val="008944B7"/>
    <w:rsid w:val="00894693"/>
    <w:rsid w:val="00894714"/>
    <w:rsid w:val="00894AEB"/>
    <w:rsid w:val="00894C84"/>
    <w:rsid w:val="008950EA"/>
    <w:rsid w:val="00895303"/>
    <w:rsid w:val="0089539C"/>
    <w:rsid w:val="00895911"/>
    <w:rsid w:val="00895A20"/>
    <w:rsid w:val="00895C0B"/>
    <w:rsid w:val="00895FA0"/>
    <w:rsid w:val="00896099"/>
    <w:rsid w:val="00896354"/>
    <w:rsid w:val="008965E7"/>
    <w:rsid w:val="008966AC"/>
    <w:rsid w:val="00896704"/>
    <w:rsid w:val="008967C0"/>
    <w:rsid w:val="00896B0E"/>
    <w:rsid w:val="00896B84"/>
    <w:rsid w:val="008976A4"/>
    <w:rsid w:val="008977D8"/>
    <w:rsid w:val="00897BA8"/>
    <w:rsid w:val="008A07F6"/>
    <w:rsid w:val="008A1135"/>
    <w:rsid w:val="008A11F9"/>
    <w:rsid w:val="008A1A3E"/>
    <w:rsid w:val="008A2551"/>
    <w:rsid w:val="008A2D97"/>
    <w:rsid w:val="008A2F64"/>
    <w:rsid w:val="008A3288"/>
    <w:rsid w:val="008A3D08"/>
    <w:rsid w:val="008A415E"/>
    <w:rsid w:val="008A481E"/>
    <w:rsid w:val="008A4A81"/>
    <w:rsid w:val="008A5273"/>
    <w:rsid w:val="008A5291"/>
    <w:rsid w:val="008A56A8"/>
    <w:rsid w:val="008A5993"/>
    <w:rsid w:val="008A5996"/>
    <w:rsid w:val="008A5BA1"/>
    <w:rsid w:val="008A5E9F"/>
    <w:rsid w:val="008A6166"/>
    <w:rsid w:val="008A6167"/>
    <w:rsid w:val="008A61B4"/>
    <w:rsid w:val="008A6FA2"/>
    <w:rsid w:val="008A73B4"/>
    <w:rsid w:val="008A7502"/>
    <w:rsid w:val="008A75B3"/>
    <w:rsid w:val="008A76B2"/>
    <w:rsid w:val="008A76C9"/>
    <w:rsid w:val="008A77C5"/>
    <w:rsid w:val="008A7B65"/>
    <w:rsid w:val="008B0244"/>
    <w:rsid w:val="008B072D"/>
    <w:rsid w:val="008B08AE"/>
    <w:rsid w:val="008B1136"/>
    <w:rsid w:val="008B11F6"/>
    <w:rsid w:val="008B1378"/>
    <w:rsid w:val="008B13ED"/>
    <w:rsid w:val="008B15A4"/>
    <w:rsid w:val="008B192B"/>
    <w:rsid w:val="008B28A8"/>
    <w:rsid w:val="008B3628"/>
    <w:rsid w:val="008B39C4"/>
    <w:rsid w:val="008B4858"/>
    <w:rsid w:val="008B4A71"/>
    <w:rsid w:val="008B4AA6"/>
    <w:rsid w:val="008B4F68"/>
    <w:rsid w:val="008B52FA"/>
    <w:rsid w:val="008B5A4B"/>
    <w:rsid w:val="008B5A82"/>
    <w:rsid w:val="008B5D66"/>
    <w:rsid w:val="008B6081"/>
    <w:rsid w:val="008B60FE"/>
    <w:rsid w:val="008B6891"/>
    <w:rsid w:val="008B68C0"/>
    <w:rsid w:val="008B69D2"/>
    <w:rsid w:val="008B69E0"/>
    <w:rsid w:val="008B6D36"/>
    <w:rsid w:val="008B6EDB"/>
    <w:rsid w:val="008B7085"/>
    <w:rsid w:val="008B7113"/>
    <w:rsid w:val="008B741E"/>
    <w:rsid w:val="008B781B"/>
    <w:rsid w:val="008C007B"/>
    <w:rsid w:val="008C0647"/>
    <w:rsid w:val="008C0679"/>
    <w:rsid w:val="008C0A87"/>
    <w:rsid w:val="008C0C70"/>
    <w:rsid w:val="008C152D"/>
    <w:rsid w:val="008C1675"/>
    <w:rsid w:val="008C17BD"/>
    <w:rsid w:val="008C1B82"/>
    <w:rsid w:val="008C1DCD"/>
    <w:rsid w:val="008C22AE"/>
    <w:rsid w:val="008C29AA"/>
    <w:rsid w:val="008C29E0"/>
    <w:rsid w:val="008C2D74"/>
    <w:rsid w:val="008C2E71"/>
    <w:rsid w:val="008C30C2"/>
    <w:rsid w:val="008C349F"/>
    <w:rsid w:val="008C3C3F"/>
    <w:rsid w:val="008C40B7"/>
    <w:rsid w:val="008C43F6"/>
    <w:rsid w:val="008C468C"/>
    <w:rsid w:val="008C46F9"/>
    <w:rsid w:val="008C4E96"/>
    <w:rsid w:val="008C4EB7"/>
    <w:rsid w:val="008C527D"/>
    <w:rsid w:val="008C5292"/>
    <w:rsid w:val="008C532A"/>
    <w:rsid w:val="008C557A"/>
    <w:rsid w:val="008C55AF"/>
    <w:rsid w:val="008C5BD2"/>
    <w:rsid w:val="008C5C93"/>
    <w:rsid w:val="008C5F33"/>
    <w:rsid w:val="008C6137"/>
    <w:rsid w:val="008C61D1"/>
    <w:rsid w:val="008C666C"/>
    <w:rsid w:val="008C67F4"/>
    <w:rsid w:val="008C6D39"/>
    <w:rsid w:val="008C73EE"/>
    <w:rsid w:val="008C7477"/>
    <w:rsid w:val="008C7499"/>
    <w:rsid w:val="008C75CC"/>
    <w:rsid w:val="008C7ACC"/>
    <w:rsid w:val="008C7EF1"/>
    <w:rsid w:val="008C7FF7"/>
    <w:rsid w:val="008D0128"/>
    <w:rsid w:val="008D05F4"/>
    <w:rsid w:val="008D089E"/>
    <w:rsid w:val="008D11E6"/>
    <w:rsid w:val="008D1225"/>
    <w:rsid w:val="008D1EEC"/>
    <w:rsid w:val="008D28DA"/>
    <w:rsid w:val="008D3E73"/>
    <w:rsid w:val="008D3F1B"/>
    <w:rsid w:val="008D407C"/>
    <w:rsid w:val="008D4B3B"/>
    <w:rsid w:val="008D4E7D"/>
    <w:rsid w:val="008D54A3"/>
    <w:rsid w:val="008D5536"/>
    <w:rsid w:val="008D5A75"/>
    <w:rsid w:val="008D5F69"/>
    <w:rsid w:val="008D6B4A"/>
    <w:rsid w:val="008D7084"/>
    <w:rsid w:val="008D70A2"/>
    <w:rsid w:val="008D70C3"/>
    <w:rsid w:val="008D72A4"/>
    <w:rsid w:val="008D72C7"/>
    <w:rsid w:val="008D74E0"/>
    <w:rsid w:val="008D7712"/>
    <w:rsid w:val="008D7DDB"/>
    <w:rsid w:val="008D7FB6"/>
    <w:rsid w:val="008D7FDD"/>
    <w:rsid w:val="008E01DF"/>
    <w:rsid w:val="008E05EF"/>
    <w:rsid w:val="008E0923"/>
    <w:rsid w:val="008E0A9E"/>
    <w:rsid w:val="008E0C7F"/>
    <w:rsid w:val="008E0E4F"/>
    <w:rsid w:val="008E17C9"/>
    <w:rsid w:val="008E1C1D"/>
    <w:rsid w:val="008E1F5A"/>
    <w:rsid w:val="008E319C"/>
    <w:rsid w:val="008E36AE"/>
    <w:rsid w:val="008E393C"/>
    <w:rsid w:val="008E3E2F"/>
    <w:rsid w:val="008E3E4A"/>
    <w:rsid w:val="008E3E62"/>
    <w:rsid w:val="008E4097"/>
    <w:rsid w:val="008E49D3"/>
    <w:rsid w:val="008E4C4F"/>
    <w:rsid w:val="008E535B"/>
    <w:rsid w:val="008E5886"/>
    <w:rsid w:val="008E5971"/>
    <w:rsid w:val="008E5DCA"/>
    <w:rsid w:val="008E650B"/>
    <w:rsid w:val="008E665F"/>
    <w:rsid w:val="008E6BC8"/>
    <w:rsid w:val="008E6F3A"/>
    <w:rsid w:val="008E74A4"/>
    <w:rsid w:val="008E7A6A"/>
    <w:rsid w:val="008E7B5E"/>
    <w:rsid w:val="008E7D5F"/>
    <w:rsid w:val="008E7D93"/>
    <w:rsid w:val="008E7F73"/>
    <w:rsid w:val="008E7F9B"/>
    <w:rsid w:val="008F094E"/>
    <w:rsid w:val="008F0C7A"/>
    <w:rsid w:val="008F0F41"/>
    <w:rsid w:val="008F142D"/>
    <w:rsid w:val="008F16D8"/>
    <w:rsid w:val="008F17D9"/>
    <w:rsid w:val="008F21C5"/>
    <w:rsid w:val="008F253F"/>
    <w:rsid w:val="008F2DD7"/>
    <w:rsid w:val="008F2EB0"/>
    <w:rsid w:val="008F3017"/>
    <w:rsid w:val="008F3031"/>
    <w:rsid w:val="008F3732"/>
    <w:rsid w:val="008F37BB"/>
    <w:rsid w:val="008F3C9C"/>
    <w:rsid w:val="008F3F9F"/>
    <w:rsid w:val="008F41AD"/>
    <w:rsid w:val="008F5253"/>
    <w:rsid w:val="008F52DE"/>
    <w:rsid w:val="008F5778"/>
    <w:rsid w:val="008F58C1"/>
    <w:rsid w:val="008F59FE"/>
    <w:rsid w:val="008F5B02"/>
    <w:rsid w:val="008F5FF9"/>
    <w:rsid w:val="008F646F"/>
    <w:rsid w:val="008F65FD"/>
    <w:rsid w:val="008F6624"/>
    <w:rsid w:val="008F6D78"/>
    <w:rsid w:val="008F6E4B"/>
    <w:rsid w:val="008F6EC9"/>
    <w:rsid w:val="008F72B2"/>
    <w:rsid w:val="008F72F2"/>
    <w:rsid w:val="008F732B"/>
    <w:rsid w:val="008F7B65"/>
    <w:rsid w:val="008F7C28"/>
    <w:rsid w:val="009003FB"/>
    <w:rsid w:val="00900D64"/>
    <w:rsid w:val="00900DE2"/>
    <w:rsid w:val="009011E4"/>
    <w:rsid w:val="00901397"/>
    <w:rsid w:val="009013EC"/>
    <w:rsid w:val="00901890"/>
    <w:rsid w:val="00901FDF"/>
    <w:rsid w:val="00902107"/>
    <w:rsid w:val="009024DD"/>
    <w:rsid w:val="00902BB2"/>
    <w:rsid w:val="00902F74"/>
    <w:rsid w:val="00903D32"/>
    <w:rsid w:val="00904337"/>
    <w:rsid w:val="009045A4"/>
    <w:rsid w:val="009046DF"/>
    <w:rsid w:val="00904F0D"/>
    <w:rsid w:val="009050A7"/>
    <w:rsid w:val="009053BA"/>
    <w:rsid w:val="009057E6"/>
    <w:rsid w:val="00905B3F"/>
    <w:rsid w:val="0090706D"/>
    <w:rsid w:val="00907998"/>
    <w:rsid w:val="0090799C"/>
    <w:rsid w:val="00907AEA"/>
    <w:rsid w:val="00910033"/>
    <w:rsid w:val="00910227"/>
    <w:rsid w:val="009103C5"/>
    <w:rsid w:val="00910F0F"/>
    <w:rsid w:val="00910FAF"/>
    <w:rsid w:val="00911145"/>
    <w:rsid w:val="0091192B"/>
    <w:rsid w:val="00911A1D"/>
    <w:rsid w:val="00911BEC"/>
    <w:rsid w:val="009129D0"/>
    <w:rsid w:val="00912F40"/>
    <w:rsid w:val="0091309C"/>
    <w:rsid w:val="009131CC"/>
    <w:rsid w:val="00913401"/>
    <w:rsid w:val="0091354F"/>
    <w:rsid w:val="00913699"/>
    <w:rsid w:val="009136A1"/>
    <w:rsid w:val="0091387B"/>
    <w:rsid w:val="00913976"/>
    <w:rsid w:val="00913AE5"/>
    <w:rsid w:val="00913D98"/>
    <w:rsid w:val="009140BC"/>
    <w:rsid w:val="00914209"/>
    <w:rsid w:val="0091422D"/>
    <w:rsid w:val="009144AE"/>
    <w:rsid w:val="00914692"/>
    <w:rsid w:val="00914ECD"/>
    <w:rsid w:val="00915030"/>
    <w:rsid w:val="009152E5"/>
    <w:rsid w:val="00915987"/>
    <w:rsid w:val="00915B34"/>
    <w:rsid w:val="00915F50"/>
    <w:rsid w:val="009164BA"/>
    <w:rsid w:val="00917013"/>
    <w:rsid w:val="00917108"/>
    <w:rsid w:val="0091741F"/>
    <w:rsid w:val="00917804"/>
    <w:rsid w:val="00920131"/>
    <w:rsid w:val="009202C1"/>
    <w:rsid w:val="00920416"/>
    <w:rsid w:val="0092063B"/>
    <w:rsid w:val="00920919"/>
    <w:rsid w:val="009209B3"/>
    <w:rsid w:val="0092171E"/>
    <w:rsid w:val="00921755"/>
    <w:rsid w:val="00921AB3"/>
    <w:rsid w:val="00921C59"/>
    <w:rsid w:val="00921D8C"/>
    <w:rsid w:val="00922148"/>
    <w:rsid w:val="009229C9"/>
    <w:rsid w:val="00922AAB"/>
    <w:rsid w:val="00922EFE"/>
    <w:rsid w:val="0092373B"/>
    <w:rsid w:val="00923C63"/>
    <w:rsid w:val="00924290"/>
    <w:rsid w:val="00924657"/>
    <w:rsid w:val="0092474E"/>
    <w:rsid w:val="00924BB2"/>
    <w:rsid w:val="00924DEF"/>
    <w:rsid w:val="00924E5A"/>
    <w:rsid w:val="0092555D"/>
    <w:rsid w:val="00925653"/>
    <w:rsid w:val="00925FE5"/>
    <w:rsid w:val="00926452"/>
    <w:rsid w:val="00926495"/>
    <w:rsid w:val="009265E6"/>
    <w:rsid w:val="009268CE"/>
    <w:rsid w:val="00926BCB"/>
    <w:rsid w:val="00926D2E"/>
    <w:rsid w:val="00926E44"/>
    <w:rsid w:val="00927B0D"/>
    <w:rsid w:val="00927FD7"/>
    <w:rsid w:val="00930CAB"/>
    <w:rsid w:val="00931235"/>
    <w:rsid w:val="0093156E"/>
    <w:rsid w:val="00931A00"/>
    <w:rsid w:val="00931A0B"/>
    <w:rsid w:val="00931C63"/>
    <w:rsid w:val="00931E34"/>
    <w:rsid w:val="00932027"/>
    <w:rsid w:val="0093211B"/>
    <w:rsid w:val="00932428"/>
    <w:rsid w:val="00932719"/>
    <w:rsid w:val="00932852"/>
    <w:rsid w:val="00932896"/>
    <w:rsid w:val="00932C25"/>
    <w:rsid w:val="00932D17"/>
    <w:rsid w:val="0093317D"/>
    <w:rsid w:val="0093325F"/>
    <w:rsid w:val="009339A7"/>
    <w:rsid w:val="00933F57"/>
    <w:rsid w:val="00933FED"/>
    <w:rsid w:val="009343F8"/>
    <w:rsid w:val="00934717"/>
    <w:rsid w:val="00934890"/>
    <w:rsid w:val="00934915"/>
    <w:rsid w:val="0093519C"/>
    <w:rsid w:val="0093541A"/>
    <w:rsid w:val="009355D5"/>
    <w:rsid w:val="00935963"/>
    <w:rsid w:val="00935C46"/>
    <w:rsid w:val="00935E51"/>
    <w:rsid w:val="009360B7"/>
    <w:rsid w:val="009365BF"/>
    <w:rsid w:val="00936916"/>
    <w:rsid w:val="00936D6E"/>
    <w:rsid w:val="00936F8F"/>
    <w:rsid w:val="00937594"/>
    <w:rsid w:val="00937716"/>
    <w:rsid w:val="009377BA"/>
    <w:rsid w:val="009377C4"/>
    <w:rsid w:val="00937845"/>
    <w:rsid w:val="00937CD3"/>
    <w:rsid w:val="00937FAD"/>
    <w:rsid w:val="009400CA"/>
    <w:rsid w:val="0094052B"/>
    <w:rsid w:val="009406FD"/>
    <w:rsid w:val="009409CA"/>
    <w:rsid w:val="00940B2B"/>
    <w:rsid w:val="00940D1A"/>
    <w:rsid w:val="00941906"/>
    <w:rsid w:val="0094198A"/>
    <w:rsid w:val="00941BC8"/>
    <w:rsid w:val="00941CFE"/>
    <w:rsid w:val="00942536"/>
    <w:rsid w:val="009425D6"/>
    <w:rsid w:val="009426E5"/>
    <w:rsid w:val="009428F3"/>
    <w:rsid w:val="0094313F"/>
    <w:rsid w:val="009434EC"/>
    <w:rsid w:val="0094363D"/>
    <w:rsid w:val="0094397C"/>
    <w:rsid w:val="00943EED"/>
    <w:rsid w:val="00944427"/>
    <w:rsid w:val="009447A3"/>
    <w:rsid w:val="00944B8A"/>
    <w:rsid w:val="00944C70"/>
    <w:rsid w:val="00944C9E"/>
    <w:rsid w:val="00944FD8"/>
    <w:rsid w:val="00945570"/>
    <w:rsid w:val="009457BD"/>
    <w:rsid w:val="009459F0"/>
    <w:rsid w:val="00945E8E"/>
    <w:rsid w:val="00946058"/>
    <w:rsid w:val="009463CF"/>
    <w:rsid w:val="0094676D"/>
    <w:rsid w:val="009469D7"/>
    <w:rsid w:val="00946B40"/>
    <w:rsid w:val="00947022"/>
    <w:rsid w:val="00947069"/>
    <w:rsid w:val="009470EE"/>
    <w:rsid w:val="00947326"/>
    <w:rsid w:val="00947414"/>
    <w:rsid w:val="0094798C"/>
    <w:rsid w:val="00947AE5"/>
    <w:rsid w:val="00947DE3"/>
    <w:rsid w:val="00950188"/>
    <w:rsid w:val="00950892"/>
    <w:rsid w:val="00950BB6"/>
    <w:rsid w:val="00950F89"/>
    <w:rsid w:val="00951A0A"/>
    <w:rsid w:val="00952566"/>
    <w:rsid w:val="009527E1"/>
    <w:rsid w:val="00952AE2"/>
    <w:rsid w:val="00952F65"/>
    <w:rsid w:val="00952F6D"/>
    <w:rsid w:val="00952FFF"/>
    <w:rsid w:val="009530E6"/>
    <w:rsid w:val="009533F8"/>
    <w:rsid w:val="009538DD"/>
    <w:rsid w:val="0095394D"/>
    <w:rsid w:val="00953DDC"/>
    <w:rsid w:val="00953F18"/>
    <w:rsid w:val="00954ECD"/>
    <w:rsid w:val="0095539B"/>
    <w:rsid w:val="009558EF"/>
    <w:rsid w:val="00955BB0"/>
    <w:rsid w:val="00955CEB"/>
    <w:rsid w:val="009560D6"/>
    <w:rsid w:val="009561DD"/>
    <w:rsid w:val="0095624A"/>
    <w:rsid w:val="00956721"/>
    <w:rsid w:val="00957159"/>
    <w:rsid w:val="00957675"/>
    <w:rsid w:val="009578BF"/>
    <w:rsid w:val="009578C4"/>
    <w:rsid w:val="009578F7"/>
    <w:rsid w:val="00957D69"/>
    <w:rsid w:val="00960420"/>
    <w:rsid w:val="009609B7"/>
    <w:rsid w:val="009612FB"/>
    <w:rsid w:val="0096144E"/>
    <w:rsid w:val="009618E9"/>
    <w:rsid w:val="00961920"/>
    <w:rsid w:val="00961A68"/>
    <w:rsid w:val="00961DF3"/>
    <w:rsid w:val="00961E3C"/>
    <w:rsid w:val="0096215B"/>
    <w:rsid w:val="0096280B"/>
    <w:rsid w:val="00962957"/>
    <w:rsid w:val="00962ECE"/>
    <w:rsid w:val="0096319E"/>
    <w:rsid w:val="00963218"/>
    <w:rsid w:val="0096346F"/>
    <w:rsid w:val="009635CD"/>
    <w:rsid w:val="009636D2"/>
    <w:rsid w:val="009637E2"/>
    <w:rsid w:val="00963C54"/>
    <w:rsid w:val="00963C73"/>
    <w:rsid w:val="009640DF"/>
    <w:rsid w:val="009648CC"/>
    <w:rsid w:val="009648F7"/>
    <w:rsid w:val="00964B42"/>
    <w:rsid w:val="00964F25"/>
    <w:rsid w:val="00965222"/>
    <w:rsid w:val="00965706"/>
    <w:rsid w:val="009659E6"/>
    <w:rsid w:val="00965A87"/>
    <w:rsid w:val="00965CE4"/>
    <w:rsid w:val="0096607B"/>
    <w:rsid w:val="0096649B"/>
    <w:rsid w:val="009664DF"/>
    <w:rsid w:val="00966C8B"/>
    <w:rsid w:val="00967031"/>
    <w:rsid w:val="00967117"/>
    <w:rsid w:val="00967145"/>
    <w:rsid w:val="009671D7"/>
    <w:rsid w:val="0096721B"/>
    <w:rsid w:val="00967939"/>
    <w:rsid w:val="00967B72"/>
    <w:rsid w:val="00967D35"/>
    <w:rsid w:val="00970885"/>
    <w:rsid w:val="00970A60"/>
    <w:rsid w:val="00970D08"/>
    <w:rsid w:val="009710DB"/>
    <w:rsid w:val="0097166B"/>
    <w:rsid w:val="00971B8D"/>
    <w:rsid w:val="00972BD8"/>
    <w:rsid w:val="00972C88"/>
    <w:rsid w:val="00972C9E"/>
    <w:rsid w:val="00972FA9"/>
    <w:rsid w:val="0097304F"/>
    <w:rsid w:val="009732D1"/>
    <w:rsid w:val="009733B9"/>
    <w:rsid w:val="009739CA"/>
    <w:rsid w:val="00973B30"/>
    <w:rsid w:val="00973EE4"/>
    <w:rsid w:val="00974114"/>
    <w:rsid w:val="00974329"/>
    <w:rsid w:val="00974719"/>
    <w:rsid w:val="00974780"/>
    <w:rsid w:val="00974DB9"/>
    <w:rsid w:val="0097526F"/>
    <w:rsid w:val="00975534"/>
    <w:rsid w:val="00975DB3"/>
    <w:rsid w:val="00975F2C"/>
    <w:rsid w:val="009760F6"/>
    <w:rsid w:val="00976359"/>
    <w:rsid w:val="009764B1"/>
    <w:rsid w:val="00976BF4"/>
    <w:rsid w:val="00976CE9"/>
    <w:rsid w:val="00976CF4"/>
    <w:rsid w:val="00976F44"/>
    <w:rsid w:val="00977154"/>
    <w:rsid w:val="009771F1"/>
    <w:rsid w:val="009772CC"/>
    <w:rsid w:val="0097794C"/>
    <w:rsid w:val="00977BAF"/>
    <w:rsid w:val="00977CCD"/>
    <w:rsid w:val="009802C4"/>
    <w:rsid w:val="00980DE1"/>
    <w:rsid w:val="00980EBF"/>
    <w:rsid w:val="00981126"/>
    <w:rsid w:val="0098124D"/>
    <w:rsid w:val="009814BB"/>
    <w:rsid w:val="00981852"/>
    <w:rsid w:val="00981AC8"/>
    <w:rsid w:val="00981B6C"/>
    <w:rsid w:val="00981F63"/>
    <w:rsid w:val="00982104"/>
    <w:rsid w:val="00982485"/>
    <w:rsid w:val="00982BBB"/>
    <w:rsid w:val="00982EB3"/>
    <w:rsid w:val="0098312D"/>
    <w:rsid w:val="009834AC"/>
    <w:rsid w:val="009834F2"/>
    <w:rsid w:val="0098496F"/>
    <w:rsid w:val="009849AA"/>
    <w:rsid w:val="00984ACA"/>
    <w:rsid w:val="009852E4"/>
    <w:rsid w:val="009855B3"/>
    <w:rsid w:val="00985F84"/>
    <w:rsid w:val="0098655C"/>
    <w:rsid w:val="00986677"/>
    <w:rsid w:val="009868C7"/>
    <w:rsid w:val="0098696D"/>
    <w:rsid w:val="00986E38"/>
    <w:rsid w:val="00986E5D"/>
    <w:rsid w:val="00986E7F"/>
    <w:rsid w:val="009873E0"/>
    <w:rsid w:val="00987746"/>
    <w:rsid w:val="00987C5A"/>
    <w:rsid w:val="00990623"/>
    <w:rsid w:val="0099088C"/>
    <w:rsid w:val="00990940"/>
    <w:rsid w:val="00990A83"/>
    <w:rsid w:val="00990B8A"/>
    <w:rsid w:val="00990C5E"/>
    <w:rsid w:val="00990DDA"/>
    <w:rsid w:val="00991882"/>
    <w:rsid w:val="00991AC4"/>
    <w:rsid w:val="00991E6A"/>
    <w:rsid w:val="00991F39"/>
    <w:rsid w:val="00991FDB"/>
    <w:rsid w:val="009927A3"/>
    <w:rsid w:val="009928CB"/>
    <w:rsid w:val="00992B8E"/>
    <w:rsid w:val="00992E76"/>
    <w:rsid w:val="00993294"/>
    <w:rsid w:val="00993616"/>
    <w:rsid w:val="00993A36"/>
    <w:rsid w:val="00993AB5"/>
    <w:rsid w:val="009945BC"/>
    <w:rsid w:val="00994638"/>
    <w:rsid w:val="009946BF"/>
    <w:rsid w:val="00995180"/>
    <w:rsid w:val="009959B6"/>
    <w:rsid w:val="00995B9A"/>
    <w:rsid w:val="00995CD2"/>
    <w:rsid w:val="00995CDC"/>
    <w:rsid w:val="00995ECC"/>
    <w:rsid w:val="0099606A"/>
    <w:rsid w:val="0099630B"/>
    <w:rsid w:val="00996A57"/>
    <w:rsid w:val="00996F73"/>
    <w:rsid w:val="009977E5"/>
    <w:rsid w:val="009A030C"/>
    <w:rsid w:val="009A04AB"/>
    <w:rsid w:val="009A0853"/>
    <w:rsid w:val="009A0F39"/>
    <w:rsid w:val="009A0F57"/>
    <w:rsid w:val="009A1160"/>
    <w:rsid w:val="009A116C"/>
    <w:rsid w:val="009A1333"/>
    <w:rsid w:val="009A170F"/>
    <w:rsid w:val="009A275F"/>
    <w:rsid w:val="009A28DC"/>
    <w:rsid w:val="009A30FA"/>
    <w:rsid w:val="009A3297"/>
    <w:rsid w:val="009A32F5"/>
    <w:rsid w:val="009A3322"/>
    <w:rsid w:val="009A3DCA"/>
    <w:rsid w:val="009A492D"/>
    <w:rsid w:val="009A49D4"/>
    <w:rsid w:val="009A4BC7"/>
    <w:rsid w:val="009A50B2"/>
    <w:rsid w:val="009A53D1"/>
    <w:rsid w:val="009A5AD0"/>
    <w:rsid w:val="009A5B46"/>
    <w:rsid w:val="009A5F99"/>
    <w:rsid w:val="009A5FF7"/>
    <w:rsid w:val="009A76F9"/>
    <w:rsid w:val="009A7AFC"/>
    <w:rsid w:val="009B01F5"/>
    <w:rsid w:val="009B0262"/>
    <w:rsid w:val="009B057E"/>
    <w:rsid w:val="009B0836"/>
    <w:rsid w:val="009B0B10"/>
    <w:rsid w:val="009B1286"/>
    <w:rsid w:val="009B179D"/>
    <w:rsid w:val="009B1BAA"/>
    <w:rsid w:val="009B1CE9"/>
    <w:rsid w:val="009B1D1E"/>
    <w:rsid w:val="009B2262"/>
    <w:rsid w:val="009B25FA"/>
    <w:rsid w:val="009B2B3F"/>
    <w:rsid w:val="009B2ECD"/>
    <w:rsid w:val="009B3611"/>
    <w:rsid w:val="009B3F69"/>
    <w:rsid w:val="009B433A"/>
    <w:rsid w:val="009B4420"/>
    <w:rsid w:val="009B4823"/>
    <w:rsid w:val="009B48AB"/>
    <w:rsid w:val="009B4DFC"/>
    <w:rsid w:val="009B4FCF"/>
    <w:rsid w:val="009B538D"/>
    <w:rsid w:val="009B57C6"/>
    <w:rsid w:val="009B5E14"/>
    <w:rsid w:val="009B5EB7"/>
    <w:rsid w:val="009B63F7"/>
    <w:rsid w:val="009B700A"/>
    <w:rsid w:val="009B782A"/>
    <w:rsid w:val="009B78E9"/>
    <w:rsid w:val="009B7A2B"/>
    <w:rsid w:val="009C0304"/>
    <w:rsid w:val="009C0927"/>
    <w:rsid w:val="009C0FFE"/>
    <w:rsid w:val="009C1ADC"/>
    <w:rsid w:val="009C1BD8"/>
    <w:rsid w:val="009C1DE2"/>
    <w:rsid w:val="009C1F36"/>
    <w:rsid w:val="009C1FE3"/>
    <w:rsid w:val="009C32E8"/>
    <w:rsid w:val="009C389F"/>
    <w:rsid w:val="009C42E0"/>
    <w:rsid w:val="009C48AD"/>
    <w:rsid w:val="009C4A6A"/>
    <w:rsid w:val="009C4CDF"/>
    <w:rsid w:val="009C4D29"/>
    <w:rsid w:val="009C4D61"/>
    <w:rsid w:val="009C51FC"/>
    <w:rsid w:val="009C5513"/>
    <w:rsid w:val="009C5723"/>
    <w:rsid w:val="009C5A2E"/>
    <w:rsid w:val="009C616B"/>
    <w:rsid w:val="009C6229"/>
    <w:rsid w:val="009C6678"/>
    <w:rsid w:val="009C6ED1"/>
    <w:rsid w:val="009C6F1C"/>
    <w:rsid w:val="009C70C2"/>
    <w:rsid w:val="009C73E1"/>
    <w:rsid w:val="009C751C"/>
    <w:rsid w:val="009C7701"/>
    <w:rsid w:val="009C7C5A"/>
    <w:rsid w:val="009D014E"/>
    <w:rsid w:val="009D07A3"/>
    <w:rsid w:val="009D07F3"/>
    <w:rsid w:val="009D0EC8"/>
    <w:rsid w:val="009D17C6"/>
    <w:rsid w:val="009D1A67"/>
    <w:rsid w:val="009D1B85"/>
    <w:rsid w:val="009D1C3C"/>
    <w:rsid w:val="009D2044"/>
    <w:rsid w:val="009D2073"/>
    <w:rsid w:val="009D22C9"/>
    <w:rsid w:val="009D24B2"/>
    <w:rsid w:val="009D2896"/>
    <w:rsid w:val="009D2D58"/>
    <w:rsid w:val="009D303A"/>
    <w:rsid w:val="009D3146"/>
    <w:rsid w:val="009D3284"/>
    <w:rsid w:val="009D3838"/>
    <w:rsid w:val="009D4266"/>
    <w:rsid w:val="009D48ED"/>
    <w:rsid w:val="009D5122"/>
    <w:rsid w:val="009D5211"/>
    <w:rsid w:val="009D555F"/>
    <w:rsid w:val="009D6684"/>
    <w:rsid w:val="009D6781"/>
    <w:rsid w:val="009D679F"/>
    <w:rsid w:val="009D6D4E"/>
    <w:rsid w:val="009D7077"/>
    <w:rsid w:val="009D78A4"/>
    <w:rsid w:val="009D7AC8"/>
    <w:rsid w:val="009D7AE5"/>
    <w:rsid w:val="009E096A"/>
    <w:rsid w:val="009E0CA0"/>
    <w:rsid w:val="009E11C6"/>
    <w:rsid w:val="009E1343"/>
    <w:rsid w:val="009E17E9"/>
    <w:rsid w:val="009E1B11"/>
    <w:rsid w:val="009E1EEF"/>
    <w:rsid w:val="009E2344"/>
    <w:rsid w:val="009E323F"/>
    <w:rsid w:val="009E3527"/>
    <w:rsid w:val="009E35EF"/>
    <w:rsid w:val="009E3F47"/>
    <w:rsid w:val="009E4365"/>
    <w:rsid w:val="009E4558"/>
    <w:rsid w:val="009E4569"/>
    <w:rsid w:val="009E468B"/>
    <w:rsid w:val="009E46DF"/>
    <w:rsid w:val="009E49F3"/>
    <w:rsid w:val="009E4C19"/>
    <w:rsid w:val="009E4CB9"/>
    <w:rsid w:val="009E4CFD"/>
    <w:rsid w:val="009E4D04"/>
    <w:rsid w:val="009E53DF"/>
    <w:rsid w:val="009E566C"/>
    <w:rsid w:val="009E56C1"/>
    <w:rsid w:val="009E5AB6"/>
    <w:rsid w:val="009E62E1"/>
    <w:rsid w:val="009E6351"/>
    <w:rsid w:val="009E652B"/>
    <w:rsid w:val="009E6DB4"/>
    <w:rsid w:val="009E707D"/>
    <w:rsid w:val="009E708F"/>
    <w:rsid w:val="009E7343"/>
    <w:rsid w:val="009E744A"/>
    <w:rsid w:val="009E75AE"/>
    <w:rsid w:val="009E7883"/>
    <w:rsid w:val="009E7F34"/>
    <w:rsid w:val="009F016D"/>
    <w:rsid w:val="009F040E"/>
    <w:rsid w:val="009F065A"/>
    <w:rsid w:val="009F0C93"/>
    <w:rsid w:val="009F0CBA"/>
    <w:rsid w:val="009F0E1F"/>
    <w:rsid w:val="009F0E87"/>
    <w:rsid w:val="009F1531"/>
    <w:rsid w:val="009F19FA"/>
    <w:rsid w:val="009F1D06"/>
    <w:rsid w:val="009F1E07"/>
    <w:rsid w:val="009F249D"/>
    <w:rsid w:val="009F30F0"/>
    <w:rsid w:val="009F3826"/>
    <w:rsid w:val="009F392E"/>
    <w:rsid w:val="009F3A51"/>
    <w:rsid w:val="009F3B59"/>
    <w:rsid w:val="009F42B4"/>
    <w:rsid w:val="009F42FC"/>
    <w:rsid w:val="009F433D"/>
    <w:rsid w:val="009F4C39"/>
    <w:rsid w:val="009F519C"/>
    <w:rsid w:val="009F53FD"/>
    <w:rsid w:val="009F5582"/>
    <w:rsid w:val="009F60DC"/>
    <w:rsid w:val="009F6217"/>
    <w:rsid w:val="009F6ADD"/>
    <w:rsid w:val="009F7448"/>
    <w:rsid w:val="009F7D5D"/>
    <w:rsid w:val="00A0033B"/>
    <w:rsid w:val="00A00789"/>
    <w:rsid w:val="00A007A7"/>
    <w:rsid w:val="00A00A7E"/>
    <w:rsid w:val="00A00D25"/>
    <w:rsid w:val="00A00F40"/>
    <w:rsid w:val="00A0107D"/>
    <w:rsid w:val="00A0247A"/>
    <w:rsid w:val="00A02E8E"/>
    <w:rsid w:val="00A03284"/>
    <w:rsid w:val="00A032CE"/>
    <w:rsid w:val="00A0336C"/>
    <w:rsid w:val="00A038D4"/>
    <w:rsid w:val="00A038DC"/>
    <w:rsid w:val="00A039C2"/>
    <w:rsid w:val="00A03E8F"/>
    <w:rsid w:val="00A03EC6"/>
    <w:rsid w:val="00A04259"/>
    <w:rsid w:val="00A04729"/>
    <w:rsid w:val="00A04975"/>
    <w:rsid w:val="00A04FC5"/>
    <w:rsid w:val="00A05FC7"/>
    <w:rsid w:val="00A062C4"/>
    <w:rsid w:val="00A06B32"/>
    <w:rsid w:val="00A06C32"/>
    <w:rsid w:val="00A06FCB"/>
    <w:rsid w:val="00A071AA"/>
    <w:rsid w:val="00A07491"/>
    <w:rsid w:val="00A0775D"/>
    <w:rsid w:val="00A0797F"/>
    <w:rsid w:val="00A07A34"/>
    <w:rsid w:val="00A07A53"/>
    <w:rsid w:val="00A07C4A"/>
    <w:rsid w:val="00A10872"/>
    <w:rsid w:val="00A10DBF"/>
    <w:rsid w:val="00A10E31"/>
    <w:rsid w:val="00A110B9"/>
    <w:rsid w:val="00A111E8"/>
    <w:rsid w:val="00A11430"/>
    <w:rsid w:val="00A11501"/>
    <w:rsid w:val="00A11996"/>
    <w:rsid w:val="00A11CEE"/>
    <w:rsid w:val="00A11EB0"/>
    <w:rsid w:val="00A12682"/>
    <w:rsid w:val="00A12737"/>
    <w:rsid w:val="00A1289C"/>
    <w:rsid w:val="00A129AE"/>
    <w:rsid w:val="00A12D7D"/>
    <w:rsid w:val="00A12E1E"/>
    <w:rsid w:val="00A12EB6"/>
    <w:rsid w:val="00A12ECA"/>
    <w:rsid w:val="00A12F73"/>
    <w:rsid w:val="00A130AD"/>
    <w:rsid w:val="00A137DC"/>
    <w:rsid w:val="00A13961"/>
    <w:rsid w:val="00A13F7E"/>
    <w:rsid w:val="00A14C63"/>
    <w:rsid w:val="00A150DE"/>
    <w:rsid w:val="00A154D4"/>
    <w:rsid w:val="00A155A4"/>
    <w:rsid w:val="00A15658"/>
    <w:rsid w:val="00A156EF"/>
    <w:rsid w:val="00A1589B"/>
    <w:rsid w:val="00A15C05"/>
    <w:rsid w:val="00A15F7B"/>
    <w:rsid w:val="00A15F7E"/>
    <w:rsid w:val="00A163B3"/>
    <w:rsid w:val="00A1641D"/>
    <w:rsid w:val="00A164BB"/>
    <w:rsid w:val="00A16AA9"/>
    <w:rsid w:val="00A16EE5"/>
    <w:rsid w:val="00A16FFF"/>
    <w:rsid w:val="00A17502"/>
    <w:rsid w:val="00A178AE"/>
    <w:rsid w:val="00A202A4"/>
    <w:rsid w:val="00A205BA"/>
    <w:rsid w:val="00A2060F"/>
    <w:rsid w:val="00A207C2"/>
    <w:rsid w:val="00A208F2"/>
    <w:rsid w:val="00A21215"/>
    <w:rsid w:val="00A2125E"/>
    <w:rsid w:val="00A213CA"/>
    <w:rsid w:val="00A21409"/>
    <w:rsid w:val="00A21442"/>
    <w:rsid w:val="00A215C3"/>
    <w:rsid w:val="00A2166C"/>
    <w:rsid w:val="00A2170A"/>
    <w:rsid w:val="00A21A24"/>
    <w:rsid w:val="00A21CD1"/>
    <w:rsid w:val="00A21DDE"/>
    <w:rsid w:val="00A21E06"/>
    <w:rsid w:val="00A2257B"/>
    <w:rsid w:val="00A22AC1"/>
    <w:rsid w:val="00A22DD6"/>
    <w:rsid w:val="00A22EAF"/>
    <w:rsid w:val="00A23219"/>
    <w:rsid w:val="00A2335C"/>
    <w:rsid w:val="00A2339B"/>
    <w:rsid w:val="00A2393E"/>
    <w:rsid w:val="00A23A6E"/>
    <w:rsid w:val="00A23EE7"/>
    <w:rsid w:val="00A241C2"/>
    <w:rsid w:val="00A2477E"/>
    <w:rsid w:val="00A249C6"/>
    <w:rsid w:val="00A24D07"/>
    <w:rsid w:val="00A25C88"/>
    <w:rsid w:val="00A25F23"/>
    <w:rsid w:val="00A26532"/>
    <w:rsid w:val="00A269DC"/>
    <w:rsid w:val="00A26CDA"/>
    <w:rsid w:val="00A274D9"/>
    <w:rsid w:val="00A27A5D"/>
    <w:rsid w:val="00A302B4"/>
    <w:rsid w:val="00A303EB"/>
    <w:rsid w:val="00A30556"/>
    <w:rsid w:val="00A30DE1"/>
    <w:rsid w:val="00A30E8B"/>
    <w:rsid w:val="00A31396"/>
    <w:rsid w:val="00A3154F"/>
    <w:rsid w:val="00A3181E"/>
    <w:rsid w:val="00A31880"/>
    <w:rsid w:val="00A31A52"/>
    <w:rsid w:val="00A31AE9"/>
    <w:rsid w:val="00A31CCF"/>
    <w:rsid w:val="00A320E5"/>
    <w:rsid w:val="00A3236E"/>
    <w:rsid w:val="00A3256A"/>
    <w:rsid w:val="00A326AE"/>
    <w:rsid w:val="00A3279E"/>
    <w:rsid w:val="00A32F4A"/>
    <w:rsid w:val="00A32FAE"/>
    <w:rsid w:val="00A3310C"/>
    <w:rsid w:val="00A332CE"/>
    <w:rsid w:val="00A33E07"/>
    <w:rsid w:val="00A34D9B"/>
    <w:rsid w:val="00A351EE"/>
    <w:rsid w:val="00A353BB"/>
    <w:rsid w:val="00A35944"/>
    <w:rsid w:val="00A3653F"/>
    <w:rsid w:val="00A36BD5"/>
    <w:rsid w:val="00A37576"/>
    <w:rsid w:val="00A377BC"/>
    <w:rsid w:val="00A3782A"/>
    <w:rsid w:val="00A37878"/>
    <w:rsid w:val="00A37A7E"/>
    <w:rsid w:val="00A37B13"/>
    <w:rsid w:val="00A37F11"/>
    <w:rsid w:val="00A4010F"/>
    <w:rsid w:val="00A40523"/>
    <w:rsid w:val="00A40602"/>
    <w:rsid w:val="00A408C6"/>
    <w:rsid w:val="00A40C76"/>
    <w:rsid w:val="00A40E67"/>
    <w:rsid w:val="00A40F94"/>
    <w:rsid w:val="00A413C2"/>
    <w:rsid w:val="00A41BB8"/>
    <w:rsid w:val="00A41CE0"/>
    <w:rsid w:val="00A41D4A"/>
    <w:rsid w:val="00A41F97"/>
    <w:rsid w:val="00A42022"/>
    <w:rsid w:val="00A4245B"/>
    <w:rsid w:val="00A42D9B"/>
    <w:rsid w:val="00A431C7"/>
    <w:rsid w:val="00A4441E"/>
    <w:rsid w:val="00A44889"/>
    <w:rsid w:val="00A4537E"/>
    <w:rsid w:val="00A455E3"/>
    <w:rsid w:val="00A464CB"/>
    <w:rsid w:val="00A4670F"/>
    <w:rsid w:val="00A46F2A"/>
    <w:rsid w:val="00A500A3"/>
    <w:rsid w:val="00A5029D"/>
    <w:rsid w:val="00A502AE"/>
    <w:rsid w:val="00A505E6"/>
    <w:rsid w:val="00A5079F"/>
    <w:rsid w:val="00A50BED"/>
    <w:rsid w:val="00A51959"/>
    <w:rsid w:val="00A51CA7"/>
    <w:rsid w:val="00A51F1F"/>
    <w:rsid w:val="00A520C0"/>
    <w:rsid w:val="00A52C69"/>
    <w:rsid w:val="00A533CD"/>
    <w:rsid w:val="00A53623"/>
    <w:rsid w:val="00A536B9"/>
    <w:rsid w:val="00A536F8"/>
    <w:rsid w:val="00A53A5E"/>
    <w:rsid w:val="00A54426"/>
    <w:rsid w:val="00A5456E"/>
    <w:rsid w:val="00A54A27"/>
    <w:rsid w:val="00A54D0E"/>
    <w:rsid w:val="00A54D69"/>
    <w:rsid w:val="00A551EF"/>
    <w:rsid w:val="00A5552C"/>
    <w:rsid w:val="00A55F42"/>
    <w:rsid w:val="00A55FC5"/>
    <w:rsid w:val="00A56175"/>
    <w:rsid w:val="00A5627A"/>
    <w:rsid w:val="00A56F94"/>
    <w:rsid w:val="00A57362"/>
    <w:rsid w:val="00A57F5A"/>
    <w:rsid w:val="00A60748"/>
    <w:rsid w:val="00A60ACD"/>
    <w:rsid w:val="00A60F20"/>
    <w:rsid w:val="00A61595"/>
    <w:rsid w:val="00A61795"/>
    <w:rsid w:val="00A61D89"/>
    <w:rsid w:val="00A6210C"/>
    <w:rsid w:val="00A62548"/>
    <w:rsid w:val="00A62668"/>
    <w:rsid w:val="00A627CA"/>
    <w:rsid w:val="00A62883"/>
    <w:rsid w:val="00A628C2"/>
    <w:rsid w:val="00A628ED"/>
    <w:rsid w:val="00A629C2"/>
    <w:rsid w:val="00A62C01"/>
    <w:rsid w:val="00A62FC0"/>
    <w:rsid w:val="00A6320A"/>
    <w:rsid w:val="00A632F1"/>
    <w:rsid w:val="00A639C1"/>
    <w:rsid w:val="00A63B14"/>
    <w:rsid w:val="00A63CCF"/>
    <w:rsid w:val="00A63F94"/>
    <w:rsid w:val="00A644D1"/>
    <w:rsid w:val="00A648F9"/>
    <w:rsid w:val="00A64D2B"/>
    <w:rsid w:val="00A65014"/>
    <w:rsid w:val="00A658FF"/>
    <w:rsid w:val="00A65B44"/>
    <w:rsid w:val="00A65FAA"/>
    <w:rsid w:val="00A6652F"/>
    <w:rsid w:val="00A665B1"/>
    <w:rsid w:val="00A66F93"/>
    <w:rsid w:val="00A674A8"/>
    <w:rsid w:val="00A678C7"/>
    <w:rsid w:val="00A679C1"/>
    <w:rsid w:val="00A70082"/>
    <w:rsid w:val="00A70145"/>
    <w:rsid w:val="00A70652"/>
    <w:rsid w:val="00A70CF0"/>
    <w:rsid w:val="00A71171"/>
    <w:rsid w:val="00A716E0"/>
    <w:rsid w:val="00A716FC"/>
    <w:rsid w:val="00A71C57"/>
    <w:rsid w:val="00A72118"/>
    <w:rsid w:val="00A72725"/>
    <w:rsid w:val="00A730A8"/>
    <w:rsid w:val="00A730B3"/>
    <w:rsid w:val="00A73315"/>
    <w:rsid w:val="00A73366"/>
    <w:rsid w:val="00A73584"/>
    <w:rsid w:val="00A73785"/>
    <w:rsid w:val="00A73AB4"/>
    <w:rsid w:val="00A73ACD"/>
    <w:rsid w:val="00A74437"/>
    <w:rsid w:val="00A7444D"/>
    <w:rsid w:val="00A74852"/>
    <w:rsid w:val="00A7485A"/>
    <w:rsid w:val="00A7491C"/>
    <w:rsid w:val="00A74FD6"/>
    <w:rsid w:val="00A75383"/>
    <w:rsid w:val="00A7581A"/>
    <w:rsid w:val="00A759A2"/>
    <w:rsid w:val="00A75F12"/>
    <w:rsid w:val="00A7613D"/>
    <w:rsid w:val="00A767CB"/>
    <w:rsid w:val="00A76893"/>
    <w:rsid w:val="00A77332"/>
    <w:rsid w:val="00A77490"/>
    <w:rsid w:val="00A77495"/>
    <w:rsid w:val="00A7757D"/>
    <w:rsid w:val="00A801EA"/>
    <w:rsid w:val="00A80445"/>
    <w:rsid w:val="00A80636"/>
    <w:rsid w:val="00A8068F"/>
    <w:rsid w:val="00A8077F"/>
    <w:rsid w:val="00A81EC5"/>
    <w:rsid w:val="00A81F6D"/>
    <w:rsid w:val="00A81FBB"/>
    <w:rsid w:val="00A821D5"/>
    <w:rsid w:val="00A829A2"/>
    <w:rsid w:val="00A82EE3"/>
    <w:rsid w:val="00A82F34"/>
    <w:rsid w:val="00A82FF0"/>
    <w:rsid w:val="00A831B1"/>
    <w:rsid w:val="00A83252"/>
    <w:rsid w:val="00A834F2"/>
    <w:rsid w:val="00A835FA"/>
    <w:rsid w:val="00A8372E"/>
    <w:rsid w:val="00A83E4A"/>
    <w:rsid w:val="00A841F1"/>
    <w:rsid w:val="00A8442F"/>
    <w:rsid w:val="00A844BF"/>
    <w:rsid w:val="00A845DE"/>
    <w:rsid w:val="00A846A8"/>
    <w:rsid w:val="00A84721"/>
    <w:rsid w:val="00A84B4A"/>
    <w:rsid w:val="00A84DF1"/>
    <w:rsid w:val="00A854E3"/>
    <w:rsid w:val="00A861E1"/>
    <w:rsid w:val="00A868C5"/>
    <w:rsid w:val="00A871A1"/>
    <w:rsid w:val="00A877AC"/>
    <w:rsid w:val="00A87E6D"/>
    <w:rsid w:val="00A87FF1"/>
    <w:rsid w:val="00A9075C"/>
    <w:rsid w:val="00A907A7"/>
    <w:rsid w:val="00A90E4E"/>
    <w:rsid w:val="00A911ED"/>
    <w:rsid w:val="00A91225"/>
    <w:rsid w:val="00A916F8"/>
    <w:rsid w:val="00A91E6E"/>
    <w:rsid w:val="00A920EF"/>
    <w:rsid w:val="00A92571"/>
    <w:rsid w:val="00A925E1"/>
    <w:rsid w:val="00A929A1"/>
    <w:rsid w:val="00A92A1F"/>
    <w:rsid w:val="00A92A54"/>
    <w:rsid w:val="00A930B7"/>
    <w:rsid w:val="00A9389D"/>
    <w:rsid w:val="00A939EC"/>
    <w:rsid w:val="00A93AB3"/>
    <w:rsid w:val="00A9440F"/>
    <w:rsid w:val="00A94841"/>
    <w:rsid w:val="00A94F76"/>
    <w:rsid w:val="00A955B1"/>
    <w:rsid w:val="00A956E9"/>
    <w:rsid w:val="00A963DA"/>
    <w:rsid w:val="00A971BD"/>
    <w:rsid w:val="00A9751E"/>
    <w:rsid w:val="00A97611"/>
    <w:rsid w:val="00A979B3"/>
    <w:rsid w:val="00A97B16"/>
    <w:rsid w:val="00AA08D0"/>
    <w:rsid w:val="00AA0B6F"/>
    <w:rsid w:val="00AA0BEC"/>
    <w:rsid w:val="00AA0CB0"/>
    <w:rsid w:val="00AA1A72"/>
    <w:rsid w:val="00AA1EB9"/>
    <w:rsid w:val="00AA235E"/>
    <w:rsid w:val="00AA2559"/>
    <w:rsid w:val="00AA2597"/>
    <w:rsid w:val="00AA2665"/>
    <w:rsid w:val="00AA2941"/>
    <w:rsid w:val="00AA31D4"/>
    <w:rsid w:val="00AA32C7"/>
    <w:rsid w:val="00AA391A"/>
    <w:rsid w:val="00AA3F48"/>
    <w:rsid w:val="00AA4357"/>
    <w:rsid w:val="00AA43FA"/>
    <w:rsid w:val="00AA455F"/>
    <w:rsid w:val="00AA4576"/>
    <w:rsid w:val="00AA49AC"/>
    <w:rsid w:val="00AA4B0F"/>
    <w:rsid w:val="00AA4C9C"/>
    <w:rsid w:val="00AA4EC1"/>
    <w:rsid w:val="00AA52C7"/>
    <w:rsid w:val="00AA575C"/>
    <w:rsid w:val="00AA5BFF"/>
    <w:rsid w:val="00AA5E85"/>
    <w:rsid w:val="00AA6172"/>
    <w:rsid w:val="00AA63B8"/>
    <w:rsid w:val="00AA6722"/>
    <w:rsid w:val="00AA6D02"/>
    <w:rsid w:val="00AA6E5D"/>
    <w:rsid w:val="00AA73D2"/>
    <w:rsid w:val="00AA7AC4"/>
    <w:rsid w:val="00AB07CF"/>
    <w:rsid w:val="00AB08EA"/>
    <w:rsid w:val="00AB08FA"/>
    <w:rsid w:val="00AB0B7C"/>
    <w:rsid w:val="00AB1095"/>
    <w:rsid w:val="00AB1362"/>
    <w:rsid w:val="00AB1842"/>
    <w:rsid w:val="00AB1A37"/>
    <w:rsid w:val="00AB1C4B"/>
    <w:rsid w:val="00AB1F82"/>
    <w:rsid w:val="00AB2713"/>
    <w:rsid w:val="00AB2796"/>
    <w:rsid w:val="00AB3071"/>
    <w:rsid w:val="00AB3ADE"/>
    <w:rsid w:val="00AB3C30"/>
    <w:rsid w:val="00AB456E"/>
    <w:rsid w:val="00AB4916"/>
    <w:rsid w:val="00AB4CDE"/>
    <w:rsid w:val="00AB4F0C"/>
    <w:rsid w:val="00AB5659"/>
    <w:rsid w:val="00AB5878"/>
    <w:rsid w:val="00AB5E00"/>
    <w:rsid w:val="00AB634E"/>
    <w:rsid w:val="00AB643E"/>
    <w:rsid w:val="00AB6C5B"/>
    <w:rsid w:val="00AB6DCF"/>
    <w:rsid w:val="00AB6EB0"/>
    <w:rsid w:val="00AB70C1"/>
    <w:rsid w:val="00AB77C1"/>
    <w:rsid w:val="00AB7838"/>
    <w:rsid w:val="00AB7A53"/>
    <w:rsid w:val="00AC01ED"/>
    <w:rsid w:val="00AC058E"/>
    <w:rsid w:val="00AC0B59"/>
    <w:rsid w:val="00AC0B93"/>
    <w:rsid w:val="00AC0D0E"/>
    <w:rsid w:val="00AC0E24"/>
    <w:rsid w:val="00AC183D"/>
    <w:rsid w:val="00AC1B31"/>
    <w:rsid w:val="00AC1B67"/>
    <w:rsid w:val="00AC1C0A"/>
    <w:rsid w:val="00AC1C87"/>
    <w:rsid w:val="00AC280A"/>
    <w:rsid w:val="00AC2A16"/>
    <w:rsid w:val="00AC2CC0"/>
    <w:rsid w:val="00AC3B91"/>
    <w:rsid w:val="00AC3DE2"/>
    <w:rsid w:val="00AC46D9"/>
    <w:rsid w:val="00AC4918"/>
    <w:rsid w:val="00AC4DA6"/>
    <w:rsid w:val="00AC4EB6"/>
    <w:rsid w:val="00AC5083"/>
    <w:rsid w:val="00AC55A0"/>
    <w:rsid w:val="00AC5677"/>
    <w:rsid w:val="00AC5E7C"/>
    <w:rsid w:val="00AC5F33"/>
    <w:rsid w:val="00AC61EF"/>
    <w:rsid w:val="00AC6273"/>
    <w:rsid w:val="00AC66A7"/>
    <w:rsid w:val="00AC6CFE"/>
    <w:rsid w:val="00AC7298"/>
    <w:rsid w:val="00AC7330"/>
    <w:rsid w:val="00AC7389"/>
    <w:rsid w:val="00AC775D"/>
    <w:rsid w:val="00AC77C1"/>
    <w:rsid w:val="00AC77CF"/>
    <w:rsid w:val="00AC7CEF"/>
    <w:rsid w:val="00AD0841"/>
    <w:rsid w:val="00AD10A6"/>
    <w:rsid w:val="00AD14E3"/>
    <w:rsid w:val="00AD18B6"/>
    <w:rsid w:val="00AD19A4"/>
    <w:rsid w:val="00AD1A81"/>
    <w:rsid w:val="00AD1F05"/>
    <w:rsid w:val="00AD2018"/>
    <w:rsid w:val="00AD214B"/>
    <w:rsid w:val="00AD2464"/>
    <w:rsid w:val="00AD287D"/>
    <w:rsid w:val="00AD301A"/>
    <w:rsid w:val="00AD372C"/>
    <w:rsid w:val="00AD3859"/>
    <w:rsid w:val="00AD3C71"/>
    <w:rsid w:val="00AD3D25"/>
    <w:rsid w:val="00AD3E65"/>
    <w:rsid w:val="00AD3F0A"/>
    <w:rsid w:val="00AD4378"/>
    <w:rsid w:val="00AD44C4"/>
    <w:rsid w:val="00AD5324"/>
    <w:rsid w:val="00AD53FA"/>
    <w:rsid w:val="00AD54A9"/>
    <w:rsid w:val="00AD5650"/>
    <w:rsid w:val="00AD57FF"/>
    <w:rsid w:val="00AD5C4E"/>
    <w:rsid w:val="00AD5D8E"/>
    <w:rsid w:val="00AD5E3C"/>
    <w:rsid w:val="00AD5EBB"/>
    <w:rsid w:val="00AD608B"/>
    <w:rsid w:val="00AD6267"/>
    <w:rsid w:val="00AD6606"/>
    <w:rsid w:val="00AD66D4"/>
    <w:rsid w:val="00AD6C92"/>
    <w:rsid w:val="00AD7570"/>
    <w:rsid w:val="00AD7EA2"/>
    <w:rsid w:val="00AD7FA0"/>
    <w:rsid w:val="00AE0201"/>
    <w:rsid w:val="00AE0289"/>
    <w:rsid w:val="00AE0E73"/>
    <w:rsid w:val="00AE147F"/>
    <w:rsid w:val="00AE16F6"/>
    <w:rsid w:val="00AE1DB0"/>
    <w:rsid w:val="00AE21C8"/>
    <w:rsid w:val="00AE2589"/>
    <w:rsid w:val="00AE3112"/>
    <w:rsid w:val="00AE3453"/>
    <w:rsid w:val="00AE3740"/>
    <w:rsid w:val="00AE40D6"/>
    <w:rsid w:val="00AE4253"/>
    <w:rsid w:val="00AE45F1"/>
    <w:rsid w:val="00AE4730"/>
    <w:rsid w:val="00AE4DAE"/>
    <w:rsid w:val="00AE4E6F"/>
    <w:rsid w:val="00AE524A"/>
    <w:rsid w:val="00AE53AE"/>
    <w:rsid w:val="00AE53DE"/>
    <w:rsid w:val="00AE581E"/>
    <w:rsid w:val="00AE5A99"/>
    <w:rsid w:val="00AE5E7F"/>
    <w:rsid w:val="00AE6416"/>
    <w:rsid w:val="00AE6838"/>
    <w:rsid w:val="00AE69D4"/>
    <w:rsid w:val="00AE69F6"/>
    <w:rsid w:val="00AE77F8"/>
    <w:rsid w:val="00AE7903"/>
    <w:rsid w:val="00AE790C"/>
    <w:rsid w:val="00AE7A07"/>
    <w:rsid w:val="00AE7A1E"/>
    <w:rsid w:val="00AE7B19"/>
    <w:rsid w:val="00AE7B48"/>
    <w:rsid w:val="00AE7CC2"/>
    <w:rsid w:val="00AE7E9D"/>
    <w:rsid w:val="00AF01A8"/>
    <w:rsid w:val="00AF025F"/>
    <w:rsid w:val="00AF0574"/>
    <w:rsid w:val="00AF07CA"/>
    <w:rsid w:val="00AF08A2"/>
    <w:rsid w:val="00AF095D"/>
    <w:rsid w:val="00AF0B3D"/>
    <w:rsid w:val="00AF0D93"/>
    <w:rsid w:val="00AF0F9E"/>
    <w:rsid w:val="00AF1090"/>
    <w:rsid w:val="00AF1E7E"/>
    <w:rsid w:val="00AF204A"/>
    <w:rsid w:val="00AF21CA"/>
    <w:rsid w:val="00AF2F65"/>
    <w:rsid w:val="00AF318A"/>
    <w:rsid w:val="00AF363C"/>
    <w:rsid w:val="00AF37D4"/>
    <w:rsid w:val="00AF4216"/>
    <w:rsid w:val="00AF45DD"/>
    <w:rsid w:val="00AF46FF"/>
    <w:rsid w:val="00AF4B83"/>
    <w:rsid w:val="00AF4B97"/>
    <w:rsid w:val="00AF4FD6"/>
    <w:rsid w:val="00AF5121"/>
    <w:rsid w:val="00AF51E2"/>
    <w:rsid w:val="00AF54D9"/>
    <w:rsid w:val="00AF59A1"/>
    <w:rsid w:val="00AF59B0"/>
    <w:rsid w:val="00AF5AC3"/>
    <w:rsid w:val="00AF5CD9"/>
    <w:rsid w:val="00AF5CFE"/>
    <w:rsid w:val="00AF5DB0"/>
    <w:rsid w:val="00AF64C2"/>
    <w:rsid w:val="00AF67F7"/>
    <w:rsid w:val="00AF6C9A"/>
    <w:rsid w:val="00AF79B9"/>
    <w:rsid w:val="00AF7A06"/>
    <w:rsid w:val="00AF7CA9"/>
    <w:rsid w:val="00AF7DF1"/>
    <w:rsid w:val="00AF7F2D"/>
    <w:rsid w:val="00B0023B"/>
    <w:rsid w:val="00B00495"/>
    <w:rsid w:val="00B00761"/>
    <w:rsid w:val="00B00863"/>
    <w:rsid w:val="00B00EFE"/>
    <w:rsid w:val="00B010A3"/>
    <w:rsid w:val="00B0164C"/>
    <w:rsid w:val="00B01A70"/>
    <w:rsid w:val="00B01EE4"/>
    <w:rsid w:val="00B02016"/>
    <w:rsid w:val="00B022C5"/>
    <w:rsid w:val="00B022D4"/>
    <w:rsid w:val="00B02623"/>
    <w:rsid w:val="00B02CBF"/>
    <w:rsid w:val="00B02FC5"/>
    <w:rsid w:val="00B03B1D"/>
    <w:rsid w:val="00B03C2C"/>
    <w:rsid w:val="00B03DF3"/>
    <w:rsid w:val="00B04221"/>
    <w:rsid w:val="00B04401"/>
    <w:rsid w:val="00B04909"/>
    <w:rsid w:val="00B05488"/>
    <w:rsid w:val="00B05803"/>
    <w:rsid w:val="00B059F2"/>
    <w:rsid w:val="00B05FDB"/>
    <w:rsid w:val="00B06012"/>
    <w:rsid w:val="00B0675F"/>
    <w:rsid w:val="00B0676A"/>
    <w:rsid w:val="00B069EE"/>
    <w:rsid w:val="00B07337"/>
    <w:rsid w:val="00B075FD"/>
    <w:rsid w:val="00B07628"/>
    <w:rsid w:val="00B07749"/>
    <w:rsid w:val="00B077A9"/>
    <w:rsid w:val="00B07F4A"/>
    <w:rsid w:val="00B07F4D"/>
    <w:rsid w:val="00B07F5E"/>
    <w:rsid w:val="00B10828"/>
    <w:rsid w:val="00B10EE1"/>
    <w:rsid w:val="00B1111A"/>
    <w:rsid w:val="00B111F8"/>
    <w:rsid w:val="00B112A8"/>
    <w:rsid w:val="00B11709"/>
    <w:rsid w:val="00B11B88"/>
    <w:rsid w:val="00B11C24"/>
    <w:rsid w:val="00B11CCF"/>
    <w:rsid w:val="00B12597"/>
    <w:rsid w:val="00B12B8E"/>
    <w:rsid w:val="00B132FC"/>
    <w:rsid w:val="00B13C1C"/>
    <w:rsid w:val="00B13FA6"/>
    <w:rsid w:val="00B14113"/>
    <w:rsid w:val="00B143A5"/>
    <w:rsid w:val="00B143FC"/>
    <w:rsid w:val="00B14642"/>
    <w:rsid w:val="00B1487D"/>
    <w:rsid w:val="00B14A4D"/>
    <w:rsid w:val="00B14DF7"/>
    <w:rsid w:val="00B15153"/>
    <w:rsid w:val="00B155B7"/>
    <w:rsid w:val="00B15776"/>
    <w:rsid w:val="00B157DA"/>
    <w:rsid w:val="00B15A4B"/>
    <w:rsid w:val="00B15F0C"/>
    <w:rsid w:val="00B161FE"/>
    <w:rsid w:val="00B1626D"/>
    <w:rsid w:val="00B1627A"/>
    <w:rsid w:val="00B1665D"/>
    <w:rsid w:val="00B166FB"/>
    <w:rsid w:val="00B16B50"/>
    <w:rsid w:val="00B16B63"/>
    <w:rsid w:val="00B17443"/>
    <w:rsid w:val="00B175B9"/>
    <w:rsid w:val="00B17C6A"/>
    <w:rsid w:val="00B17F29"/>
    <w:rsid w:val="00B20A96"/>
    <w:rsid w:val="00B210E8"/>
    <w:rsid w:val="00B2131C"/>
    <w:rsid w:val="00B21671"/>
    <w:rsid w:val="00B218D9"/>
    <w:rsid w:val="00B2190A"/>
    <w:rsid w:val="00B21BE8"/>
    <w:rsid w:val="00B21C21"/>
    <w:rsid w:val="00B21C6B"/>
    <w:rsid w:val="00B21D63"/>
    <w:rsid w:val="00B21D64"/>
    <w:rsid w:val="00B22C03"/>
    <w:rsid w:val="00B22CB7"/>
    <w:rsid w:val="00B22E28"/>
    <w:rsid w:val="00B22F5A"/>
    <w:rsid w:val="00B2332F"/>
    <w:rsid w:val="00B23460"/>
    <w:rsid w:val="00B23E0D"/>
    <w:rsid w:val="00B23EB6"/>
    <w:rsid w:val="00B23ECD"/>
    <w:rsid w:val="00B2460B"/>
    <w:rsid w:val="00B24785"/>
    <w:rsid w:val="00B24A15"/>
    <w:rsid w:val="00B24B65"/>
    <w:rsid w:val="00B24C83"/>
    <w:rsid w:val="00B2514D"/>
    <w:rsid w:val="00B254B3"/>
    <w:rsid w:val="00B25657"/>
    <w:rsid w:val="00B259A3"/>
    <w:rsid w:val="00B25EFF"/>
    <w:rsid w:val="00B26033"/>
    <w:rsid w:val="00B26BFB"/>
    <w:rsid w:val="00B27410"/>
    <w:rsid w:val="00B2763A"/>
    <w:rsid w:val="00B2777B"/>
    <w:rsid w:val="00B277FC"/>
    <w:rsid w:val="00B27C29"/>
    <w:rsid w:val="00B305DD"/>
    <w:rsid w:val="00B3060E"/>
    <w:rsid w:val="00B30B98"/>
    <w:rsid w:val="00B30D7A"/>
    <w:rsid w:val="00B310D8"/>
    <w:rsid w:val="00B31292"/>
    <w:rsid w:val="00B312C9"/>
    <w:rsid w:val="00B31343"/>
    <w:rsid w:val="00B31A18"/>
    <w:rsid w:val="00B3202D"/>
    <w:rsid w:val="00B325AB"/>
    <w:rsid w:val="00B32812"/>
    <w:rsid w:val="00B32869"/>
    <w:rsid w:val="00B32B65"/>
    <w:rsid w:val="00B32F24"/>
    <w:rsid w:val="00B33014"/>
    <w:rsid w:val="00B3305E"/>
    <w:rsid w:val="00B332A7"/>
    <w:rsid w:val="00B33493"/>
    <w:rsid w:val="00B33F59"/>
    <w:rsid w:val="00B33F84"/>
    <w:rsid w:val="00B34085"/>
    <w:rsid w:val="00B34156"/>
    <w:rsid w:val="00B34626"/>
    <w:rsid w:val="00B346FE"/>
    <w:rsid w:val="00B348D6"/>
    <w:rsid w:val="00B34957"/>
    <w:rsid w:val="00B34EEF"/>
    <w:rsid w:val="00B3562E"/>
    <w:rsid w:val="00B3563C"/>
    <w:rsid w:val="00B35C33"/>
    <w:rsid w:val="00B35D9F"/>
    <w:rsid w:val="00B362E5"/>
    <w:rsid w:val="00B3631F"/>
    <w:rsid w:val="00B36748"/>
    <w:rsid w:val="00B36B90"/>
    <w:rsid w:val="00B3705C"/>
    <w:rsid w:val="00B372CF"/>
    <w:rsid w:val="00B373C7"/>
    <w:rsid w:val="00B374C6"/>
    <w:rsid w:val="00B374FB"/>
    <w:rsid w:val="00B37B0C"/>
    <w:rsid w:val="00B4040D"/>
    <w:rsid w:val="00B40A10"/>
    <w:rsid w:val="00B414E2"/>
    <w:rsid w:val="00B4163D"/>
    <w:rsid w:val="00B416F9"/>
    <w:rsid w:val="00B41CF1"/>
    <w:rsid w:val="00B41FEB"/>
    <w:rsid w:val="00B42094"/>
    <w:rsid w:val="00B42346"/>
    <w:rsid w:val="00B42DEB"/>
    <w:rsid w:val="00B43094"/>
    <w:rsid w:val="00B43305"/>
    <w:rsid w:val="00B433CE"/>
    <w:rsid w:val="00B43F5B"/>
    <w:rsid w:val="00B44096"/>
    <w:rsid w:val="00B44109"/>
    <w:rsid w:val="00B4492C"/>
    <w:rsid w:val="00B44B15"/>
    <w:rsid w:val="00B44B66"/>
    <w:rsid w:val="00B44E6F"/>
    <w:rsid w:val="00B44F45"/>
    <w:rsid w:val="00B455E8"/>
    <w:rsid w:val="00B45B28"/>
    <w:rsid w:val="00B45FEF"/>
    <w:rsid w:val="00B46364"/>
    <w:rsid w:val="00B46B0C"/>
    <w:rsid w:val="00B46B41"/>
    <w:rsid w:val="00B46D94"/>
    <w:rsid w:val="00B470BF"/>
    <w:rsid w:val="00B4720D"/>
    <w:rsid w:val="00B47313"/>
    <w:rsid w:val="00B475F1"/>
    <w:rsid w:val="00B47AF8"/>
    <w:rsid w:val="00B50B3A"/>
    <w:rsid w:val="00B51341"/>
    <w:rsid w:val="00B51360"/>
    <w:rsid w:val="00B51708"/>
    <w:rsid w:val="00B51803"/>
    <w:rsid w:val="00B519DA"/>
    <w:rsid w:val="00B521D8"/>
    <w:rsid w:val="00B52628"/>
    <w:rsid w:val="00B52931"/>
    <w:rsid w:val="00B53459"/>
    <w:rsid w:val="00B5390A"/>
    <w:rsid w:val="00B53A1E"/>
    <w:rsid w:val="00B53BC0"/>
    <w:rsid w:val="00B5497B"/>
    <w:rsid w:val="00B54D72"/>
    <w:rsid w:val="00B54EB8"/>
    <w:rsid w:val="00B554DF"/>
    <w:rsid w:val="00B55F4A"/>
    <w:rsid w:val="00B562FB"/>
    <w:rsid w:val="00B565F4"/>
    <w:rsid w:val="00B5663F"/>
    <w:rsid w:val="00B56C9C"/>
    <w:rsid w:val="00B56E39"/>
    <w:rsid w:val="00B56F58"/>
    <w:rsid w:val="00B57025"/>
    <w:rsid w:val="00B572D3"/>
    <w:rsid w:val="00B577C5"/>
    <w:rsid w:val="00B578AA"/>
    <w:rsid w:val="00B57FA0"/>
    <w:rsid w:val="00B60107"/>
    <w:rsid w:val="00B602E3"/>
    <w:rsid w:val="00B604B3"/>
    <w:rsid w:val="00B60B1F"/>
    <w:rsid w:val="00B60FA4"/>
    <w:rsid w:val="00B617EA"/>
    <w:rsid w:val="00B61873"/>
    <w:rsid w:val="00B61974"/>
    <w:rsid w:val="00B61FB5"/>
    <w:rsid w:val="00B62725"/>
    <w:rsid w:val="00B6279E"/>
    <w:rsid w:val="00B62FA7"/>
    <w:rsid w:val="00B6307E"/>
    <w:rsid w:val="00B63262"/>
    <w:rsid w:val="00B63496"/>
    <w:rsid w:val="00B63720"/>
    <w:rsid w:val="00B63819"/>
    <w:rsid w:val="00B6390B"/>
    <w:rsid w:val="00B64205"/>
    <w:rsid w:val="00B6438F"/>
    <w:rsid w:val="00B64B1B"/>
    <w:rsid w:val="00B64D34"/>
    <w:rsid w:val="00B64EB9"/>
    <w:rsid w:val="00B64FA8"/>
    <w:rsid w:val="00B65557"/>
    <w:rsid w:val="00B65577"/>
    <w:rsid w:val="00B658DD"/>
    <w:rsid w:val="00B65C6B"/>
    <w:rsid w:val="00B65DCB"/>
    <w:rsid w:val="00B65EC6"/>
    <w:rsid w:val="00B65F67"/>
    <w:rsid w:val="00B662BD"/>
    <w:rsid w:val="00B66E6E"/>
    <w:rsid w:val="00B67252"/>
    <w:rsid w:val="00B6725A"/>
    <w:rsid w:val="00B67479"/>
    <w:rsid w:val="00B67AB5"/>
    <w:rsid w:val="00B67C05"/>
    <w:rsid w:val="00B67C74"/>
    <w:rsid w:val="00B67D1F"/>
    <w:rsid w:val="00B67E75"/>
    <w:rsid w:val="00B702D5"/>
    <w:rsid w:val="00B705FE"/>
    <w:rsid w:val="00B70709"/>
    <w:rsid w:val="00B70B23"/>
    <w:rsid w:val="00B70BEE"/>
    <w:rsid w:val="00B710FE"/>
    <w:rsid w:val="00B714E9"/>
    <w:rsid w:val="00B71C5C"/>
    <w:rsid w:val="00B71F3A"/>
    <w:rsid w:val="00B722BD"/>
    <w:rsid w:val="00B722C4"/>
    <w:rsid w:val="00B723C7"/>
    <w:rsid w:val="00B72824"/>
    <w:rsid w:val="00B72AEB"/>
    <w:rsid w:val="00B72E5B"/>
    <w:rsid w:val="00B72EF5"/>
    <w:rsid w:val="00B7316D"/>
    <w:rsid w:val="00B7347A"/>
    <w:rsid w:val="00B73929"/>
    <w:rsid w:val="00B74A3E"/>
    <w:rsid w:val="00B74C11"/>
    <w:rsid w:val="00B752CB"/>
    <w:rsid w:val="00B754A3"/>
    <w:rsid w:val="00B755CD"/>
    <w:rsid w:val="00B757BA"/>
    <w:rsid w:val="00B75C62"/>
    <w:rsid w:val="00B76067"/>
    <w:rsid w:val="00B762BD"/>
    <w:rsid w:val="00B76353"/>
    <w:rsid w:val="00B76470"/>
    <w:rsid w:val="00B76534"/>
    <w:rsid w:val="00B7673C"/>
    <w:rsid w:val="00B76AE3"/>
    <w:rsid w:val="00B76E0D"/>
    <w:rsid w:val="00B778D6"/>
    <w:rsid w:val="00B77E1F"/>
    <w:rsid w:val="00B8035C"/>
    <w:rsid w:val="00B807DF"/>
    <w:rsid w:val="00B80991"/>
    <w:rsid w:val="00B80CAC"/>
    <w:rsid w:val="00B80D4B"/>
    <w:rsid w:val="00B80D66"/>
    <w:rsid w:val="00B8140D"/>
    <w:rsid w:val="00B81866"/>
    <w:rsid w:val="00B81B5B"/>
    <w:rsid w:val="00B820C8"/>
    <w:rsid w:val="00B8261F"/>
    <w:rsid w:val="00B8372C"/>
    <w:rsid w:val="00B8450C"/>
    <w:rsid w:val="00B849E7"/>
    <w:rsid w:val="00B84CB8"/>
    <w:rsid w:val="00B8508B"/>
    <w:rsid w:val="00B8524A"/>
    <w:rsid w:val="00B85339"/>
    <w:rsid w:val="00B8543E"/>
    <w:rsid w:val="00B8571A"/>
    <w:rsid w:val="00B85ED0"/>
    <w:rsid w:val="00B85FB3"/>
    <w:rsid w:val="00B86275"/>
    <w:rsid w:val="00B86904"/>
    <w:rsid w:val="00B86A4B"/>
    <w:rsid w:val="00B86F81"/>
    <w:rsid w:val="00B87045"/>
    <w:rsid w:val="00B87066"/>
    <w:rsid w:val="00B8709A"/>
    <w:rsid w:val="00B8744A"/>
    <w:rsid w:val="00B87AC0"/>
    <w:rsid w:val="00B87E6B"/>
    <w:rsid w:val="00B87FCB"/>
    <w:rsid w:val="00B905E0"/>
    <w:rsid w:val="00B908CE"/>
    <w:rsid w:val="00B90EA4"/>
    <w:rsid w:val="00B90EBF"/>
    <w:rsid w:val="00B915CF"/>
    <w:rsid w:val="00B91945"/>
    <w:rsid w:val="00B91951"/>
    <w:rsid w:val="00B91FBC"/>
    <w:rsid w:val="00B921EE"/>
    <w:rsid w:val="00B92203"/>
    <w:rsid w:val="00B922A1"/>
    <w:rsid w:val="00B9235D"/>
    <w:rsid w:val="00B92435"/>
    <w:rsid w:val="00B92535"/>
    <w:rsid w:val="00B93FF4"/>
    <w:rsid w:val="00B94261"/>
    <w:rsid w:val="00B944E1"/>
    <w:rsid w:val="00B948D2"/>
    <w:rsid w:val="00B9495C"/>
    <w:rsid w:val="00B94E1A"/>
    <w:rsid w:val="00B954E6"/>
    <w:rsid w:val="00B9598E"/>
    <w:rsid w:val="00B95B36"/>
    <w:rsid w:val="00B961BC"/>
    <w:rsid w:val="00B967EF"/>
    <w:rsid w:val="00B96E7A"/>
    <w:rsid w:val="00B9728B"/>
    <w:rsid w:val="00B97995"/>
    <w:rsid w:val="00BA0279"/>
    <w:rsid w:val="00BA108A"/>
    <w:rsid w:val="00BA1245"/>
    <w:rsid w:val="00BA143B"/>
    <w:rsid w:val="00BA164B"/>
    <w:rsid w:val="00BA1E4D"/>
    <w:rsid w:val="00BA1F0B"/>
    <w:rsid w:val="00BA1FCB"/>
    <w:rsid w:val="00BA2035"/>
    <w:rsid w:val="00BA2067"/>
    <w:rsid w:val="00BA254D"/>
    <w:rsid w:val="00BA25C8"/>
    <w:rsid w:val="00BA27FD"/>
    <w:rsid w:val="00BA28CE"/>
    <w:rsid w:val="00BA2A26"/>
    <w:rsid w:val="00BA2C40"/>
    <w:rsid w:val="00BA2CB3"/>
    <w:rsid w:val="00BA2FFB"/>
    <w:rsid w:val="00BA30F8"/>
    <w:rsid w:val="00BA30FF"/>
    <w:rsid w:val="00BA34EF"/>
    <w:rsid w:val="00BA362B"/>
    <w:rsid w:val="00BA36E2"/>
    <w:rsid w:val="00BA370A"/>
    <w:rsid w:val="00BA467B"/>
    <w:rsid w:val="00BA547A"/>
    <w:rsid w:val="00BA5C74"/>
    <w:rsid w:val="00BA636B"/>
    <w:rsid w:val="00BA64F6"/>
    <w:rsid w:val="00BA68A9"/>
    <w:rsid w:val="00BA7687"/>
    <w:rsid w:val="00BA7A83"/>
    <w:rsid w:val="00BA7BD6"/>
    <w:rsid w:val="00BB0270"/>
    <w:rsid w:val="00BB0373"/>
    <w:rsid w:val="00BB0668"/>
    <w:rsid w:val="00BB06CD"/>
    <w:rsid w:val="00BB0965"/>
    <w:rsid w:val="00BB1062"/>
    <w:rsid w:val="00BB1980"/>
    <w:rsid w:val="00BB1AC1"/>
    <w:rsid w:val="00BB1D16"/>
    <w:rsid w:val="00BB1FD0"/>
    <w:rsid w:val="00BB2449"/>
    <w:rsid w:val="00BB2457"/>
    <w:rsid w:val="00BB2892"/>
    <w:rsid w:val="00BB294E"/>
    <w:rsid w:val="00BB36D8"/>
    <w:rsid w:val="00BB3A3F"/>
    <w:rsid w:val="00BB3CF2"/>
    <w:rsid w:val="00BB4151"/>
    <w:rsid w:val="00BB45D9"/>
    <w:rsid w:val="00BB4660"/>
    <w:rsid w:val="00BB4897"/>
    <w:rsid w:val="00BB53E7"/>
    <w:rsid w:val="00BB546C"/>
    <w:rsid w:val="00BB5B1E"/>
    <w:rsid w:val="00BB5D23"/>
    <w:rsid w:val="00BB6040"/>
    <w:rsid w:val="00BB6677"/>
    <w:rsid w:val="00BB68EF"/>
    <w:rsid w:val="00BB6B93"/>
    <w:rsid w:val="00BB6BC2"/>
    <w:rsid w:val="00BB6EF2"/>
    <w:rsid w:val="00BB790E"/>
    <w:rsid w:val="00BB7D7F"/>
    <w:rsid w:val="00BB7ECF"/>
    <w:rsid w:val="00BB7F25"/>
    <w:rsid w:val="00BB7F30"/>
    <w:rsid w:val="00BC00D3"/>
    <w:rsid w:val="00BC0568"/>
    <w:rsid w:val="00BC0881"/>
    <w:rsid w:val="00BC10D5"/>
    <w:rsid w:val="00BC14EE"/>
    <w:rsid w:val="00BC1759"/>
    <w:rsid w:val="00BC1F3E"/>
    <w:rsid w:val="00BC243C"/>
    <w:rsid w:val="00BC25AA"/>
    <w:rsid w:val="00BC2803"/>
    <w:rsid w:val="00BC2B3C"/>
    <w:rsid w:val="00BC2F42"/>
    <w:rsid w:val="00BC3C34"/>
    <w:rsid w:val="00BC3F82"/>
    <w:rsid w:val="00BC401C"/>
    <w:rsid w:val="00BC42E0"/>
    <w:rsid w:val="00BC44B9"/>
    <w:rsid w:val="00BC4CE7"/>
    <w:rsid w:val="00BC4EF8"/>
    <w:rsid w:val="00BC5079"/>
    <w:rsid w:val="00BC5A30"/>
    <w:rsid w:val="00BC5F3E"/>
    <w:rsid w:val="00BC603D"/>
    <w:rsid w:val="00BC64C1"/>
    <w:rsid w:val="00BC678E"/>
    <w:rsid w:val="00BC67D6"/>
    <w:rsid w:val="00BC6D14"/>
    <w:rsid w:val="00BC72CE"/>
    <w:rsid w:val="00BC7448"/>
    <w:rsid w:val="00BD0153"/>
    <w:rsid w:val="00BD0537"/>
    <w:rsid w:val="00BD0D43"/>
    <w:rsid w:val="00BD11B7"/>
    <w:rsid w:val="00BD1862"/>
    <w:rsid w:val="00BD1FC1"/>
    <w:rsid w:val="00BD2079"/>
    <w:rsid w:val="00BD2255"/>
    <w:rsid w:val="00BD24D5"/>
    <w:rsid w:val="00BD2685"/>
    <w:rsid w:val="00BD28DC"/>
    <w:rsid w:val="00BD2A03"/>
    <w:rsid w:val="00BD3107"/>
    <w:rsid w:val="00BD369B"/>
    <w:rsid w:val="00BD3C1C"/>
    <w:rsid w:val="00BD4057"/>
    <w:rsid w:val="00BD43AD"/>
    <w:rsid w:val="00BD440A"/>
    <w:rsid w:val="00BD46F8"/>
    <w:rsid w:val="00BD4B59"/>
    <w:rsid w:val="00BD4CE9"/>
    <w:rsid w:val="00BD4ED9"/>
    <w:rsid w:val="00BD50F2"/>
    <w:rsid w:val="00BD514B"/>
    <w:rsid w:val="00BD518B"/>
    <w:rsid w:val="00BD51AB"/>
    <w:rsid w:val="00BD56E1"/>
    <w:rsid w:val="00BD57FF"/>
    <w:rsid w:val="00BD5B88"/>
    <w:rsid w:val="00BD5FDE"/>
    <w:rsid w:val="00BD6061"/>
    <w:rsid w:val="00BD63E1"/>
    <w:rsid w:val="00BD6A7F"/>
    <w:rsid w:val="00BD6A85"/>
    <w:rsid w:val="00BD6BCC"/>
    <w:rsid w:val="00BD6DE5"/>
    <w:rsid w:val="00BD6FE9"/>
    <w:rsid w:val="00BD70C9"/>
    <w:rsid w:val="00BD72E3"/>
    <w:rsid w:val="00BD7D8C"/>
    <w:rsid w:val="00BD7E96"/>
    <w:rsid w:val="00BE075A"/>
    <w:rsid w:val="00BE0DA2"/>
    <w:rsid w:val="00BE10D1"/>
    <w:rsid w:val="00BE1347"/>
    <w:rsid w:val="00BE163D"/>
    <w:rsid w:val="00BE17F0"/>
    <w:rsid w:val="00BE1823"/>
    <w:rsid w:val="00BE2089"/>
    <w:rsid w:val="00BE21A3"/>
    <w:rsid w:val="00BE25CB"/>
    <w:rsid w:val="00BE2E21"/>
    <w:rsid w:val="00BE344D"/>
    <w:rsid w:val="00BE395C"/>
    <w:rsid w:val="00BE3C67"/>
    <w:rsid w:val="00BE3F92"/>
    <w:rsid w:val="00BE3FB8"/>
    <w:rsid w:val="00BE458A"/>
    <w:rsid w:val="00BE4814"/>
    <w:rsid w:val="00BE4933"/>
    <w:rsid w:val="00BE4B9C"/>
    <w:rsid w:val="00BE4CAC"/>
    <w:rsid w:val="00BE532B"/>
    <w:rsid w:val="00BE56BB"/>
    <w:rsid w:val="00BE5D5D"/>
    <w:rsid w:val="00BE6302"/>
    <w:rsid w:val="00BE6447"/>
    <w:rsid w:val="00BE794B"/>
    <w:rsid w:val="00BE794E"/>
    <w:rsid w:val="00BE7E53"/>
    <w:rsid w:val="00BF09F2"/>
    <w:rsid w:val="00BF0CBD"/>
    <w:rsid w:val="00BF0DEC"/>
    <w:rsid w:val="00BF108B"/>
    <w:rsid w:val="00BF12C1"/>
    <w:rsid w:val="00BF12FF"/>
    <w:rsid w:val="00BF1531"/>
    <w:rsid w:val="00BF159D"/>
    <w:rsid w:val="00BF1863"/>
    <w:rsid w:val="00BF2219"/>
    <w:rsid w:val="00BF2861"/>
    <w:rsid w:val="00BF306A"/>
    <w:rsid w:val="00BF348C"/>
    <w:rsid w:val="00BF36EB"/>
    <w:rsid w:val="00BF45F8"/>
    <w:rsid w:val="00BF4934"/>
    <w:rsid w:val="00BF4984"/>
    <w:rsid w:val="00BF4AAE"/>
    <w:rsid w:val="00BF4C7F"/>
    <w:rsid w:val="00BF4EE1"/>
    <w:rsid w:val="00BF53E3"/>
    <w:rsid w:val="00BF54D7"/>
    <w:rsid w:val="00BF5FF7"/>
    <w:rsid w:val="00BF60BE"/>
    <w:rsid w:val="00BF618D"/>
    <w:rsid w:val="00BF61D2"/>
    <w:rsid w:val="00BF628C"/>
    <w:rsid w:val="00BF68B7"/>
    <w:rsid w:val="00BF6F78"/>
    <w:rsid w:val="00BF7059"/>
    <w:rsid w:val="00BF7137"/>
    <w:rsid w:val="00BF716D"/>
    <w:rsid w:val="00C0037E"/>
    <w:rsid w:val="00C009DD"/>
    <w:rsid w:val="00C00AB8"/>
    <w:rsid w:val="00C00C0D"/>
    <w:rsid w:val="00C00D31"/>
    <w:rsid w:val="00C0144A"/>
    <w:rsid w:val="00C0175A"/>
    <w:rsid w:val="00C02234"/>
    <w:rsid w:val="00C02604"/>
    <w:rsid w:val="00C02D43"/>
    <w:rsid w:val="00C02E87"/>
    <w:rsid w:val="00C0330C"/>
    <w:rsid w:val="00C036B4"/>
    <w:rsid w:val="00C03703"/>
    <w:rsid w:val="00C03ECE"/>
    <w:rsid w:val="00C044EF"/>
    <w:rsid w:val="00C04CB3"/>
    <w:rsid w:val="00C05110"/>
    <w:rsid w:val="00C05862"/>
    <w:rsid w:val="00C05AD6"/>
    <w:rsid w:val="00C05B01"/>
    <w:rsid w:val="00C06285"/>
    <w:rsid w:val="00C06C66"/>
    <w:rsid w:val="00C06E77"/>
    <w:rsid w:val="00C072F3"/>
    <w:rsid w:val="00C107D4"/>
    <w:rsid w:val="00C109AB"/>
    <w:rsid w:val="00C10A8A"/>
    <w:rsid w:val="00C10B31"/>
    <w:rsid w:val="00C1144F"/>
    <w:rsid w:val="00C11806"/>
    <w:rsid w:val="00C11883"/>
    <w:rsid w:val="00C1189A"/>
    <w:rsid w:val="00C11A2C"/>
    <w:rsid w:val="00C11DEF"/>
    <w:rsid w:val="00C12250"/>
    <w:rsid w:val="00C12762"/>
    <w:rsid w:val="00C1287E"/>
    <w:rsid w:val="00C12DC6"/>
    <w:rsid w:val="00C12EB4"/>
    <w:rsid w:val="00C133C3"/>
    <w:rsid w:val="00C134C9"/>
    <w:rsid w:val="00C1353A"/>
    <w:rsid w:val="00C136E0"/>
    <w:rsid w:val="00C13D4F"/>
    <w:rsid w:val="00C13D93"/>
    <w:rsid w:val="00C150E2"/>
    <w:rsid w:val="00C160E3"/>
    <w:rsid w:val="00C16402"/>
    <w:rsid w:val="00C1668B"/>
    <w:rsid w:val="00C1672A"/>
    <w:rsid w:val="00C16799"/>
    <w:rsid w:val="00C16A00"/>
    <w:rsid w:val="00C16BCC"/>
    <w:rsid w:val="00C16C2D"/>
    <w:rsid w:val="00C17110"/>
    <w:rsid w:val="00C174D5"/>
    <w:rsid w:val="00C17C1E"/>
    <w:rsid w:val="00C17E12"/>
    <w:rsid w:val="00C20201"/>
    <w:rsid w:val="00C204E5"/>
    <w:rsid w:val="00C20CA8"/>
    <w:rsid w:val="00C215B9"/>
    <w:rsid w:val="00C21AD0"/>
    <w:rsid w:val="00C21F46"/>
    <w:rsid w:val="00C2291A"/>
    <w:rsid w:val="00C22AAF"/>
    <w:rsid w:val="00C22D19"/>
    <w:rsid w:val="00C23176"/>
    <w:rsid w:val="00C231BC"/>
    <w:rsid w:val="00C2326A"/>
    <w:rsid w:val="00C23316"/>
    <w:rsid w:val="00C23361"/>
    <w:rsid w:val="00C2350B"/>
    <w:rsid w:val="00C23AD4"/>
    <w:rsid w:val="00C2400D"/>
    <w:rsid w:val="00C24439"/>
    <w:rsid w:val="00C24582"/>
    <w:rsid w:val="00C2525C"/>
    <w:rsid w:val="00C257FF"/>
    <w:rsid w:val="00C25AC7"/>
    <w:rsid w:val="00C2625D"/>
    <w:rsid w:val="00C268F6"/>
    <w:rsid w:val="00C269BC"/>
    <w:rsid w:val="00C26F23"/>
    <w:rsid w:val="00C27005"/>
    <w:rsid w:val="00C277F5"/>
    <w:rsid w:val="00C278C2"/>
    <w:rsid w:val="00C279EC"/>
    <w:rsid w:val="00C27ABC"/>
    <w:rsid w:val="00C27C01"/>
    <w:rsid w:val="00C305BB"/>
    <w:rsid w:val="00C3060E"/>
    <w:rsid w:val="00C306F2"/>
    <w:rsid w:val="00C308A0"/>
    <w:rsid w:val="00C30E15"/>
    <w:rsid w:val="00C31312"/>
    <w:rsid w:val="00C314BA"/>
    <w:rsid w:val="00C3185B"/>
    <w:rsid w:val="00C31866"/>
    <w:rsid w:val="00C31C04"/>
    <w:rsid w:val="00C31C43"/>
    <w:rsid w:val="00C31CD9"/>
    <w:rsid w:val="00C31EA3"/>
    <w:rsid w:val="00C32017"/>
    <w:rsid w:val="00C3233B"/>
    <w:rsid w:val="00C323C7"/>
    <w:rsid w:val="00C32470"/>
    <w:rsid w:val="00C32AEC"/>
    <w:rsid w:val="00C32E3E"/>
    <w:rsid w:val="00C33258"/>
    <w:rsid w:val="00C334DB"/>
    <w:rsid w:val="00C34186"/>
    <w:rsid w:val="00C3453A"/>
    <w:rsid w:val="00C3466F"/>
    <w:rsid w:val="00C34C9E"/>
    <w:rsid w:val="00C35E97"/>
    <w:rsid w:val="00C35F80"/>
    <w:rsid w:val="00C36A76"/>
    <w:rsid w:val="00C36F35"/>
    <w:rsid w:val="00C370F2"/>
    <w:rsid w:val="00C37205"/>
    <w:rsid w:val="00C37567"/>
    <w:rsid w:val="00C3757F"/>
    <w:rsid w:val="00C376B2"/>
    <w:rsid w:val="00C37A3A"/>
    <w:rsid w:val="00C37B4D"/>
    <w:rsid w:val="00C37BF2"/>
    <w:rsid w:val="00C37CF3"/>
    <w:rsid w:val="00C40146"/>
    <w:rsid w:val="00C40382"/>
    <w:rsid w:val="00C406BF"/>
    <w:rsid w:val="00C4072E"/>
    <w:rsid w:val="00C4075A"/>
    <w:rsid w:val="00C40CD0"/>
    <w:rsid w:val="00C40E04"/>
    <w:rsid w:val="00C41741"/>
    <w:rsid w:val="00C417E3"/>
    <w:rsid w:val="00C419CF"/>
    <w:rsid w:val="00C419F2"/>
    <w:rsid w:val="00C41AAF"/>
    <w:rsid w:val="00C41C81"/>
    <w:rsid w:val="00C4278E"/>
    <w:rsid w:val="00C42B4C"/>
    <w:rsid w:val="00C436C6"/>
    <w:rsid w:val="00C43CD8"/>
    <w:rsid w:val="00C44261"/>
    <w:rsid w:val="00C443A7"/>
    <w:rsid w:val="00C44ABF"/>
    <w:rsid w:val="00C44BF3"/>
    <w:rsid w:val="00C44D66"/>
    <w:rsid w:val="00C44F21"/>
    <w:rsid w:val="00C44F2E"/>
    <w:rsid w:val="00C458A3"/>
    <w:rsid w:val="00C45BE2"/>
    <w:rsid w:val="00C46052"/>
    <w:rsid w:val="00C460B5"/>
    <w:rsid w:val="00C460C3"/>
    <w:rsid w:val="00C4614A"/>
    <w:rsid w:val="00C462D2"/>
    <w:rsid w:val="00C465F4"/>
    <w:rsid w:val="00C469FD"/>
    <w:rsid w:val="00C46C81"/>
    <w:rsid w:val="00C4783E"/>
    <w:rsid w:val="00C47999"/>
    <w:rsid w:val="00C47C66"/>
    <w:rsid w:val="00C47E13"/>
    <w:rsid w:val="00C47EEF"/>
    <w:rsid w:val="00C50066"/>
    <w:rsid w:val="00C504AF"/>
    <w:rsid w:val="00C505E4"/>
    <w:rsid w:val="00C507CE"/>
    <w:rsid w:val="00C50932"/>
    <w:rsid w:val="00C509AA"/>
    <w:rsid w:val="00C50B04"/>
    <w:rsid w:val="00C50CFD"/>
    <w:rsid w:val="00C50F8F"/>
    <w:rsid w:val="00C50F96"/>
    <w:rsid w:val="00C51316"/>
    <w:rsid w:val="00C51997"/>
    <w:rsid w:val="00C51A3E"/>
    <w:rsid w:val="00C51EAB"/>
    <w:rsid w:val="00C51EF1"/>
    <w:rsid w:val="00C52149"/>
    <w:rsid w:val="00C52223"/>
    <w:rsid w:val="00C5230B"/>
    <w:rsid w:val="00C5239C"/>
    <w:rsid w:val="00C52CD3"/>
    <w:rsid w:val="00C53A72"/>
    <w:rsid w:val="00C53B11"/>
    <w:rsid w:val="00C54071"/>
    <w:rsid w:val="00C544BD"/>
    <w:rsid w:val="00C54578"/>
    <w:rsid w:val="00C54C47"/>
    <w:rsid w:val="00C54EA8"/>
    <w:rsid w:val="00C55076"/>
    <w:rsid w:val="00C554BB"/>
    <w:rsid w:val="00C55D30"/>
    <w:rsid w:val="00C560F3"/>
    <w:rsid w:val="00C565B9"/>
    <w:rsid w:val="00C57100"/>
    <w:rsid w:val="00C5786A"/>
    <w:rsid w:val="00C60807"/>
    <w:rsid w:val="00C608EE"/>
    <w:rsid w:val="00C608FA"/>
    <w:rsid w:val="00C60D2D"/>
    <w:rsid w:val="00C610A8"/>
    <w:rsid w:val="00C61341"/>
    <w:rsid w:val="00C615AD"/>
    <w:rsid w:val="00C61B3B"/>
    <w:rsid w:val="00C61B51"/>
    <w:rsid w:val="00C61E41"/>
    <w:rsid w:val="00C623AF"/>
    <w:rsid w:val="00C623C0"/>
    <w:rsid w:val="00C625B8"/>
    <w:rsid w:val="00C62841"/>
    <w:rsid w:val="00C62D33"/>
    <w:rsid w:val="00C62E1F"/>
    <w:rsid w:val="00C62F04"/>
    <w:rsid w:val="00C63BFE"/>
    <w:rsid w:val="00C64BEB"/>
    <w:rsid w:val="00C64C6B"/>
    <w:rsid w:val="00C65496"/>
    <w:rsid w:val="00C6559A"/>
    <w:rsid w:val="00C65644"/>
    <w:rsid w:val="00C65738"/>
    <w:rsid w:val="00C659CD"/>
    <w:rsid w:val="00C662D9"/>
    <w:rsid w:val="00C66C28"/>
    <w:rsid w:val="00C66C7D"/>
    <w:rsid w:val="00C671E3"/>
    <w:rsid w:val="00C67212"/>
    <w:rsid w:val="00C6778E"/>
    <w:rsid w:val="00C67AB4"/>
    <w:rsid w:val="00C700E5"/>
    <w:rsid w:val="00C70898"/>
    <w:rsid w:val="00C70E6D"/>
    <w:rsid w:val="00C70EFA"/>
    <w:rsid w:val="00C7173C"/>
    <w:rsid w:val="00C718C0"/>
    <w:rsid w:val="00C71B54"/>
    <w:rsid w:val="00C7234E"/>
    <w:rsid w:val="00C724D5"/>
    <w:rsid w:val="00C72978"/>
    <w:rsid w:val="00C72EB7"/>
    <w:rsid w:val="00C72ED0"/>
    <w:rsid w:val="00C73415"/>
    <w:rsid w:val="00C739E7"/>
    <w:rsid w:val="00C74150"/>
    <w:rsid w:val="00C744B2"/>
    <w:rsid w:val="00C74ACD"/>
    <w:rsid w:val="00C74F59"/>
    <w:rsid w:val="00C74FB9"/>
    <w:rsid w:val="00C75011"/>
    <w:rsid w:val="00C75389"/>
    <w:rsid w:val="00C757A6"/>
    <w:rsid w:val="00C758BB"/>
    <w:rsid w:val="00C75B05"/>
    <w:rsid w:val="00C75E4B"/>
    <w:rsid w:val="00C76B12"/>
    <w:rsid w:val="00C771BA"/>
    <w:rsid w:val="00C774A3"/>
    <w:rsid w:val="00C778E4"/>
    <w:rsid w:val="00C77E00"/>
    <w:rsid w:val="00C800CB"/>
    <w:rsid w:val="00C8151F"/>
    <w:rsid w:val="00C81822"/>
    <w:rsid w:val="00C819B9"/>
    <w:rsid w:val="00C82103"/>
    <w:rsid w:val="00C82422"/>
    <w:rsid w:val="00C82476"/>
    <w:rsid w:val="00C829B3"/>
    <w:rsid w:val="00C82F5E"/>
    <w:rsid w:val="00C8377E"/>
    <w:rsid w:val="00C83A3D"/>
    <w:rsid w:val="00C84348"/>
    <w:rsid w:val="00C843E5"/>
    <w:rsid w:val="00C84579"/>
    <w:rsid w:val="00C8490F"/>
    <w:rsid w:val="00C84A5B"/>
    <w:rsid w:val="00C84D4A"/>
    <w:rsid w:val="00C85030"/>
    <w:rsid w:val="00C851F0"/>
    <w:rsid w:val="00C8526C"/>
    <w:rsid w:val="00C8537D"/>
    <w:rsid w:val="00C858E0"/>
    <w:rsid w:val="00C86242"/>
    <w:rsid w:val="00C86296"/>
    <w:rsid w:val="00C864D5"/>
    <w:rsid w:val="00C86566"/>
    <w:rsid w:val="00C86705"/>
    <w:rsid w:val="00C867C0"/>
    <w:rsid w:val="00C867E8"/>
    <w:rsid w:val="00C8686B"/>
    <w:rsid w:val="00C86B9E"/>
    <w:rsid w:val="00C86CA5"/>
    <w:rsid w:val="00C872A3"/>
    <w:rsid w:val="00C87CDE"/>
    <w:rsid w:val="00C87CE8"/>
    <w:rsid w:val="00C87D94"/>
    <w:rsid w:val="00C87EF1"/>
    <w:rsid w:val="00C87F03"/>
    <w:rsid w:val="00C87FAF"/>
    <w:rsid w:val="00C87FF5"/>
    <w:rsid w:val="00C904CB"/>
    <w:rsid w:val="00C90573"/>
    <w:rsid w:val="00C907BB"/>
    <w:rsid w:val="00C90922"/>
    <w:rsid w:val="00C910B6"/>
    <w:rsid w:val="00C916DF"/>
    <w:rsid w:val="00C921E4"/>
    <w:rsid w:val="00C922DB"/>
    <w:rsid w:val="00C9234F"/>
    <w:rsid w:val="00C92956"/>
    <w:rsid w:val="00C9305D"/>
    <w:rsid w:val="00C9314C"/>
    <w:rsid w:val="00C9341D"/>
    <w:rsid w:val="00C93651"/>
    <w:rsid w:val="00C93BCB"/>
    <w:rsid w:val="00C947A5"/>
    <w:rsid w:val="00C94C72"/>
    <w:rsid w:val="00C94F58"/>
    <w:rsid w:val="00C951E4"/>
    <w:rsid w:val="00C95396"/>
    <w:rsid w:val="00C95618"/>
    <w:rsid w:val="00C95887"/>
    <w:rsid w:val="00C960CC"/>
    <w:rsid w:val="00C962E6"/>
    <w:rsid w:val="00C963D4"/>
    <w:rsid w:val="00C96C61"/>
    <w:rsid w:val="00C96F1D"/>
    <w:rsid w:val="00C9790F"/>
    <w:rsid w:val="00C97A1C"/>
    <w:rsid w:val="00C97C8A"/>
    <w:rsid w:val="00C97D25"/>
    <w:rsid w:val="00C97FFE"/>
    <w:rsid w:val="00CA008F"/>
    <w:rsid w:val="00CA0261"/>
    <w:rsid w:val="00CA0611"/>
    <w:rsid w:val="00CA0694"/>
    <w:rsid w:val="00CA0870"/>
    <w:rsid w:val="00CA0976"/>
    <w:rsid w:val="00CA0DBE"/>
    <w:rsid w:val="00CA0ED0"/>
    <w:rsid w:val="00CA1037"/>
    <w:rsid w:val="00CA1211"/>
    <w:rsid w:val="00CA176D"/>
    <w:rsid w:val="00CA19F4"/>
    <w:rsid w:val="00CA1FF2"/>
    <w:rsid w:val="00CA2B6F"/>
    <w:rsid w:val="00CA31B1"/>
    <w:rsid w:val="00CA3D80"/>
    <w:rsid w:val="00CA44E0"/>
    <w:rsid w:val="00CA49DF"/>
    <w:rsid w:val="00CA5178"/>
    <w:rsid w:val="00CA5485"/>
    <w:rsid w:val="00CA5630"/>
    <w:rsid w:val="00CA57DD"/>
    <w:rsid w:val="00CA58B9"/>
    <w:rsid w:val="00CA59B7"/>
    <w:rsid w:val="00CA59D5"/>
    <w:rsid w:val="00CA5E43"/>
    <w:rsid w:val="00CA6195"/>
    <w:rsid w:val="00CA644D"/>
    <w:rsid w:val="00CA684D"/>
    <w:rsid w:val="00CA6B83"/>
    <w:rsid w:val="00CA6BA6"/>
    <w:rsid w:val="00CA6E2F"/>
    <w:rsid w:val="00CA768B"/>
    <w:rsid w:val="00CB04A4"/>
    <w:rsid w:val="00CB077F"/>
    <w:rsid w:val="00CB0ED4"/>
    <w:rsid w:val="00CB11D5"/>
    <w:rsid w:val="00CB1E78"/>
    <w:rsid w:val="00CB2C0A"/>
    <w:rsid w:val="00CB33CF"/>
    <w:rsid w:val="00CB3C4D"/>
    <w:rsid w:val="00CB41DE"/>
    <w:rsid w:val="00CB431E"/>
    <w:rsid w:val="00CB447C"/>
    <w:rsid w:val="00CB45DC"/>
    <w:rsid w:val="00CB4CEA"/>
    <w:rsid w:val="00CB4EA8"/>
    <w:rsid w:val="00CB50DF"/>
    <w:rsid w:val="00CB51A1"/>
    <w:rsid w:val="00CB5384"/>
    <w:rsid w:val="00CB5507"/>
    <w:rsid w:val="00CB5587"/>
    <w:rsid w:val="00CB5990"/>
    <w:rsid w:val="00CB59E2"/>
    <w:rsid w:val="00CB5CFC"/>
    <w:rsid w:val="00CB5EDB"/>
    <w:rsid w:val="00CB61B9"/>
    <w:rsid w:val="00CB632D"/>
    <w:rsid w:val="00CB64F8"/>
    <w:rsid w:val="00CB64F9"/>
    <w:rsid w:val="00CB6BA1"/>
    <w:rsid w:val="00CB6BA2"/>
    <w:rsid w:val="00CB6D90"/>
    <w:rsid w:val="00CB6E2E"/>
    <w:rsid w:val="00CB7272"/>
    <w:rsid w:val="00CB7DE0"/>
    <w:rsid w:val="00CB7F1E"/>
    <w:rsid w:val="00CC0266"/>
    <w:rsid w:val="00CC089F"/>
    <w:rsid w:val="00CC0A18"/>
    <w:rsid w:val="00CC1814"/>
    <w:rsid w:val="00CC1C59"/>
    <w:rsid w:val="00CC1CA8"/>
    <w:rsid w:val="00CC1F60"/>
    <w:rsid w:val="00CC2241"/>
    <w:rsid w:val="00CC2285"/>
    <w:rsid w:val="00CC2479"/>
    <w:rsid w:val="00CC28F1"/>
    <w:rsid w:val="00CC2B71"/>
    <w:rsid w:val="00CC30FD"/>
    <w:rsid w:val="00CC42A5"/>
    <w:rsid w:val="00CC43DF"/>
    <w:rsid w:val="00CC4427"/>
    <w:rsid w:val="00CC4A50"/>
    <w:rsid w:val="00CC4FD9"/>
    <w:rsid w:val="00CC5339"/>
    <w:rsid w:val="00CC5D16"/>
    <w:rsid w:val="00CC5D46"/>
    <w:rsid w:val="00CC6421"/>
    <w:rsid w:val="00CC65F8"/>
    <w:rsid w:val="00CC69AF"/>
    <w:rsid w:val="00CC6A40"/>
    <w:rsid w:val="00CC6C31"/>
    <w:rsid w:val="00CC6E1B"/>
    <w:rsid w:val="00CC6F6D"/>
    <w:rsid w:val="00CC7904"/>
    <w:rsid w:val="00CC7C0B"/>
    <w:rsid w:val="00CC7D09"/>
    <w:rsid w:val="00CC7DBA"/>
    <w:rsid w:val="00CD0449"/>
    <w:rsid w:val="00CD0A29"/>
    <w:rsid w:val="00CD0DB8"/>
    <w:rsid w:val="00CD1622"/>
    <w:rsid w:val="00CD198C"/>
    <w:rsid w:val="00CD1FCC"/>
    <w:rsid w:val="00CD2134"/>
    <w:rsid w:val="00CD2340"/>
    <w:rsid w:val="00CD2BE8"/>
    <w:rsid w:val="00CD2C55"/>
    <w:rsid w:val="00CD2EFE"/>
    <w:rsid w:val="00CD3090"/>
    <w:rsid w:val="00CD3128"/>
    <w:rsid w:val="00CD32BE"/>
    <w:rsid w:val="00CD3561"/>
    <w:rsid w:val="00CD3779"/>
    <w:rsid w:val="00CD3AEB"/>
    <w:rsid w:val="00CD3CCF"/>
    <w:rsid w:val="00CD40DD"/>
    <w:rsid w:val="00CD42BF"/>
    <w:rsid w:val="00CD4926"/>
    <w:rsid w:val="00CD5182"/>
    <w:rsid w:val="00CD54CA"/>
    <w:rsid w:val="00CD581D"/>
    <w:rsid w:val="00CD5C3C"/>
    <w:rsid w:val="00CD628B"/>
    <w:rsid w:val="00CD6464"/>
    <w:rsid w:val="00CD65B4"/>
    <w:rsid w:val="00CD6A79"/>
    <w:rsid w:val="00CD716B"/>
    <w:rsid w:val="00CD78FB"/>
    <w:rsid w:val="00CD7A5F"/>
    <w:rsid w:val="00CD7C5F"/>
    <w:rsid w:val="00CE0005"/>
    <w:rsid w:val="00CE00A5"/>
    <w:rsid w:val="00CE0136"/>
    <w:rsid w:val="00CE03E8"/>
    <w:rsid w:val="00CE0629"/>
    <w:rsid w:val="00CE06BA"/>
    <w:rsid w:val="00CE083F"/>
    <w:rsid w:val="00CE0A12"/>
    <w:rsid w:val="00CE0A1E"/>
    <w:rsid w:val="00CE0B46"/>
    <w:rsid w:val="00CE1B74"/>
    <w:rsid w:val="00CE26D8"/>
    <w:rsid w:val="00CE2D57"/>
    <w:rsid w:val="00CE3007"/>
    <w:rsid w:val="00CE3834"/>
    <w:rsid w:val="00CE398B"/>
    <w:rsid w:val="00CE3E43"/>
    <w:rsid w:val="00CE415A"/>
    <w:rsid w:val="00CE4208"/>
    <w:rsid w:val="00CE452E"/>
    <w:rsid w:val="00CE4633"/>
    <w:rsid w:val="00CE46E9"/>
    <w:rsid w:val="00CE4A6A"/>
    <w:rsid w:val="00CE587B"/>
    <w:rsid w:val="00CE592F"/>
    <w:rsid w:val="00CE59B2"/>
    <w:rsid w:val="00CE5A52"/>
    <w:rsid w:val="00CE604E"/>
    <w:rsid w:val="00CE67D5"/>
    <w:rsid w:val="00CE705E"/>
    <w:rsid w:val="00CE737D"/>
    <w:rsid w:val="00CE74F8"/>
    <w:rsid w:val="00CE7946"/>
    <w:rsid w:val="00CF0D6D"/>
    <w:rsid w:val="00CF0F28"/>
    <w:rsid w:val="00CF118C"/>
    <w:rsid w:val="00CF1479"/>
    <w:rsid w:val="00CF14A8"/>
    <w:rsid w:val="00CF1681"/>
    <w:rsid w:val="00CF1839"/>
    <w:rsid w:val="00CF1A3C"/>
    <w:rsid w:val="00CF1E37"/>
    <w:rsid w:val="00CF1E9D"/>
    <w:rsid w:val="00CF1EC7"/>
    <w:rsid w:val="00CF27E2"/>
    <w:rsid w:val="00CF2C94"/>
    <w:rsid w:val="00CF2CE7"/>
    <w:rsid w:val="00CF347F"/>
    <w:rsid w:val="00CF35A2"/>
    <w:rsid w:val="00CF36D7"/>
    <w:rsid w:val="00CF3845"/>
    <w:rsid w:val="00CF3FB6"/>
    <w:rsid w:val="00CF42F8"/>
    <w:rsid w:val="00CF5470"/>
    <w:rsid w:val="00CF54F3"/>
    <w:rsid w:val="00CF57E1"/>
    <w:rsid w:val="00CF5B06"/>
    <w:rsid w:val="00CF6384"/>
    <w:rsid w:val="00CF693B"/>
    <w:rsid w:val="00CF6B56"/>
    <w:rsid w:val="00CF7185"/>
    <w:rsid w:val="00CF7657"/>
    <w:rsid w:val="00CF7BD3"/>
    <w:rsid w:val="00CF7DCB"/>
    <w:rsid w:val="00D0020C"/>
    <w:rsid w:val="00D004FF"/>
    <w:rsid w:val="00D00621"/>
    <w:rsid w:val="00D00750"/>
    <w:rsid w:val="00D007DB"/>
    <w:rsid w:val="00D00800"/>
    <w:rsid w:val="00D00CF4"/>
    <w:rsid w:val="00D014D9"/>
    <w:rsid w:val="00D015CF"/>
    <w:rsid w:val="00D01A07"/>
    <w:rsid w:val="00D01A40"/>
    <w:rsid w:val="00D01A71"/>
    <w:rsid w:val="00D01B9A"/>
    <w:rsid w:val="00D01D92"/>
    <w:rsid w:val="00D01F0F"/>
    <w:rsid w:val="00D020EA"/>
    <w:rsid w:val="00D027BF"/>
    <w:rsid w:val="00D02DBC"/>
    <w:rsid w:val="00D031B5"/>
    <w:rsid w:val="00D03BA0"/>
    <w:rsid w:val="00D045F3"/>
    <w:rsid w:val="00D052F1"/>
    <w:rsid w:val="00D05303"/>
    <w:rsid w:val="00D058B7"/>
    <w:rsid w:val="00D05AE3"/>
    <w:rsid w:val="00D0606C"/>
    <w:rsid w:val="00D060ED"/>
    <w:rsid w:val="00D06431"/>
    <w:rsid w:val="00D06D36"/>
    <w:rsid w:val="00D070E6"/>
    <w:rsid w:val="00D07204"/>
    <w:rsid w:val="00D07331"/>
    <w:rsid w:val="00D07816"/>
    <w:rsid w:val="00D10044"/>
    <w:rsid w:val="00D10279"/>
    <w:rsid w:val="00D10303"/>
    <w:rsid w:val="00D10510"/>
    <w:rsid w:val="00D10789"/>
    <w:rsid w:val="00D10FC2"/>
    <w:rsid w:val="00D11749"/>
    <w:rsid w:val="00D11752"/>
    <w:rsid w:val="00D1214B"/>
    <w:rsid w:val="00D12596"/>
    <w:rsid w:val="00D1269D"/>
    <w:rsid w:val="00D128EA"/>
    <w:rsid w:val="00D12924"/>
    <w:rsid w:val="00D12995"/>
    <w:rsid w:val="00D12A5E"/>
    <w:rsid w:val="00D1304A"/>
    <w:rsid w:val="00D131D7"/>
    <w:rsid w:val="00D13331"/>
    <w:rsid w:val="00D13B0B"/>
    <w:rsid w:val="00D13D08"/>
    <w:rsid w:val="00D142E7"/>
    <w:rsid w:val="00D14B9B"/>
    <w:rsid w:val="00D14EE2"/>
    <w:rsid w:val="00D150A7"/>
    <w:rsid w:val="00D15AAC"/>
    <w:rsid w:val="00D15BB4"/>
    <w:rsid w:val="00D15BBF"/>
    <w:rsid w:val="00D15C3A"/>
    <w:rsid w:val="00D15F3B"/>
    <w:rsid w:val="00D15FD2"/>
    <w:rsid w:val="00D166DD"/>
    <w:rsid w:val="00D16C2F"/>
    <w:rsid w:val="00D16EED"/>
    <w:rsid w:val="00D16F1B"/>
    <w:rsid w:val="00D16FD9"/>
    <w:rsid w:val="00D17072"/>
    <w:rsid w:val="00D17346"/>
    <w:rsid w:val="00D17667"/>
    <w:rsid w:val="00D17F15"/>
    <w:rsid w:val="00D20287"/>
    <w:rsid w:val="00D2086E"/>
    <w:rsid w:val="00D2091B"/>
    <w:rsid w:val="00D20B05"/>
    <w:rsid w:val="00D2106D"/>
    <w:rsid w:val="00D211A3"/>
    <w:rsid w:val="00D2123A"/>
    <w:rsid w:val="00D213BB"/>
    <w:rsid w:val="00D21594"/>
    <w:rsid w:val="00D21636"/>
    <w:rsid w:val="00D21F02"/>
    <w:rsid w:val="00D21FA9"/>
    <w:rsid w:val="00D226D5"/>
    <w:rsid w:val="00D233DE"/>
    <w:rsid w:val="00D235A1"/>
    <w:rsid w:val="00D236B1"/>
    <w:rsid w:val="00D237E9"/>
    <w:rsid w:val="00D239C7"/>
    <w:rsid w:val="00D23AA7"/>
    <w:rsid w:val="00D23C9C"/>
    <w:rsid w:val="00D24707"/>
    <w:rsid w:val="00D2496A"/>
    <w:rsid w:val="00D24B83"/>
    <w:rsid w:val="00D25064"/>
    <w:rsid w:val="00D251C7"/>
    <w:rsid w:val="00D25215"/>
    <w:rsid w:val="00D25664"/>
    <w:rsid w:val="00D2577F"/>
    <w:rsid w:val="00D2599A"/>
    <w:rsid w:val="00D25F77"/>
    <w:rsid w:val="00D25FC0"/>
    <w:rsid w:val="00D25FE7"/>
    <w:rsid w:val="00D2607D"/>
    <w:rsid w:val="00D26256"/>
    <w:rsid w:val="00D26AB9"/>
    <w:rsid w:val="00D26BCD"/>
    <w:rsid w:val="00D26BD9"/>
    <w:rsid w:val="00D27420"/>
    <w:rsid w:val="00D274D1"/>
    <w:rsid w:val="00D30108"/>
    <w:rsid w:val="00D30A91"/>
    <w:rsid w:val="00D31722"/>
    <w:rsid w:val="00D319BE"/>
    <w:rsid w:val="00D319F4"/>
    <w:rsid w:val="00D31B7C"/>
    <w:rsid w:val="00D31F9B"/>
    <w:rsid w:val="00D31FAC"/>
    <w:rsid w:val="00D327D6"/>
    <w:rsid w:val="00D32A9B"/>
    <w:rsid w:val="00D32B95"/>
    <w:rsid w:val="00D32E2E"/>
    <w:rsid w:val="00D33DCE"/>
    <w:rsid w:val="00D353E6"/>
    <w:rsid w:val="00D3548D"/>
    <w:rsid w:val="00D3671B"/>
    <w:rsid w:val="00D372E5"/>
    <w:rsid w:val="00D3743A"/>
    <w:rsid w:val="00D374B2"/>
    <w:rsid w:val="00D37909"/>
    <w:rsid w:val="00D37A48"/>
    <w:rsid w:val="00D37AEF"/>
    <w:rsid w:val="00D37DA4"/>
    <w:rsid w:val="00D37E2C"/>
    <w:rsid w:val="00D403E0"/>
    <w:rsid w:val="00D4081D"/>
    <w:rsid w:val="00D40C29"/>
    <w:rsid w:val="00D41294"/>
    <w:rsid w:val="00D414F9"/>
    <w:rsid w:val="00D4165F"/>
    <w:rsid w:val="00D416B1"/>
    <w:rsid w:val="00D416BE"/>
    <w:rsid w:val="00D41AF1"/>
    <w:rsid w:val="00D41CEC"/>
    <w:rsid w:val="00D427D9"/>
    <w:rsid w:val="00D43400"/>
    <w:rsid w:val="00D434E5"/>
    <w:rsid w:val="00D436CC"/>
    <w:rsid w:val="00D4387A"/>
    <w:rsid w:val="00D439A5"/>
    <w:rsid w:val="00D448FD"/>
    <w:rsid w:val="00D44C9C"/>
    <w:rsid w:val="00D44FAB"/>
    <w:rsid w:val="00D4502E"/>
    <w:rsid w:val="00D4573D"/>
    <w:rsid w:val="00D45877"/>
    <w:rsid w:val="00D45915"/>
    <w:rsid w:val="00D45C89"/>
    <w:rsid w:val="00D45EC6"/>
    <w:rsid w:val="00D46226"/>
    <w:rsid w:val="00D4634A"/>
    <w:rsid w:val="00D4687D"/>
    <w:rsid w:val="00D46BA6"/>
    <w:rsid w:val="00D47CA1"/>
    <w:rsid w:val="00D47F39"/>
    <w:rsid w:val="00D5025E"/>
    <w:rsid w:val="00D50299"/>
    <w:rsid w:val="00D50CBC"/>
    <w:rsid w:val="00D50E84"/>
    <w:rsid w:val="00D50F81"/>
    <w:rsid w:val="00D51A07"/>
    <w:rsid w:val="00D51CAF"/>
    <w:rsid w:val="00D51E70"/>
    <w:rsid w:val="00D51E8E"/>
    <w:rsid w:val="00D51FA1"/>
    <w:rsid w:val="00D520D5"/>
    <w:rsid w:val="00D52690"/>
    <w:rsid w:val="00D52ADD"/>
    <w:rsid w:val="00D52B99"/>
    <w:rsid w:val="00D53D62"/>
    <w:rsid w:val="00D545A7"/>
    <w:rsid w:val="00D54731"/>
    <w:rsid w:val="00D5480B"/>
    <w:rsid w:val="00D5488D"/>
    <w:rsid w:val="00D5584C"/>
    <w:rsid w:val="00D55931"/>
    <w:rsid w:val="00D55B24"/>
    <w:rsid w:val="00D55BC8"/>
    <w:rsid w:val="00D5709B"/>
    <w:rsid w:val="00D57124"/>
    <w:rsid w:val="00D573AE"/>
    <w:rsid w:val="00D57CCF"/>
    <w:rsid w:val="00D57EAD"/>
    <w:rsid w:val="00D600F6"/>
    <w:rsid w:val="00D6065F"/>
    <w:rsid w:val="00D606AA"/>
    <w:rsid w:val="00D60CCC"/>
    <w:rsid w:val="00D60E29"/>
    <w:rsid w:val="00D61126"/>
    <w:rsid w:val="00D6126D"/>
    <w:rsid w:val="00D6171F"/>
    <w:rsid w:val="00D61A47"/>
    <w:rsid w:val="00D61D35"/>
    <w:rsid w:val="00D6237C"/>
    <w:rsid w:val="00D62A5A"/>
    <w:rsid w:val="00D62C14"/>
    <w:rsid w:val="00D6371C"/>
    <w:rsid w:val="00D6420C"/>
    <w:rsid w:val="00D64625"/>
    <w:rsid w:val="00D6495A"/>
    <w:rsid w:val="00D64EA6"/>
    <w:rsid w:val="00D656FE"/>
    <w:rsid w:val="00D65A4B"/>
    <w:rsid w:val="00D65D49"/>
    <w:rsid w:val="00D65F88"/>
    <w:rsid w:val="00D66346"/>
    <w:rsid w:val="00D6665D"/>
    <w:rsid w:val="00D667ED"/>
    <w:rsid w:val="00D66FFF"/>
    <w:rsid w:val="00D67E76"/>
    <w:rsid w:val="00D70EF3"/>
    <w:rsid w:val="00D710F5"/>
    <w:rsid w:val="00D713C7"/>
    <w:rsid w:val="00D71522"/>
    <w:rsid w:val="00D716FB"/>
    <w:rsid w:val="00D71A5E"/>
    <w:rsid w:val="00D71A81"/>
    <w:rsid w:val="00D71ACA"/>
    <w:rsid w:val="00D71B34"/>
    <w:rsid w:val="00D71F7A"/>
    <w:rsid w:val="00D7217E"/>
    <w:rsid w:val="00D722CE"/>
    <w:rsid w:val="00D72BCE"/>
    <w:rsid w:val="00D72FAE"/>
    <w:rsid w:val="00D73B96"/>
    <w:rsid w:val="00D741AC"/>
    <w:rsid w:val="00D74252"/>
    <w:rsid w:val="00D743E6"/>
    <w:rsid w:val="00D74916"/>
    <w:rsid w:val="00D74F5F"/>
    <w:rsid w:val="00D75126"/>
    <w:rsid w:val="00D752F2"/>
    <w:rsid w:val="00D75DE2"/>
    <w:rsid w:val="00D76AE1"/>
    <w:rsid w:val="00D76EE3"/>
    <w:rsid w:val="00D77429"/>
    <w:rsid w:val="00D774BB"/>
    <w:rsid w:val="00D803BE"/>
    <w:rsid w:val="00D804DE"/>
    <w:rsid w:val="00D805B8"/>
    <w:rsid w:val="00D8061D"/>
    <w:rsid w:val="00D812A5"/>
    <w:rsid w:val="00D815CC"/>
    <w:rsid w:val="00D81760"/>
    <w:rsid w:val="00D81C62"/>
    <w:rsid w:val="00D81C75"/>
    <w:rsid w:val="00D81FEA"/>
    <w:rsid w:val="00D82134"/>
    <w:rsid w:val="00D82550"/>
    <w:rsid w:val="00D82600"/>
    <w:rsid w:val="00D82988"/>
    <w:rsid w:val="00D82DE6"/>
    <w:rsid w:val="00D82FC1"/>
    <w:rsid w:val="00D83236"/>
    <w:rsid w:val="00D8381C"/>
    <w:rsid w:val="00D83CC7"/>
    <w:rsid w:val="00D83DBD"/>
    <w:rsid w:val="00D840F1"/>
    <w:rsid w:val="00D84190"/>
    <w:rsid w:val="00D843F4"/>
    <w:rsid w:val="00D847E1"/>
    <w:rsid w:val="00D84EA3"/>
    <w:rsid w:val="00D8537A"/>
    <w:rsid w:val="00D85611"/>
    <w:rsid w:val="00D85757"/>
    <w:rsid w:val="00D85B80"/>
    <w:rsid w:val="00D85C2C"/>
    <w:rsid w:val="00D85DC3"/>
    <w:rsid w:val="00D86010"/>
    <w:rsid w:val="00D860F4"/>
    <w:rsid w:val="00D86864"/>
    <w:rsid w:val="00D86FCF"/>
    <w:rsid w:val="00D87003"/>
    <w:rsid w:val="00D87069"/>
    <w:rsid w:val="00D871C0"/>
    <w:rsid w:val="00D8781A"/>
    <w:rsid w:val="00D8787D"/>
    <w:rsid w:val="00D87CC0"/>
    <w:rsid w:val="00D87CCD"/>
    <w:rsid w:val="00D9015B"/>
    <w:rsid w:val="00D90292"/>
    <w:rsid w:val="00D90857"/>
    <w:rsid w:val="00D90C03"/>
    <w:rsid w:val="00D90C22"/>
    <w:rsid w:val="00D90CBE"/>
    <w:rsid w:val="00D91063"/>
    <w:rsid w:val="00D91301"/>
    <w:rsid w:val="00D91E3C"/>
    <w:rsid w:val="00D91F8A"/>
    <w:rsid w:val="00D92A2B"/>
    <w:rsid w:val="00D92C25"/>
    <w:rsid w:val="00D93374"/>
    <w:rsid w:val="00D93462"/>
    <w:rsid w:val="00D93A72"/>
    <w:rsid w:val="00D93B92"/>
    <w:rsid w:val="00D93C7A"/>
    <w:rsid w:val="00D94495"/>
    <w:rsid w:val="00D94940"/>
    <w:rsid w:val="00D95084"/>
    <w:rsid w:val="00D95135"/>
    <w:rsid w:val="00D9523E"/>
    <w:rsid w:val="00D9551D"/>
    <w:rsid w:val="00D9551E"/>
    <w:rsid w:val="00D956E2"/>
    <w:rsid w:val="00D95EBF"/>
    <w:rsid w:val="00D96BAA"/>
    <w:rsid w:val="00D96BF1"/>
    <w:rsid w:val="00D9711D"/>
    <w:rsid w:val="00D972E1"/>
    <w:rsid w:val="00D9742B"/>
    <w:rsid w:val="00D975D1"/>
    <w:rsid w:val="00DA02F1"/>
    <w:rsid w:val="00DA0530"/>
    <w:rsid w:val="00DA059D"/>
    <w:rsid w:val="00DA0878"/>
    <w:rsid w:val="00DA0ED1"/>
    <w:rsid w:val="00DA1AE8"/>
    <w:rsid w:val="00DA1E22"/>
    <w:rsid w:val="00DA2DB4"/>
    <w:rsid w:val="00DA2F3A"/>
    <w:rsid w:val="00DA2F55"/>
    <w:rsid w:val="00DA3BD8"/>
    <w:rsid w:val="00DA3DBA"/>
    <w:rsid w:val="00DA4056"/>
    <w:rsid w:val="00DA429E"/>
    <w:rsid w:val="00DA4323"/>
    <w:rsid w:val="00DA4539"/>
    <w:rsid w:val="00DA50F6"/>
    <w:rsid w:val="00DA51BF"/>
    <w:rsid w:val="00DA5356"/>
    <w:rsid w:val="00DA5D26"/>
    <w:rsid w:val="00DA5D8B"/>
    <w:rsid w:val="00DA614C"/>
    <w:rsid w:val="00DA657E"/>
    <w:rsid w:val="00DA6849"/>
    <w:rsid w:val="00DA6985"/>
    <w:rsid w:val="00DA6A9D"/>
    <w:rsid w:val="00DB05D5"/>
    <w:rsid w:val="00DB11AB"/>
    <w:rsid w:val="00DB1485"/>
    <w:rsid w:val="00DB18C9"/>
    <w:rsid w:val="00DB194B"/>
    <w:rsid w:val="00DB1993"/>
    <w:rsid w:val="00DB22CF"/>
    <w:rsid w:val="00DB2336"/>
    <w:rsid w:val="00DB3050"/>
    <w:rsid w:val="00DB39A7"/>
    <w:rsid w:val="00DB4064"/>
    <w:rsid w:val="00DB41FD"/>
    <w:rsid w:val="00DB4290"/>
    <w:rsid w:val="00DB44E0"/>
    <w:rsid w:val="00DB46B0"/>
    <w:rsid w:val="00DB4765"/>
    <w:rsid w:val="00DB4E1B"/>
    <w:rsid w:val="00DB502E"/>
    <w:rsid w:val="00DB55B9"/>
    <w:rsid w:val="00DB59D7"/>
    <w:rsid w:val="00DB5B10"/>
    <w:rsid w:val="00DB5C0E"/>
    <w:rsid w:val="00DB5D4B"/>
    <w:rsid w:val="00DB5E74"/>
    <w:rsid w:val="00DB6201"/>
    <w:rsid w:val="00DB629A"/>
    <w:rsid w:val="00DB6A24"/>
    <w:rsid w:val="00DB6CAC"/>
    <w:rsid w:val="00DB72AC"/>
    <w:rsid w:val="00DB7383"/>
    <w:rsid w:val="00DB77C9"/>
    <w:rsid w:val="00DB7E1B"/>
    <w:rsid w:val="00DB7EFB"/>
    <w:rsid w:val="00DB7F7C"/>
    <w:rsid w:val="00DC02F7"/>
    <w:rsid w:val="00DC07DC"/>
    <w:rsid w:val="00DC0E57"/>
    <w:rsid w:val="00DC10F7"/>
    <w:rsid w:val="00DC16D1"/>
    <w:rsid w:val="00DC1BD4"/>
    <w:rsid w:val="00DC1F46"/>
    <w:rsid w:val="00DC2214"/>
    <w:rsid w:val="00DC27E2"/>
    <w:rsid w:val="00DC2C27"/>
    <w:rsid w:val="00DC2C30"/>
    <w:rsid w:val="00DC2E11"/>
    <w:rsid w:val="00DC30E5"/>
    <w:rsid w:val="00DC34FF"/>
    <w:rsid w:val="00DC389C"/>
    <w:rsid w:val="00DC3920"/>
    <w:rsid w:val="00DC3E37"/>
    <w:rsid w:val="00DC3EB4"/>
    <w:rsid w:val="00DC3FAC"/>
    <w:rsid w:val="00DC41DA"/>
    <w:rsid w:val="00DC4220"/>
    <w:rsid w:val="00DC4418"/>
    <w:rsid w:val="00DC4849"/>
    <w:rsid w:val="00DC489E"/>
    <w:rsid w:val="00DC4A28"/>
    <w:rsid w:val="00DC4D5C"/>
    <w:rsid w:val="00DC5472"/>
    <w:rsid w:val="00DC58BA"/>
    <w:rsid w:val="00DC5BD0"/>
    <w:rsid w:val="00DC5FB7"/>
    <w:rsid w:val="00DC6055"/>
    <w:rsid w:val="00DC6344"/>
    <w:rsid w:val="00DC6E68"/>
    <w:rsid w:val="00DC79A2"/>
    <w:rsid w:val="00DD00B5"/>
    <w:rsid w:val="00DD0418"/>
    <w:rsid w:val="00DD048E"/>
    <w:rsid w:val="00DD06FB"/>
    <w:rsid w:val="00DD0A0D"/>
    <w:rsid w:val="00DD126C"/>
    <w:rsid w:val="00DD1A72"/>
    <w:rsid w:val="00DD1A93"/>
    <w:rsid w:val="00DD1BA8"/>
    <w:rsid w:val="00DD1D65"/>
    <w:rsid w:val="00DD1FDB"/>
    <w:rsid w:val="00DD397D"/>
    <w:rsid w:val="00DD39AE"/>
    <w:rsid w:val="00DD403C"/>
    <w:rsid w:val="00DD43A0"/>
    <w:rsid w:val="00DD4B8E"/>
    <w:rsid w:val="00DD5CE2"/>
    <w:rsid w:val="00DD5FCA"/>
    <w:rsid w:val="00DD6480"/>
    <w:rsid w:val="00DD6615"/>
    <w:rsid w:val="00DD66D9"/>
    <w:rsid w:val="00DD69F6"/>
    <w:rsid w:val="00DD6C0C"/>
    <w:rsid w:val="00DD6CD9"/>
    <w:rsid w:val="00DD6D1B"/>
    <w:rsid w:val="00DD709F"/>
    <w:rsid w:val="00DD70CC"/>
    <w:rsid w:val="00DD7ACA"/>
    <w:rsid w:val="00DD7BE0"/>
    <w:rsid w:val="00DD7D12"/>
    <w:rsid w:val="00DD7DCA"/>
    <w:rsid w:val="00DE03E1"/>
    <w:rsid w:val="00DE0458"/>
    <w:rsid w:val="00DE08F8"/>
    <w:rsid w:val="00DE0A39"/>
    <w:rsid w:val="00DE0B0C"/>
    <w:rsid w:val="00DE0C86"/>
    <w:rsid w:val="00DE0E97"/>
    <w:rsid w:val="00DE13BE"/>
    <w:rsid w:val="00DE180E"/>
    <w:rsid w:val="00DE1910"/>
    <w:rsid w:val="00DE1CC3"/>
    <w:rsid w:val="00DE20E5"/>
    <w:rsid w:val="00DE22C0"/>
    <w:rsid w:val="00DE2520"/>
    <w:rsid w:val="00DE25F2"/>
    <w:rsid w:val="00DE260A"/>
    <w:rsid w:val="00DE32A3"/>
    <w:rsid w:val="00DE35C5"/>
    <w:rsid w:val="00DE3624"/>
    <w:rsid w:val="00DE3AAD"/>
    <w:rsid w:val="00DE3B16"/>
    <w:rsid w:val="00DE3C91"/>
    <w:rsid w:val="00DE3DE3"/>
    <w:rsid w:val="00DE4240"/>
    <w:rsid w:val="00DE49F7"/>
    <w:rsid w:val="00DE5002"/>
    <w:rsid w:val="00DE536F"/>
    <w:rsid w:val="00DE53E3"/>
    <w:rsid w:val="00DE5A81"/>
    <w:rsid w:val="00DE608E"/>
    <w:rsid w:val="00DE68D7"/>
    <w:rsid w:val="00DE69D2"/>
    <w:rsid w:val="00DE69F5"/>
    <w:rsid w:val="00DE6AE0"/>
    <w:rsid w:val="00DE709C"/>
    <w:rsid w:val="00DE717E"/>
    <w:rsid w:val="00DE7386"/>
    <w:rsid w:val="00DE73B7"/>
    <w:rsid w:val="00DE7483"/>
    <w:rsid w:val="00DE7514"/>
    <w:rsid w:val="00DE7741"/>
    <w:rsid w:val="00DE795F"/>
    <w:rsid w:val="00DE7A3D"/>
    <w:rsid w:val="00DE7AC9"/>
    <w:rsid w:val="00DE7D03"/>
    <w:rsid w:val="00DE7FD0"/>
    <w:rsid w:val="00DF003F"/>
    <w:rsid w:val="00DF0187"/>
    <w:rsid w:val="00DF0966"/>
    <w:rsid w:val="00DF0A79"/>
    <w:rsid w:val="00DF0B1A"/>
    <w:rsid w:val="00DF0D7F"/>
    <w:rsid w:val="00DF133F"/>
    <w:rsid w:val="00DF1B88"/>
    <w:rsid w:val="00DF1DD0"/>
    <w:rsid w:val="00DF2A22"/>
    <w:rsid w:val="00DF2CD7"/>
    <w:rsid w:val="00DF2DF3"/>
    <w:rsid w:val="00DF3F1D"/>
    <w:rsid w:val="00DF4283"/>
    <w:rsid w:val="00DF442A"/>
    <w:rsid w:val="00DF451E"/>
    <w:rsid w:val="00DF4795"/>
    <w:rsid w:val="00DF4E57"/>
    <w:rsid w:val="00DF4F4E"/>
    <w:rsid w:val="00DF506B"/>
    <w:rsid w:val="00DF5594"/>
    <w:rsid w:val="00DF5779"/>
    <w:rsid w:val="00DF5A08"/>
    <w:rsid w:val="00DF5BC7"/>
    <w:rsid w:val="00DF63E4"/>
    <w:rsid w:val="00DF66D2"/>
    <w:rsid w:val="00DF69DF"/>
    <w:rsid w:val="00DF6C25"/>
    <w:rsid w:val="00DF7028"/>
    <w:rsid w:val="00DF7075"/>
    <w:rsid w:val="00DF7092"/>
    <w:rsid w:val="00DF7209"/>
    <w:rsid w:val="00DF7445"/>
    <w:rsid w:val="00DF74B5"/>
    <w:rsid w:val="00DF7732"/>
    <w:rsid w:val="00DF7815"/>
    <w:rsid w:val="00DF79B7"/>
    <w:rsid w:val="00DF7AF5"/>
    <w:rsid w:val="00DF7D18"/>
    <w:rsid w:val="00E0003A"/>
    <w:rsid w:val="00E00074"/>
    <w:rsid w:val="00E001B3"/>
    <w:rsid w:val="00E002AB"/>
    <w:rsid w:val="00E016FC"/>
    <w:rsid w:val="00E019BD"/>
    <w:rsid w:val="00E01B8B"/>
    <w:rsid w:val="00E01BE9"/>
    <w:rsid w:val="00E01CB2"/>
    <w:rsid w:val="00E01D5C"/>
    <w:rsid w:val="00E01FCC"/>
    <w:rsid w:val="00E0246D"/>
    <w:rsid w:val="00E02DF7"/>
    <w:rsid w:val="00E02F03"/>
    <w:rsid w:val="00E03ED9"/>
    <w:rsid w:val="00E04090"/>
    <w:rsid w:val="00E0434F"/>
    <w:rsid w:val="00E04772"/>
    <w:rsid w:val="00E04971"/>
    <w:rsid w:val="00E04A97"/>
    <w:rsid w:val="00E04E51"/>
    <w:rsid w:val="00E04F38"/>
    <w:rsid w:val="00E053E5"/>
    <w:rsid w:val="00E056FF"/>
    <w:rsid w:val="00E05A68"/>
    <w:rsid w:val="00E05BC8"/>
    <w:rsid w:val="00E05FB0"/>
    <w:rsid w:val="00E064FC"/>
    <w:rsid w:val="00E06DC6"/>
    <w:rsid w:val="00E07793"/>
    <w:rsid w:val="00E07889"/>
    <w:rsid w:val="00E07A0E"/>
    <w:rsid w:val="00E10315"/>
    <w:rsid w:val="00E10642"/>
    <w:rsid w:val="00E106C5"/>
    <w:rsid w:val="00E10C91"/>
    <w:rsid w:val="00E10D7C"/>
    <w:rsid w:val="00E10DDB"/>
    <w:rsid w:val="00E110D5"/>
    <w:rsid w:val="00E113A5"/>
    <w:rsid w:val="00E115F0"/>
    <w:rsid w:val="00E11651"/>
    <w:rsid w:val="00E125FD"/>
    <w:rsid w:val="00E132D7"/>
    <w:rsid w:val="00E13981"/>
    <w:rsid w:val="00E13E70"/>
    <w:rsid w:val="00E13FE8"/>
    <w:rsid w:val="00E1445A"/>
    <w:rsid w:val="00E14674"/>
    <w:rsid w:val="00E14E20"/>
    <w:rsid w:val="00E15129"/>
    <w:rsid w:val="00E1529B"/>
    <w:rsid w:val="00E1551A"/>
    <w:rsid w:val="00E1570C"/>
    <w:rsid w:val="00E15AF7"/>
    <w:rsid w:val="00E15CB5"/>
    <w:rsid w:val="00E16573"/>
    <w:rsid w:val="00E16580"/>
    <w:rsid w:val="00E165D7"/>
    <w:rsid w:val="00E165EA"/>
    <w:rsid w:val="00E16817"/>
    <w:rsid w:val="00E16849"/>
    <w:rsid w:val="00E1684D"/>
    <w:rsid w:val="00E17267"/>
    <w:rsid w:val="00E174E4"/>
    <w:rsid w:val="00E1755F"/>
    <w:rsid w:val="00E175C7"/>
    <w:rsid w:val="00E17FBD"/>
    <w:rsid w:val="00E20092"/>
    <w:rsid w:val="00E203AA"/>
    <w:rsid w:val="00E20705"/>
    <w:rsid w:val="00E210E5"/>
    <w:rsid w:val="00E21CB9"/>
    <w:rsid w:val="00E2219A"/>
    <w:rsid w:val="00E22922"/>
    <w:rsid w:val="00E22A77"/>
    <w:rsid w:val="00E22AF3"/>
    <w:rsid w:val="00E22B99"/>
    <w:rsid w:val="00E22BB2"/>
    <w:rsid w:val="00E22CCC"/>
    <w:rsid w:val="00E232CF"/>
    <w:rsid w:val="00E23334"/>
    <w:rsid w:val="00E2385F"/>
    <w:rsid w:val="00E23E35"/>
    <w:rsid w:val="00E243CC"/>
    <w:rsid w:val="00E24B77"/>
    <w:rsid w:val="00E24CF0"/>
    <w:rsid w:val="00E25642"/>
    <w:rsid w:val="00E2579E"/>
    <w:rsid w:val="00E25A25"/>
    <w:rsid w:val="00E25CC7"/>
    <w:rsid w:val="00E25FC0"/>
    <w:rsid w:val="00E262DA"/>
    <w:rsid w:val="00E2642E"/>
    <w:rsid w:val="00E269AE"/>
    <w:rsid w:val="00E2719B"/>
    <w:rsid w:val="00E300F6"/>
    <w:rsid w:val="00E30C7A"/>
    <w:rsid w:val="00E30EB8"/>
    <w:rsid w:val="00E317FA"/>
    <w:rsid w:val="00E31FA0"/>
    <w:rsid w:val="00E3206A"/>
    <w:rsid w:val="00E32310"/>
    <w:rsid w:val="00E32468"/>
    <w:rsid w:val="00E3278B"/>
    <w:rsid w:val="00E32A5C"/>
    <w:rsid w:val="00E32DBD"/>
    <w:rsid w:val="00E3318A"/>
    <w:rsid w:val="00E3330A"/>
    <w:rsid w:val="00E33351"/>
    <w:rsid w:val="00E338CB"/>
    <w:rsid w:val="00E33C3A"/>
    <w:rsid w:val="00E342FF"/>
    <w:rsid w:val="00E34399"/>
    <w:rsid w:val="00E34553"/>
    <w:rsid w:val="00E34843"/>
    <w:rsid w:val="00E349C8"/>
    <w:rsid w:val="00E34E4D"/>
    <w:rsid w:val="00E35173"/>
    <w:rsid w:val="00E352A5"/>
    <w:rsid w:val="00E35821"/>
    <w:rsid w:val="00E35F77"/>
    <w:rsid w:val="00E3617C"/>
    <w:rsid w:val="00E3661C"/>
    <w:rsid w:val="00E36664"/>
    <w:rsid w:val="00E36B2C"/>
    <w:rsid w:val="00E37103"/>
    <w:rsid w:val="00E37D4F"/>
    <w:rsid w:val="00E40149"/>
    <w:rsid w:val="00E40AA0"/>
    <w:rsid w:val="00E40EDD"/>
    <w:rsid w:val="00E412FB"/>
    <w:rsid w:val="00E41406"/>
    <w:rsid w:val="00E41613"/>
    <w:rsid w:val="00E416C8"/>
    <w:rsid w:val="00E41F39"/>
    <w:rsid w:val="00E423F8"/>
    <w:rsid w:val="00E42436"/>
    <w:rsid w:val="00E42525"/>
    <w:rsid w:val="00E42E45"/>
    <w:rsid w:val="00E42F4A"/>
    <w:rsid w:val="00E43242"/>
    <w:rsid w:val="00E437A7"/>
    <w:rsid w:val="00E43C7D"/>
    <w:rsid w:val="00E43DC9"/>
    <w:rsid w:val="00E44578"/>
    <w:rsid w:val="00E44652"/>
    <w:rsid w:val="00E446DA"/>
    <w:rsid w:val="00E451E3"/>
    <w:rsid w:val="00E4554E"/>
    <w:rsid w:val="00E46166"/>
    <w:rsid w:val="00E46702"/>
    <w:rsid w:val="00E46857"/>
    <w:rsid w:val="00E46BD2"/>
    <w:rsid w:val="00E46BD5"/>
    <w:rsid w:val="00E46BFE"/>
    <w:rsid w:val="00E4705E"/>
    <w:rsid w:val="00E47089"/>
    <w:rsid w:val="00E473EF"/>
    <w:rsid w:val="00E4767B"/>
    <w:rsid w:val="00E4790B"/>
    <w:rsid w:val="00E50681"/>
    <w:rsid w:val="00E50BA5"/>
    <w:rsid w:val="00E50D9C"/>
    <w:rsid w:val="00E51AC0"/>
    <w:rsid w:val="00E51BD6"/>
    <w:rsid w:val="00E51E04"/>
    <w:rsid w:val="00E52005"/>
    <w:rsid w:val="00E521CC"/>
    <w:rsid w:val="00E526B2"/>
    <w:rsid w:val="00E529EC"/>
    <w:rsid w:val="00E52ADD"/>
    <w:rsid w:val="00E531E6"/>
    <w:rsid w:val="00E538E3"/>
    <w:rsid w:val="00E53FDC"/>
    <w:rsid w:val="00E54125"/>
    <w:rsid w:val="00E5450A"/>
    <w:rsid w:val="00E54AE2"/>
    <w:rsid w:val="00E559A8"/>
    <w:rsid w:val="00E56598"/>
    <w:rsid w:val="00E5666B"/>
    <w:rsid w:val="00E56991"/>
    <w:rsid w:val="00E574B9"/>
    <w:rsid w:val="00E57F13"/>
    <w:rsid w:val="00E60435"/>
    <w:rsid w:val="00E60626"/>
    <w:rsid w:val="00E60A0E"/>
    <w:rsid w:val="00E60B67"/>
    <w:rsid w:val="00E60E45"/>
    <w:rsid w:val="00E60E78"/>
    <w:rsid w:val="00E610B8"/>
    <w:rsid w:val="00E61666"/>
    <w:rsid w:val="00E61CF6"/>
    <w:rsid w:val="00E62081"/>
    <w:rsid w:val="00E62AE9"/>
    <w:rsid w:val="00E62B5F"/>
    <w:rsid w:val="00E62E8D"/>
    <w:rsid w:val="00E62ED1"/>
    <w:rsid w:val="00E63177"/>
    <w:rsid w:val="00E634DE"/>
    <w:rsid w:val="00E63BCD"/>
    <w:rsid w:val="00E63F9E"/>
    <w:rsid w:val="00E64310"/>
    <w:rsid w:val="00E64456"/>
    <w:rsid w:val="00E64883"/>
    <w:rsid w:val="00E648DD"/>
    <w:rsid w:val="00E64B46"/>
    <w:rsid w:val="00E64CF4"/>
    <w:rsid w:val="00E64D23"/>
    <w:rsid w:val="00E65C3A"/>
    <w:rsid w:val="00E65D7A"/>
    <w:rsid w:val="00E65EB0"/>
    <w:rsid w:val="00E65F87"/>
    <w:rsid w:val="00E66516"/>
    <w:rsid w:val="00E66745"/>
    <w:rsid w:val="00E667D6"/>
    <w:rsid w:val="00E66AAB"/>
    <w:rsid w:val="00E66E15"/>
    <w:rsid w:val="00E6709B"/>
    <w:rsid w:val="00E67397"/>
    <w:rsid w:val="00E67880"/>
    <w:rsid w:val="00E67C96"/>
    <w:rsid w:val="00E67F73"/>
    <w:rsid w:val="00E70209"/>
    <w:rsid w:val="00E704C7"/>
    <w:rsid w:val="00E70673"/>
    <w:rsid w:val="00E708AC"/>
    <w:rsid w:val="00E70DF7"/>
    <w:rsid w:val="00E71111"/>
    <w:rsid w:val="00E71451"/>
    <w:rsid w:val="00E7156D"/>
    <w:rsid w:val="00E717DC"/>
    <w:rsid w:val="00E71D77"/>
    <w:rsid w:val="00E722E7"/>
    <w:rsid w:val="00E725DD"/>
    <w:rsid w:val="00E728A4"/>
    <w:rsid w:val="00E72A85"/>
    <w:rsid w:val="00E7326E"/>
    <w:rsid w:val="00E7331D"/>
    <w:rsid w:val="00E7345D"/>
    <w:rsid w:val="00E7350E"/>
    <w:rsid w:val="00E7395A"/>
    <w:rsid w:val="00E739E9"/>
    <w:rsid w:val="00E73B64"/>
    <w:rsid w:val="00E73C2E"/>
    <w:rsid w:val="00E74961"/>
    <w:rsid w:val="00E74B8C"/>
    <w:rsid w:val="00E75B13"/>
    <w:rsid w:val="00E75CEA"/>
    <w:rsid w:val="00E7648E"/>
    <w:rsid w:val="00E766E7"/>
    <w:rsid w:val="00E7697B"/>
    <w:rsid w:val="00E77033"/>
    <w:rsid w:val="00E770B3"/>
    <w:rsid w:val="00E77101"/>
    <w:rsid w:val="00E772BC"/>
    <w:rsid w:val="00E7732C"/>
    <w:rsid w:val="00E77335"/>
    <w:rsid w:val="00E774A9"/>
    <w:rsid w:val="00E7761E"/>
    <w:rsid w:val="00E77B1D"/>
    <w:rsid w:val="00E77B76"/>
    <w:rsid w:val="00E77E54"/>
    <w:rsid w:val="00E80018"/>
    <w:rsid w:val="00E80325"/>
    <w:rsid w:val="00E80592"/>
    <w:rsid w:val="00E80DEC"/>
    <w:rsid w:val="00E80F0C"/>
    <w:rsid w:val="00E81437"/>
    <w:rsid w:val="00E81B50"/>
    <w:rsid w:val="00E81DAE"/>
    <w:rsid w:val="00E82106"/>
    <w:rsid w:val="00E825D1"/>
    <w:rsid w:val="00E82F76"/>
    <w:rsid w:val="00E841CA"/>
    <w:rsid w:val="00E85083"/>
    <w:rsid w:val="00E8529B"/>
    <w:rsid w:val="00E85716"/>
    <w:rsid w:val="00E85AB6"/>
    <w:rsid w:val="00E86134"/>
    <w:rsid w:val="00E86270"/>
    <w:rsid w:val="00E864A0"/>
    <w:rsid w:val="00E86C8B"/>
    <w:rsid w:val="00E86F20"/>
    <w:rsid w:val="00E87672"/>
    <w:rsid w:val="00E878A0"/>
    <w:rsid w:val="00E87E53"/>
    <w:rsid w:val="00E9085D"/>
    <w:rsid w:val="00E908BE"/>
    <w:rsid w:val="00E9095D"/>
    <w:rsid w:val="00E90F09"/>
    <w:rsid w:val="00E9100D"/>
    <w:rsid w:val="00E91DB5"/>
    <w:rsid w:val="00E9200D"/>
    <w:rsid w:val="00E9295B"/>
    <w:rsid w:val="00E92A43"/>
    <w:rsid w:val="00E92B82"/>
    <w:rsid w:val="00E92DCE"/>
    <w:rsid w:val="00E9305E"/>
    <w:rsid w:val="00E931B0"/>
    <w:rsid w:val="00E936E7"/>
    <w:rsid w:val="00E93B3A"/>
    <w:rsid w:val="00E93C55"/>
    <w:rsid w:val="00E94291"/>
    <w:rsid w:val="00E94C24"/>
    <w:rsid w:val="00E94F15"/>
    <w:rsid w:val="00E95014"/>
    <w:rsid w:val="00E95133"/>
    <w:rsid w:val="00E958B7"/>
    <w:rsid w:val="00E958C6"/>
    <w:rsid w:val="00E95A49"/>
    <w:rsid w:val="00E95E4B"/>
    <w:rsid w:val="00E95EB7"/>
    <w:rsid w:val="00E960D7"/>
    <w:rsid w:val="00E96561"/>
    <w:rsid w:val="00E96854"/>
    <w:rsid w:val="00E96972"/>
    <w:rsid w:val="00E96A65"/>
    <w:rsid w:val="00E96CAD"/>
    <w:rsid w:val="00E96CE9"/>
    <w:rsid w:val="00E97590"/>
    <w:rsid w:val="00E97CED"/>
    <w:rsid w:val="00EA0941"/>
    <w:rsid w:val="00EA0973"/>
    <w:rsid w:val="00EA0B56"/>
    <w:rsid w:val="00EA0C92"/>
    <w:rsid w:val="00EA0F2B"/>
    <w:rsid w:val="00EA10D3"/>
    <w:rsid w:val="00EA1191"/>
    <w:rsid w:val="00EA11C3"/>
    <w:rsid w:val="00EA1852"/>
    <w:rsid w:val="00EA18C2"/>
    <w:rsid w:val="00EA1989"/>
    <w:rsid w:val="00EA1FF7"/>
    <w:rsid w:val="00EA219F"/>
    <w:rsid w:val="00EA23C8"/>
    <w:rsid w:val="00EA2447"/>
    <w:rsid w:val="00EA25B4"/>
    <w:rsid w:val="00EA2609"/>
    <w:rsid w:val="00EA2A14"/>
    <w:rsid w:val="00EA2D46"/>
    <w:rsid w:val="00EA2E11"/>
    <w:rsid w:val="00EA313F"/>
    <w:rsid w:val="00EA3767"/>
    <w:rsid w:val="00EA443A"/>
    <w:rsid w:val="00EA45BF"/>
    <w:rsid w:val="00EA4B45"/>
    <w:rsid w:val="00EA4C68"/>
    <w:rsid w:val="00EA537E"/>
    <w:rsid w:val="00EA54B7"/>
    <w:rsid w:val="00EA5C8F"/>
    <w:rsid w:val="00EA5DA5"/>
    <w:rsid w:val="00EA5F15"/>
    <w:rsid w:val="00EA6063"/>
    <w:rsid w:val="00EA60E7"/>
    <w:rsid w:val="00EA6364"/>
    <w:rsid w:val="00EA69A2"/>
    <w:rsid w:val="00EA7168"/>
    <w:rsid w:val="00EA734A"/>
    <w:rsid w:val="00EA798B"/>
    <w:rsid w:val="00EB014A"/>
    <w:rsid w:val="00EB05BE"/>
    <w:rsid w:val="00EB05FC"/>
    <w:rsid w:val="00EB0F0C"/>
    <w:rsid w:val="00EB102C"/>
    <w:rsid w:val="00EB169C"/>
    <w:rsid w:val="00EB18CC"/>
    <w:rsid w:val="00EB1AE1"/>
    <w:rsid w:val="00EB205B"/>
    <w:rsid w:val="00EB252E"/>
    <w:rsid w:val="00EB2BB6"/>
    <w:rsid w:val="00EB2D1A"/>
    <w:rsid w:val="00EB3300"/>
    <w:rsid w:val="00EB3317"/>
    <w:rsid w:val="00EB35CD"/>
    <w:rsid w:val="00EB399A"/>
    <w:rsid w:val="00EB3A7F"/>
    <w:rsid w:val="00EB41DB"/>
    <w:rsid w:val="00EB4230"/>
    <w:rsid w:val="00EB4370"/>
    <w:rsid w:val="00EB441D"/>
    <w:rsid w:val="00EB45BD"/>
    <w:rsid w:val="00EB47C1"/>
    <w:rsid w:val="00EB4CF4"/>
    <w:rsid w:val="00EB525A"/>
    <w:rsid w:val="00EB5857"/>
    <w:rsid w:val="00EB58BD"/>
    <w:rsid w:val="00EB58C0"/>
    <w:rsid w:val="00EB6042"/>
    <w:rsid w:val="00EB6089"/>
    <w:rsid w:val="00EB62DE"/>
    <w:rsid w:val="00EB6429"/>
    <w:rsid w:val="00EB645C"/>
    <w:rsid w:val="00EB7C1E"/>
    <w:rsid w:val="00EB7C3A"/>
    <w:rsid w:val="00EB7FB6"/>
    <w:rsid w:val="00EB7FC2"/>
    <w:rsid w:val="00EC0136"/>
    <w:rsid w:val="00EC02FD"/>
    <w:rsid w:val="00EC03E5"/>
    <w:rsid w:val="00EC0A46"/>
    <w:rsid w:val="00EC17D8"/>
    <w:rsid w:val="00EC23DF"/>
    <w:rsid w:val="00EC245F"/>
    <w:rsid w:val="00EC2682"/>
    <w:rsid w:val="00EC26F5"/>
    <w:rsid w:val="00EC2769"/>
    <w:rsid w:val="00EC2839"/>
    <w:rsid w:val="00EC2987"/>
    <w:rsid w:val="00EC2C7E"/>
    <w:rsid w:val="00EC2D03"/>
    <w:rsid w:val="00EC35FE"/>
    <w:rsid w:val="00EC373A"/>
    <w:rsid w:val="00EC38A4"/>
    <w:rsid w:val="00EC3BA1"/>
    <w:rsid w:val="00EC3C03"/>
    <w:rsid w:val="00EC3F9C"/>
    <w:rsid w:val="00EC45DB"/>
    <w:rsid w:val="00EC5272"/>
    <w:rsid w:val="00EC56D1"/>
    <w:rsid w:val="00EC5BB8"/>
    <w:rsid w:val="00EC5BC0"/>
    <w:rsid w:val="00EC5DBD"/>
    <w:rsid w:val="00EC6751"/>
    <w:rsid w:val="00EC6AB8"/>
    <w:rsid w:val="00EC70E8"/>
    <w:rsid w:val="00EC73E7"/>
    <w:rsid w:val="00EC7967"/>
    <w:rsid w:val="00EC7A51"/>
    <w:rsid w:val="00EC7F70"/>
    <w:rsid w:val="00ED0071"/>
    <w:rsid w:val="00ED0258"/>
    <w:rsid w:val="00ED029A"/>
    <w:rsid w:val="00ED061B"/>
    <w:rsid w:val="00ED11E1"/>
    <w:rsid w:val="00ED130C"/>
    <w:rsid w:val="00ED1416"/>
    <w:rsid w:val="00ED16E8"/>
    <w:rsid w:val="00ED17EC"/>
    <w:rsid w:val="00ED1B45"/>
    <w:rsid w:val="00ED2295"/>
    <w:rsid w:val="00ED22F3"/>
    <w:rsid w:val="00ED2363"/>
    <w:rsid w:val="00ED2448"/>
    <w:rsid w:val="00ED292A"/>
    <w:rsid w:val="00ED3014"/>
    <w:rsid w:val="00ED4198"/>
    <w:rsid w:val="00ED42CF"/>
    <w:rsid w:val="00ED46C2"/>
    <w:rsid w:val="00ED47B8"/>
    <w:rsid w:val="00ED48B7"/>
    <w:rsid w:val="00ED493A"/>
    <w:rsid w:val="00ED4CF7"/>
    <w:rsid w:val="00ED4E8A"/>
    <w:rsid w:val="00ED51B5"/>
    <w:rsid w:val="00ED520A"/>
    <w:rsid w:val="00ED5248"/>
    <w:rsid w:val="00ED5273"/>
    <w:rsid w:val="00ED5361"/>
    <w:rsid w:val="00ED54F4"/>
    <w:rsid w:val="00ED576D"/>
    <w:rsid w:val="00ED584C"/>
    <w:rsid w:val="00ED5C20"/>
    <w:rsid w:val="00ED5CED"/>
    <w:rsid w:val="00ED61E5"/>
    <w:rsid w:val="00ED61E6"/>
    <w:rsid w:val="00ED6407"/>
    <w:rsid w:val="00ED6499"/>
    <w:rsid w:val="00ED68B7"/>
    <w:rsid w:val="00ED6B01"/>
    <w:rsid w:val="00ED705C"/>
    <w:rsid w:val="00ED7072"/>
    <w:rsid w:val="00ED728D"/>
    <w:rsid w:val="00ED73B1"/>
    <w:rsid w:val="00EE0025"/>
    <w:rsid w:val="00EE01C6"/>
    <w:rsid w:val="00EE060B"/>
    <w:rsid w:val="00EE06EE"/>
    <w:rsid w:val="00EE0CF4"/>
    <w:rsid w:val="00EE1171"/>
    <w:rsid w:val="00EE18AF"/>
    <w:rsid w:val="00EE1C60"/>
    <w:rsid w:val="00EE1CC9"/>
    <w:rsid w:val="00EE22BF"/>
    <w:rsid w:val="00EE264C"/>
    <w:rsid w:val="00EE2A53"/>
    <w:rsid w:val="00EE2C67"/>
    <w:rsid w:val="00EE2ED7"/>
    <w:rsid w:val="00EE2EEA"/>
    <w:rsid w:val="00EE314B"/>
    <w:rsid w:val="00EE344C"/>
    <w:rsid w:val="00EE3550"/>
    <w:rsid w:val="00EE395A"/>
    <w:rsid w:val="00EE3CB1"/>
    <w:rsid w:val="00EE400D"/>
    <w:rsid w:val="00EE41BE"/>
    <w:rsid w:val="00EE4E68"/>
    <w:rsid w:val="00EE4FF6"/>
    <w:rsid w:val="00EE533C"/>
    <w:rsid w:val="00EE588B"/>
    <w:rsid w:val="00EE5AD0"/>
    <w:rsid w:val="00EE5C7C"/>
    <w:rsid w:val="00EE5D1A"/>
    <w:rsid w:val="00EE5E63"/>
    <w:rsid w:val="00EE5ED6"/>
    <w:rsid w:val="00EE5FF2"/>
    <w:rsid w:val="00EE6203"/>
    <w:rsid w:val="00EE6834"/>
    <w:rsid w:val="00EE6F30"/>
    <w:rsid w:val="00EE76CE"/>
    <w:rsid w:val="00EE7733"/>
    <w:rsid w:val="00EE7FAB"/>
    <w:rsid w:val="00EF0359"/>
    <w:rsid w:val="00EF0598"/>
    <w:rsid w:val="00EF1023"/>
    <w:rsid w:val="00EF1159"/>
    <w:rsid w:val="00EF132E"/>
    <w:rsid w:val="00EF2893"/>
    <w:rsid w:val="00EF2A57"/>
    <w:rsid w:val="00EF3113"/>
    <w:rsid w:val="00EF36DE"/>
    <w:rsid w:val="00EF3A65"/>
    <w:rsid w:val="00EF43CE"/>
    <w:rsid w:val="00EF4565"/>
    <w:rsid w:val="00EF47BA"/>
    <w:rsid w:val="00EF4F69"/>
    <w:rsid w:val="00EF4FD2"/>
    <w:rsid w:val="00EF53C2"/>
    <w:rsid w:val="00EF5841"/>
    <w:rsid w:val="00EF58DC"/>
    <w:rsid w:val="00EF5BCB"/>
    <w:rsid w:val="00EF6668"/>
    <w:rsid w:val="00EF6B9E"/>
    <w:rsid w:val="00EF7231"/>
    <w:rsid w:val="00EF759D"/>
    <w:rsid w:val="00EF7BFF"/>
    <w:rsid w:val="00EF7DA3"/>
    <w:rsid w:val="00EF7DAF"/>
    <w:rsid w:val="00EF7E60"/>
    <w:rsid w:val="00EF7EAF"/>
    <w:rsid w:val="00F0004B"/>
    <w:rsid w:val="00F004EA"/>
    <w:rsid w:val="00F00DAD"/>
    <w:rsid w:val="00F00FB4"/>
    <w:rsid w:val="00F01993"/>
    <w:rsid w:val="00F01AD8"/>
    <w:rsid w:val="00F01CA6"/>
    <w:rsid w:val="00F02602"/>
    <w:rsid w:val="00F02692"/>
    <w:rsid w:val="00F02715"/>
    <w:rsid w:val="00F028CB"/>
    <w:rsid w:val="00F02B94"/>
    <w:rsid w:val="00F02C24"/>
    <w:rsid w:val="00F03890"/>
    <w:rsid w:val="00F03AE2"/>
    <w:rsid w:val="00F03B0E"/>
    <w:rsid w:val="00F03FA6"/>
    <w:rsid w:val="00F0405C"/>
    <w:rsid w:val="00F040FC"/>
    <w:rsid w:val="00F042AE"/>
    <w:rsid w:val="00F042F6"/>
    <w:rsid w:val="00F04E0D"/>
    <w:rsid w:val="00F04F53"/>
    <w:rsid w:val="00F052C8"/>
    <w:rsid w:val="00F053D9"/>
    <w:rsid w:val="00F06673"/>
    <w:rsid w:val="00F06940"/>
    <w:rsid w:val="00F070F8"/>
    <w:rsid w:val="00F075A5"/>
    <w:rsid w:val="00F0760C"/>
    <w:rsid w:val="00F079B6"/>
    <w:rsid w:val="00F10650"/>
    <w:rsid w:val="00F1072B"/>
    <w:rsid w:val="00F10952"/>
    <w:rsid w:val="00F10AFE"/>
    <w:rsid w:val="00F10C1D"/>
    <w:rsid w:val="00F1138B"/>
    <w:rsid w:val="00F116E3"/>
    <w:rsid w:val="00F11A62"/>
    <w:rsid w:val="00F11EF8"/>
    <w:rsid w:val="00F12332"/>
    <w:rsid w:val="00F125B2"/>
    <w:rsid w:val="00F12A15"/>
    <w:rsid w:val="00F12DFB"/>
    <w:rsid w:val="00F13159"/>
    <w:rsid w:val="00F137C2"/>
    <w:rsid w:val="00F137C4"/>
    <w:rsid w:val="00F1398E"/>
    <w:rsid w:val="00F13C5C"/>
    <w:rsid w:val="00F14469"/>
    <w:rsid w:val="00F149E2"/>
    <w:rsid w:val="00F14A6D"/>
    <w:rsid w:val="00F152E2"/>
    <w:rsid w:val="00F154DD"/>
    <w:rsid w:val="00F161B1"/>
    <w:rsid w:val="00F161DF"/>
    <w:rsid w:val="00F16330"/>
    <w:rsid w:val="00F164B1"/>
    <w:rsid w:val="00F1740A"/>
    <w:rsid w:val="00F176A9"/>
    <w:rsid w:val="00F178CC"/>
    <w:rsid w:val="00F17D6B"/>
    <w:rsid w:val="00F17F18"/>
    <w:rsid w:val="00F2022C"/>
    <w:rsid w:val="00F2038D"/>
    <w:rsid w:val="00F2044B"/>
    <w:rsid w:val="00F20697"/>
    <w:rsid w:val="00F20743"/>
    <w:rsid w:val="00F207F1"/>
    <w:rsid w:val="00F20A32"/>
    <w:rsid w:val="00F20CE6"/>
    <w:rsid w:val="00F2159B"/>
    <w:rsid w:val="00F219F8"/>
    <w:rsid w:val="00F226C8"/>
    <w:rsid w:val="00F2273E"/>
    <w:rsid w:val="00F22ADE"/>
    <w:rsid w:val="00F22E72"/>
    <w:rsid w:val="00F23360"/>
    <w:rsid w:val="00F23885"/>
    <w:rsid w:val="00F23973"/>
    <w:rsid w:val="00F23D16"/>
    <w:rsid w:val="00F240FD"/>
    <w:rsid w:val="00F24184"/>
    <w:rsid w:val="00F2427A"/>
    <w:rsid w:val="00F24916"/>
    <w:rsid w:val="00F24F45"/>
    <w:rsid w:val="00F261F0"/>
    <w:rsid w:val="00F263CC"/>
    <w:rsid w:val="00F269C1"/>
    <w:rsid w:val="00F26A62"/>
    <w:rsid w:val="00F26FC6"/>
    <w:rsid w:val="00F2727A"/>
    <w:rsid w:val="00F274C0"/>
    <w:rsid w:val="00F27640"/>
    <w:rsid w:val="00F2767E"/>
    <w:rsid w:val="00F277E7"/>
    <w:rsid w:val="00F27FFB"/>
    <w:rsid w:val="00F30699"/>
    <w:rsid w:val="00F30B6D"/>
    <w:rsid w:val="00F31A89"/>
    <w:rsid w:val="00F31E91"/>
    <w:rsid w:val="00F324AD"/>
    <w:rsid w:val="00F32541"/>
    <w:rsid w:val="00F3289B"/>
    <w:rsid w:val="00F33196"/>
    <w:rsid w:val="00F332EB"/>
    <w:rsid w:val="00F332F3"/>
    <w:rsid w:val="00F33387"/>
    <w:rsid w:val="00F33409"/>
    <w:rsid w:val="00F335A7"/>
    <w:rsid w:val="00F33DEF"/>
    <w:rsid w:val="00F34826"/>
    <w:rsid w:val="00F34BE4"/>
    <w:rsid w:val="00F3565E"/>
    <w:rsid w:val="00F3567B"/>
    <w:rsid w:val="00F35AE5"/>
    <w:rsid w:val="00F35C8D"/>
    <w:rsid w:val="00F365FB"/>
    <w:rsid w:val="00F3668A"/>
    <w:rsid w:val="00F36B39"/>
    <w:rsid w:val="00F370C0"/>
    <w:rsid w:val="00F376C3"/>
    <w:rsid w:val="00F377EF"/>
    <w:rsid w:val="00F3791C"/>
    <w:rsid w:val="00F379B3"/>
    <w:rsid w:val="00F37E36"/>
    <w:rsid w:val="00F406C8"/>
    <w:rsid w:val="00F40CB3"/>
    <w:rsid w:val="00F41591"/>
    <w:rsid w:val="00F417BD"/>
    <w:rsid w:val="00F41E9A"/>
    <w:rsid w:val="00F42204"/>
    <w:rsid w:val="00F42234"/>
    <w:rsid w:val="00F4299F"/>
    <w:rsid w:val="00F42D8E"/>
    <w:rsid w:val="00F43010"/>
    <w:rsid w:val="00F43087"/>
    <w:rsid w:val="00F43147"/>
    <w:rsid w:val="00F43298"/>
    <w:rsid w:val="00F43500"/>
    <w:rsid w:val="00F43568"/>
    <w:rsid w:val="00F43A65"/>
    <w:rsid w:val="00F43ED9"/>
    <w:rsid w:val="00F445A5"/>
    <w:rsid w:val="00F4466E"/>
    <w:rsid w:val="00F44848"/>
    <w:rsid w:val="00F44C49"/>
    <w:rsid w:val="00F451F3"/>
    <w:rsid w:val="00F45438"/>
    <w:rsid w:val="00F45CB0"/>
    <w:rsid w:val="00F46475"/>
    <w:rsid w:val="00F4656C"/>
    <w:rsid w:val="00F465DA"/>
    <w:rsid w:val="00F4676C"/>
    <w:rsid w:val="00F467E0"/>
    <w:rsid w:val="00F46A4A"/>
    <w:rsid w:val="00F470DE"/>
    <w:rsid w:val="00F47477"/>
    <w:rsid w:val="00F475A6"/>
    <w:rsid w:val="00F47C96"/>
    <w:rsid w:val="00F500E9"/>
    <w:rsid w:val="00F50376"/>
    <w:rsid w:val="00F5042D"/>
    <w:rsid w:val="00F50639"/>
    <w:rsid w:val="00F50654"/>
    <w:rsid w:val="00F5079D"/>
    <w:rsid w:val="00F50F50"/>
    <w:rsid w:val="00F5126A"/>
    <w:rsid w:val="00F514C3"/>
    <w:rsid w:val="00F517F2"/>
    <w:rsid w:val="00F519C1"/>
    <w:rsid w:val="00F51A67"/>
    <w:rsid w:val="00F51C7D"/>
    <w:rsid w:val="00F51D2C"/>
    <w:rsid w:val="00F522C7"/>
    <w:rsid w:val="00F52970"/>
    <w:rsid w:val="00F52EFB"/>
    <w:rsid w:val="00F531C2"/>
    <w:rsid w:val="00F535AC"/>
    <w:rsid w:val="00F53A9B"/>
    <w:rsid w:val="00F54107"/>
    <w:rsid w:val="00F54754"/>
    <w:rsid w:val="00F54E22"/>
    <w:rsid w:val="00F55110"/>
    <w:rsid w:val="00F55621"/>
    <w:rsid w:val="00F556F4"/>
    <w:rsid w:val="00F5573F"/>
    <w:rsid w:val="00F55BB3"/>
    <w:rsid w:val="00F55BCA"/>
    <w:rsid w:val="00F55E14"/>
    <w:rsid w:val="00F561CF"/>
    <w:rsid w:val="00F564D6"/>
    <w:rsid w:val="00F565EB"/>
    <w:rsid w:val="00F567A8"/>
    <w:rsid w:val="00F56874"/>
    <w:rsid w:val="00F574F9"/>
    <w:rsid w:val="00F575E5"/>
    <w:rsid w:val="00F57BDC"/>
    <w:rsid w:val="00F57CAE"/>
    <w:rsid w:val="00F57EFC"/>
    <w:rsid w:val="00F601FA"/>
    <w:rsid w:val="00F6049D"/>
    <w:rsid w:val="00F6073B"/>
    <w:rsid w:val="00F60771"/>
    <w:rsid w:val="00F60773"/>
    <w:rsid w:val="00F60957"/>
    <w:rsid w:val="00F60C52"/>
    <w:rsid w:val="00F61021"/>
    <w:rsid w:val="00F617C6"/>
    <w:rsid w:val="00F61A9B"/>
    <w:rsid w:val="00F61E5F"/>
    <w:rsid w:val="00F61FCD"/>
    <w:rsid w:val="00F6282E"/>
    <w:rsid w:val="00F62A55"/>
    <w:rsid w:val="00F62AB9"/>
    <w:rsid w:val="00F631D3"/>
    <w:rsid w:val="00F63335"/>
    <w:rsid w:val="00F6347C"/>
    <w:rsid w:val="00F634CD"/>
    <w:rsid w:val="00F635B6"/>
    <w:rsid w:val="00F63640"/>
    <w:rsid w:val="00F636BC"/>
    <w:rsid w:val="00F63E20"/>
    <w:rsid w:val="00F64041"/>
    <w:rsid w:val="00F646F9"/>
    <w:rsid w:val="00F65156"/>
    <w:rsid w:val="00F6533A"/>
    <w:rsid w:val="00F655ED"/>
    <w:rsid w:val="00F6583B"/>
    <w:rsid w:val="00F65BF5"/>
    <w:rsid w:val="00F66415"/>
    <w:rsid w:val="00F66502"/>
    <w:rsid w:val="00F6650A"/>
    <w:rsid w:val="00F66578"/>
    <w:rsid w:val="00F66820"/>
    <w:rsid w:val="00F66C2C"/>
    <w:rsid w:val="00F66D1B"/>
    <w:rsid w:val="00F66F61"/>
    <w:rsid w:val="00F67010"/>
    <w:rsid w:val="00F67422"/>
    <w:rsid w:val="00F674AB"/>
    <w:rsid w:val="00F6760A"/>
    <w:rsid w:val="00F70128"/>
    <w:rsid w:val="00F704F1"/>
    <w:rsid w:val="00F705B2"/>
    <w:rsid w:val="00F70B6D"/>
    <w:rsid w:val="00F71279"/>
    <w:rsid w:val="00F713B0"/>
    <w:rsid w:val="00F71EA2"/>
    <w:rsid w:val="00F71FEC"/>
    <w:rsid w:val="00F7217A"/>
    <w:rsid w:val="00F723DD"/>
    <w:rsid w:val="00F72C43"/>
    <w:rsid w:val="00F737C7"/>
    <w:rsid w:val="00F73934"/>
    <w:rsid w:val="00F73D44"/>
    <w:rsid w:val="00F74506"/>
    <w:rsid w:val="00F748A8"/>
    <w:rsid w:val="00F74A44"/>
    <w:rsid w:val="00F74B58"/>
    <w:rsid w:val="00F750DA"/>
    <w:rsid w:val="00F75C4F"/>
    <w:rsid w:val="00F75D85"/>
    <w:rsid w:val="00F75D95"/>
    <w:rsid w:val="00F75E52"/>
    <w:rsid w:val="00F75F22"/>
    <w:rsid w:val="00F765F6"/>
    <w:rsid w:val="00F76A25"/>
    <w:rsid w:val="00F77218"/>
    <w:rsid w:val="00F772CE"/>
    <w:rsid w:val="00F77332"/>
    <w:rsid w:val="00F775DD"/>
    <w:rsid w:val="00F77F5E"/>
    <w:rsid w:val="00F80049"/>
    <w:rsid w:val="00F80087"/>
    <w:rsid w:val="00F80095"/>
    <w:rsid w:val="00F80A94"/>
    <w:rsid w:val="00F810F3"/>
    <w:rsid w:val="00F813FD"/>
    <w:rsid w:val="00F8152E"/>
    <w:rsid w:val="00F815A1"/>
    <w:rsid w:val="00F818EB"/>
    <w:rsid w:val="00F81BD8"/>
    <w:rsid w:val="00F81E53"/>
    <w:rsid w:val="00F82623"/>
    <w:rsid w:val="00F828C7"/>
    <w:rsid w:val="00F82FBC"/>
    <w:rsid w:val="00F8309C"/>
    <w:rsid w:val="00F83448"/>
    <w:rsid w:val="00F83823"/>
    <w:rsid w:val="00F83865"/>
    <w:rsid w:val="00F83A4B"/>
    <w:rsid w:val="00F83B1D"/>
    <w:rsid w:val="00F83C5E"/>
    <w:rsid w:val="00F844D9"/>
    <w:rsid w:val="00F84716"/>
    <w:rsid w:val="00F84B07"/>
    <w:rsid w:val="00F853F0"/>
    <w:rsid w:val="00F854D1"/>
    <w:rsid w:val="00F85A1F"/>
    <w:rsid w:val="00F85BBF"/>
    <w:rsid w:val="00F85D0C"/>
    <w:rsid w:val="00F85DB1"/>
    <w:rsid w:val="00F8618D"/>
    <w:rsid w:val="00F8627C"/>
    <w:rsid w:val="00F868CD"/>
    <w:rsid w:val="00F86C4D"/>
    <w:rsid w:val="00F877E4"/>
    <w:rsid w:val="00F87A8D"/>
    <w:rsid w:val="00F87E7B"/>
    <w:rsid w:val="00F901A7"/>
    <w:rsid w:val="00F90413"/>
    <w:rsid w:val="00F9069A"/>
    <w:rsid w:val="00F90C2C"/>
    <w:rsid w:val="00F90C93"/>
    <w:rsid w:val="00F911A9"/>
    <w:rsid w:val="00F91297"/>
    <w:rsid w:val="00F91423"/>
    <w:rsid w:val="00F92B8E"/>
    <w:rsid w:val="00F92D2B"/>
    <w:rsid w:val="00F92DE1"/>
    <w:rsid w:val="00F930A0"/>
    <w:rsid w:val="00F9315E"/>
    <w:rsid w:val="00F931AD"/>
    <w:rsid w:val="00F9338F"/>
    <w:rsid w:val="00F93418"/>
    <w:rsid w:val="00F935A3"/>
    <w:rsid w:val="00F936FC"/>
    <w:rsid w:val="00F938F9"/>
    <w:rsid w:val="00F93A2A"/>
    <w:rsid w:val="00F93B23"/>
    <w:rsid w:val="00F93C10"/>
    <w:rsid w:val="00F9450E"/>
    <w:rsid w:val="00F94519"/>
    <w:rsid w:val="00F94882"/>
    <w:rsid w:val="00F94981"/>
    <w:rsid w:val="00F94F2C"/>
    <w:rsid w:val="00F95540"/>
    <w:rsid w:val="00F955D9"/>
    <w:rsid w:val="00F95757"/>
    <w:rsid w:val="00F95954"/>
    <w:rsid w:val="00F96259"/>
    <w:rsid w:val="00F96699"/>
    <w:rsid w:val="00F966E8"/>
    <w:rsid w:val="00F96E25"/>
    <w:rsid w:val="00F9788A"/>
    <w:rsid w:val="00F97BB3"/>
    <w:rsid w:val="00F97CCC"/>
    <w:rsid w:val="00FA0559"/>
    <w:rsid w:val="00FA0606"/>
    <w:rsid w:val="00FA0B34"/>
    <w:rsid w:val="00FA0BE0"/>
    <w:rsid w:val="00FA0D93"/>
    <w:rsid w:val="00FA10AC"/>
    <w:rsid w:val="00FA1788"/>
    <w:rsid w:val="00FA19C3"/>
    <w:rsid w:val="00FA1E4E"/>
    <w:rsid w:val="00FA21EB"/>
    <w:rsid w:val="00FA23C3"/>
    <w:rsid w:val="00FA250E"/>
    <w:rsid w:val="00FA29BB"/>
    <w:rsid w:val="00FA2D05"/>
    <w:rsid w:val="00FA2F53"/>
    <w:rsid w:val="00FA324B"/>
    <w:rsid w:val="00FA32FD"/>
    <w:rsid w:val="00FA3F6A"/>
    <w:rsid w:val="00FA4C76"/>
    <w:rsid w:val="00FA5098"/>
    <w:rsid w:val="00FA5399"/>
    <w:rsid w:val="00FA5411"/>
    <w:rsid w:val="00FA5488"/>
    <w:rsid w:val="00FA5F72"/>
    <w:rsid w:val="00FA6136"/>
    <w:rsid w:val="00FA6139"/>
    <w:rsid w:val="00FA653B"/>
    <w:rsid w:val="00FA68F7"/>
    <w:rsid w:val="00FA6A63"/>
    <w:rsid w:val="00FA7174"/>
    <w:rsid w:val="00FA7527"/>
    <w:rsid w:val="00FA7D40"/>
    <w:rsid w:val="00FA7FC3"/>
    <w:rsid w:val="00FB09D1"/>
    <w:rsid w:val="00FB0BF2"/>
    <w:rsid w:val="00FB109A"/>
    <w:rsid w:val="00FB119D"/>
    <w:rsid w:val="00FB13E1"/>
    <w:rsid w:val="00FB152E"/>
    <w:rsid w:val="00FB1681"/>
    <w:rsid w:val="00FB2114"/>
    <w:rsid w:val="00FB2235"/>
    <w:rsid w:val="00FB2837"/>
    <w:rsid w:val="00FB28BC"/>
    <w:rsid w:val="00FB33DB"/>
    <w:rsid w:val="00FB357A"/>
    <w:rsid w:val="00FB35CF"/>
    <w:rsid w:val="00FB38CD"/>
    <w:rsid w:val="00FB39BE"/>
    <w:rsid w:val="00FB3A2A"/>
    <w:rsid w:val="00FB3AB3"/>
    <w:rsid w:val="00FB3AEA"/>
    <w:rsid w:val="00FB3F49"/>
    <w:rsid w:val="00FB4085"/>
    <w:rsid w:val="00FB417D"/>
    <w:rsid w:val="00FB4766"/>
    <w:rsid w:val="00FB4A1E"/>
    <w:rsid w:val="00FB5118"/>
    <w:rsid w:val="00FB51FB"/>
    <w:rsid w:val="00FB546A"/>
    <w:rsid w:val="00FB54C3"/>
    <w:rsid w:val="00FB5586"/>
    <w:rsid w:val="00FB5698"/>
    <w:rsid w:val="00FB5965"/>
    <w:rsid w:val="00FB5A11"/>
    <w:rsid w:val="00FB5A83"/>
    <w:rsid w:val="00FB5B71"/>
    <w:rsid w:val="00FB68DE"/>
    <w:rsid w:val="00FB6E4A"/>
    <w:rsid w:val="00FB785D"/>
    <w:rsid w:val="00FC0301"/>
    <w:rsid w:val="00FC0A86"/>
    <w:rsid w:val="00FC0C55"/>
    <w:rsid w:val="00FC0D87"/>
    <w:rsid w:val="00FC0EFB"/>
    <w:rsid w:val="00FC1233"/>
    <w:rsid w:val="00FC13CE"/>
    <w:rsid w:val="00FC13D9"/>
    <w:rsid w:val="00FC17EB"/>
    <w:rsid w:val="00FC2205"/>
    <w:rsid w:val="00FC23CB"/>
    <w:rsid w:val="00FC2761"/>
    <w:rsid w:val="00FC28C9"/>
    <w:rsid w:val="00FC2A90"/>
    <w:rsid w:val="00FC2A9C"/>
    <w:rsid w:val="00FC2C37"/>
    <w:rsid w:val="00FC3488"/>
    <w:rsid w:val="00FC349D"/>
    <w:rsid w:val="00FC352C"/>
    <w:rsid w:val="00FC3A1D"/>
    <w:rsid w:val="00FC3FD3"/>
    <w:rsid w:val="00FC42EA"/>
    <w:rsid w:val="00FC43CC"/>
    <w:rsid w:val="00FC45D1"/>
    <w:rsid w:val="00FC4A73"/>
    <w:rsid w:val="00FC4E07"/>
    <w:rsid w:val="00FC4FFD"/>
    <w:rsid w:val="00FC5556"/>
    <w:rsid w:val="00FC5C32"/>
    <w:rsid w:val="00FC60EB"/>
    <w:rsid w:val="00FC6768"/>
    <w:rsid w:val="00FC696E"/>
    <w:rsid w:val="00FC6E63"/>
    <w:rsid w:val="00FC71F9"/>
    <w:rsid w:val="00FC738E"/>
    <w:rsid w:val="00FC77BE"/>
    <w:rsid w:val="00FC7D9B"/>
    <w:rsid w:val="00FD0090"/>
    <w:rsid w:val="00FD0176"/>
    <w:rsid w:val="00FD09B8"/>
    <w:rsid w:val="00FD0BBF"/>
    <w:rsid w:val="00FD0E12"/>
    <w:rsid w:val="00FD1CE0"/>
    <w:rsid w:val="00FD1FFD"/>
    <w:rsid w:val="00FD209C"/>
    <w:rsid w:val="00FD20D3"/>
    <w:rsid w:val="00FD2744"/>
    <w:rsid w:val="00FD2BD7"/>
    <w:rsid w:val="00FD2F1D"/>
    <w:rsid w:val="00FD2F24"/>
    <w:rsid w:val="00FD3A63"/>
    <w:rsid w:val="00FD3B44"/>
    <w:rsid w:val="00FD3C17"/>
    <w:rsid w:val="00FD3EF0"/>
    <w:rsid w:val="00FD40E2"/>
    <w:rsid w:val="00FD4C9F"/>
    <w:rsid w:val="00FD55EB"/>
    <w:rsid w:val="00FD56D8"/>
    <w:rsid w:val="00FD5786"/>
    <w:rsid w:val="00FD5D61"/>
    <w:rsid w:val="00FD5EEC"/>
    <w:rsid w:val="00FD6050"/>
    <w:rsid w:val="00FD6332"/>
    <w:rsid w:val="00FD63F3"/>
    <w:rsid w:val="00FD659E"/>
    <w:rsid w:val="00FD6704"/>
    <w:rsid w:val="00FD6A24"/>
    <w:rsid w:val="00FD6C47"/>
    <w:rsid w:val="00FD6D07"/>
    <w:rsid w:val="00FD6D47"/>
    <w:rsid w:val="00FD7091"/>
    <w:rsid w:val="00FD7395"/>
    <w:rsid w:val="00FD768B"/>
    <w:rsid w:val="00FD7DBF"/>
    <w:rsid w:val="00FD7E0B"/>
    <w:rsid w:val="00FD7F5F"/>
    <w:rsid w:val="00FE0004"/>
    <w:rsid w:val="00FE037F"/>
    <w:rsid w:val="00FE0685"/>
    <w:rsid w:val="00FE06A3"/>
    <w:rsid w:val="00FE0B23"/>
    <w:rsid w:val="00FE0E56"/>
    <w:rsid w:val="00FE0EBB"/>
    <w:rsid w:val="00FE0F34"/>
    <w:rsid w:val="00FE2A24"/>
    <w:rsid w:val="00FE2F3B"/>
    <w:rsid w:val="00FE30B0"/>
    <w:rsid w:val="00FE323F"/>
    <w:rsid w:val="00FE36A0"/>
    <w:rsid w:val="00FE37FD"/>
    <w:rsid w:val="00FE3818"/>
    <w:rsid w:val="00FE38A6"/>
    <w:rsid w:val="00FE3C96"/>
    <w:rsid w:val="00FE3E3E"/>
    <w:rsid w:val="00FE4595"/>
    <w:rsid w:val="00FE46F6"/>
    <w:rsid w:val="00FE526E"/>
    <w:rsid w:val="00FE52F4"/>
    <w:rsid w:val="00FE5A1F"/>
    <w:rsid w:val="00FE5BCA"/>
    <w:rsid w:val="00FE5D0D"/>
    <w:rsid w:val="00FE6243"/>
    <w:rsid w:val="00FE6616"/>
    <w:rsid w:val="00FE66EC"/>
    <w:rsid w:val="00FE7689"/>
    <w:rsid w:val="00FE7ADB"/>
    <w:rsid w:val="00FE7C46"/>
    <w:rsid w:val="00FE7E16"/>
    <w:rsid w:val="00FE7F9D"/>
    <w:rsid w:val="00FF0791"/>
    <w:rsid w:val="00FF16F2"/>
    <w:rsid w:val="00FF1CF1"/>
    <w:rsid w:val="00FF21A6"/>
    <w:rsid w:val="00FF2581"/>
    <w:rsid w:val="00FF2F47"/>
    <w:rsid w:val="00FF3493"/>
    <w:rsid w:val="00FF3775"/>
    <w:rsid w:val="00FF39A5"/>
    <w:rsid w:val="00FF3A20"/>
    <w:rsid w:val="00FF4133"/>
    <w:rsid w:val="00FF413D"/>
    <w:rsid w:val="00FF46B7"/>
    <w:rsid w:val="00FF4B91"/>
    <w:rsid w:val="00FF4C71"/>
    <w:rsid w:val="00FF5533"/>
    <w:rsid w:val="00FF60E4"/>
    <w:rsid w:val="00FF6141"/>
    <w:rsid w:val="00FF61E9"/>
    <w:rsid w:val="00FF61F5"/>
    <w:rsid w:val="00FF663E"/>
    <w:rsid w:val="00FF73B5"/>
    <w:rsid w:val="00FF7644"/>
    <w:rsid w:val="00FF7879"/>
    <w:rsid w:val="00FF7E1D"/>
    <w:rsid w:val="00FF7E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index heading" w:uiPriority="99"/>
    <w:lsdException w:name="caption" w:semiHidden="1" w:unhideWhenUsed="1" w:qFormat="1"/>
    <w:lsdException w:name="endnote reference" w:uiPriority="99"/>
    <w:lsdException w:name="endnote text" w:uiPriority="99"/>
    <w:lsdException w:name="List Bullet" w:uiPriority="99"/>
    <w:lsdException w:name="Title" w:qFormat="1"/>
    <w:lsdException w:name="Body Text" w:uiPriority="99"/>
    <w:lsdException w:name="Subtitle" w:qFormat="1"/>
    <w:lsdException w:name="Hyperlink" w:uiPriority="99"/>
    <w:lsdException w:name="FollowedHyperlink" w:uiPriority="99"/>
    <w:lsdException w:name="Strong" w:qFormat="1"/>
    <w:lsdException w:name="Emphasis" w:qFormat="1"/>
    <w:lsdException w:name="Document Map" w:uiPriority="99"/>
    <w:lsdException w:name="HTML Address" w:uiPriority="99"/>
    <w:lsdException w:name="HTML Code" w:uiPriority="99"/>
    <w:lsdException w:name="HTML Keyboard" w:uiPriority="99"/>
    <w:lsdException w:name="HTML Sample" w:uiPriority="99"/>
    <w:lsdException w:name="HTML Typewriter"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atentStyles>
  <w:style w:type="paragraph" w:default="1" w:styleId="aff2">
    <w:name w:val="Normal"/>
    <w:qFormat/>
    <w:rsid w:val="00604945"/>
    <w:pPr>
      <w:overflowPunct w:val="0"/>
      <w:autoSpaceDE w:val="0"/>
      <w:autoSpaceDN w:val="0"/>
      <w:adjustRightInd w:val="0"/>
      <w:textAlignment w:val="baseline"/>
    </w:pPr>
    <w:rPr>
      <w:rFonts w:ascii="Arial" w:hAnsi="Arial"/>
      <w:sz w:val="22"/>
      <w:lang w:eastAsia="en-US"/>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ff2"/>
    <w:next w:val="aff2"/>
    <w:link w:val="1Char"/>
    <w:uiPriority w:val="99"/>
    <w:qFormat/>
    <w:rsid w:val="00604945"/>
    <w:pPr>
      <w:keepNext/>
      <w:numPr>
        <w:numId w:val="1"/>
      </w:numPr>
      <w:spacing w:before="240" w:after="60"/>
      <w:outlineLvl w:val="0"/>
    </w:pPr>
    <w:rPr>
      <w:b/>
      <w:kern w:val="28"/>
      <w:sz w:val="28"/>
    </w:rPr>
  </w:style>
  <w:style w:type="paragraph" w:styleId="2">
    <w:name w:val="heading 2"/>
    <w:basedOn w:val="aff2"/>
    <w:next w:val="aff2"/>
    <w:link w:val="2Char"/>
    <w:uiPriority w:val="9"/>
    <w:qFormat/>
    <w:rsid w:val="00604945"/>
    <w:pPr>
      <w:keepNext/>
      <w:numPr>
        <w:ilvl w:val="1"/>
        <w:numId w:val="1"/>
      </w:numPr>
      <w:spacing w:before="240" w:after="60"/>
      <w:outlineLvl w:val="1"/>
    </w:pPr>
    <w:rPr>
      <w:b/>
      <w:sz w:val="24"/>
    </w:rPr>
  </w:style>
  <w:style w:type="paragraph" w:styleId="3">
    <w:name w:val="heading 3"/>
    <w:basedOn w:val="aff2"/>
    <w:next w:val="aff2"/>
    <w:link w:val="3Char"/>
    <w:uiPriority w:val="9"/>
    <w:qFormat/>
    <w:rsid w:val="00604945"/>
    <w:pPr>
      <w:keepNext/>
      <w:numPr>
        <w:ilvl w:val="2"/>
        <w:numId w:val="1"/>
      </w:numPr>
      <w:spacing w:before="120" w:after="60"/>
      <w:outlineLvl w:val="2"/>
    </w:pPr>
    <w:rPr>
      <w:b/>
    </w:rPr>
  </w:style>
  <w:style w:type="paragraph" w:styleId="4">
    <w:name w:val="heading 4"/>
    <w:basedOn w:val="aff2"/>
    <w:next w:val="aff2"/>
    <w:link w:val="4Char"/>
    <w:qFormat/>
    <w:rsid w:val="00604945"/>
    <w:pPr>
      <w:keepNext/>
      <w:numPr>
        <w:ilvl w:val="3"/>
        <w:numId w:val="1"/>
      </w:numPr>
      <w:spacing w:before="240" w:after="60"/>
      <w:outlineLvl w:val="3"/>
    </w:pPr>
    <w:rPr>
      <w:rFonts w:ascii="Times New Roman" w:hAnsi="Times New Roman"/>
      <w:b/>
      <w:i/>
      <w:sz w:val="24"/>
    </w:rPr>
  </w:style>
  <w:style w:type="paragraph" w:styleId="5">
    <w:name w:val="heading 5"/>
    <w:basedOn w:val="aff2"/>
    <w:next w:val="aff2"/>
    <w:link w:val="5Char"/>
    <w:qFormat/>
    <w:rsid w:val="00604945"/>
    <w:pPr>
      <w:numPr>
        <w:ilvl w:val="4"/>
        <w:numId w:val="1"/>
      </w:numPr>
      <w:spacing w:before="240" w:after="60"/>
      <w:outlineLvl w:val="4"/>
    </w:pPr>
    <w:rPr>
      <w:b/>
    </w:rPr>
  </w:style>
  <w:style w:type="paragraph" w:styleId="6">
    <w:name w:val="heading 6"/>
    <w:basedOn w:val="aff2"/>
    <w:next w:val="aff2"/>
    <w:link w:val="6Char"/>
    <w:qFormat/>
    <w:rsid w:val="00604945"/>
    <w:pPr>
      <w:numPr>
        <w:ilvl w:val="5"/>
        <w:numId w:val="1"/>
      </w:numPr>
      <w:spacing w:before="240" w:after="60"/>
      <w:outlineLvl w:val="5"/>
    </w:pPr>
    <w:rPr>
      <w:b/>
      <w:i/>
    </w:rPr>
  </w:style>
  <w:style w:type="paragraph" w:styleId="7">
    <w:name w:val="heading 7"/>
    <w:basedOn w:val="aff2"/>
    <w:next w:val="aff2"/>
    <w:link w:val="7Char"/>
    <w:qFormat/>
    <w:rsid w:val="00604945"/>
    <w:pPr>
      <w:numPr>
        <w:ilvl w:val="6"/>
        <w:numId w:val="1"/>
      </w:numPr>
      <w:spacing w:before="240" w:after="60"/>
      <w:outlineLvl w:val="6"/>
    </w:pPr>
    <w:rPr>
      <w:b/>
      <w:sz w:val="20"/>
    </w:rPr>
  </w:style>
  <w:style w:type="paragraph" w:styleId="8">
    <w:name w:val="heading 8"/>
    <w:basedOn w:val="aff2"/>
    <w:next w:val="aff2"/>
    <w:link w:val="8Char"/>
    <w:qFormat/>
    <w:rsid w:val="00604945"/>
    <w:pPr>
      <w:numPr>
        <w:ilvl w:val="7"/>
        <w:numId w:val="1"/>
      </w:numPr>
      <w:spacing w:before="240" w:after="60"/>
      <w:outlineLvl w:val="7"/>
    </w:pPr>
    <w:rPr>
      <w:b/>
      <w:i/>
      <w:sz w:val="20"/>
    </w:rPr>
  </w:style>
  <w:style w:type="paragraph" w:styleId="9">
    <w:name w:val="heading 9"/>
    <w:basedOn w:val="aff2"/>
    <w:next w:val="aff2"/>
    <w:link w:val="9Char"/>
    <w:qFormat/>
    <w:rsid w:val="00604945"/>
    <w:pPr>
      <w:numPr>
        <w:ilvl w:val="8"/>
        <w:numId w:val="1"/>
      </w:numPr>
      <w:spacing w:before="240" w:after="60"/>
      <w:outlineLvl w:val="8"/>
    </w:pPr>
    <w:rPr>
      <w:b/>
      <w:i/>
      <w:sz w:val="18"/>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header"/>
    <w:basedOn w:val="aff2"/>
    <w:link w:val="Char"/>
    <w:uiPriority w:val="99"/>
    <w:rsid w:val="00042E6A"/>
    <w:pPr>
      <w:pBdr>
        <w:bottom w:val="single" w:sz="6" w:space="1" w:color="auto"/>
      </w:pBdr>
      <w:tabs>
        <w:tab w:val="right" w:pos="9639"/>
      </w:tabs>
      <w:spacing w:after="240"/>
    </w:pPr>
    <w:rPr>
      <w:sz w:val="20"/>
    </w:rPr>
  </w:style>
  <w:style w:type="paragraph" w:styleId="aff7">
    <w:name w:val="footer"/>
    <w:basedOn w:val="aff2"/>
    <w:link w:val="Char0"/>
    <w:uiPriority w:val="99"/>
    <w:rsid w:val="00042E6A"/>
    <w:pPr>
      <w:pBdr>
        <w:top w:val="single" w:sz="6" w:space="1" w:color="auto"/>
      </w:pBdr>
      <w:tabs>
        <w:tab w:val="right" w:pos="9639"/>
      </w:tabs>
    </w:pPr>
    <w:rPr>
      <w:sz w:val="20"/>
    </w:rPr>
  </w:style>
  <w:style w:type="paragraph" w:styleId="20">
    <w:name w:val="toc 2"/>
    <w:basedOn w:val="aff2"/>
    <w:next w:val="aff2"/>
    <w:uiPriority w:val="39"/>
    <w:rsid w:val="00042E6A"/>
    <w:pPr>
      <w:tabs>
        <w:tab w:val="right" w:leader="dot" w:pos="9639"/>
      </w:tabs>
      <w:spacing w:before="60" w:after="60"/>
      <w:ind w:left="284"/>
    </w:pPr>
  </w:style>
  <w:style w:type="paragraph" w:styleId="30">
    <w:name w:val="toc 3"/>
    <w:basedOn w:val="aff2"/>
    <w:next w:val="aff2"/>
    <w:uiPriority w:val="39"/>
    <w:rsid w:val="00042E6A"/>
    <w:pPr>
      <w:tabs>
        <w:tab w:val="right" w:leader="dot" w:pos="9639"/>
      </w:tabs>
      <w:ind w:left="425"/>
    </w:pPr>
  </w:style>
  <w:style w:type="paragraph" w:styleId="11">
    <w:name w:val="toc 1"/>
    <w:basedOn w:val="aff2"/>
    <w:next w:val="aff2"/>
    <w:uiPriority w:val="39"/>
    <w:rsid w:val="00042E6A"/>
    <w:pPr>
      <w:tabs>
        <w:tab w:val="right" w:leader="dot" w:pos="9639"/>
      </w:tabs>
      <w:spacing w:before="120" w:after="60"/>
    </w:pPr>
    <w:rPr>
      <w:b/>
    </w:rPr>
  </w:style>
  <w:style w:type="paragraph" w:customStyle="1" w:styleId="berschrift">
    <w:name w:val="Überschrift"/>
    <w:basedOn w:val="aff2"/>
    <w:next w:val="aff2"/>
    <w:rsid w:val="00042E6A"/>
    <w:pPr>
      <w:keepNext/>
      <w:keepLines/>
      <w:spacing w:before="360" w:after="240"/>
    </w:pPr>
    <w:rPr>
      <w:b/>
      <w:sz w:val="28"/>
    </w:rPr>
  </w:style>
  <w:style w:type="paragraph" w:customStyle="1" w:styleId="KommentierterInhalt">
    <w:name w:val="Kommentierter Inhalt"/>
    <w:basedOn w:val="aff2"/>
    <w:next w:val="aff2"/>
    <w:link w:val="KommentierterInhaltZchn"/>
    <w:rsid w:val="00042E6A"/>
    <w:rPr>
      <w:i/>
      <w:color w:val="0000FF"/>
    </w:rPr>
  </w:style>
  <w:style w:type="paragraph" w:styleId="40">
    <w:name w:val="toc 4"/>
    <w:basedOn w:val="aff2"/>
    <w:next w:val="aff2"/>
    <w:uiPriority w:val="39"/>
    <w:rsid w:val="00042E6A"/>
    <w:pPr>
      <w:tabs>
        <w:tab w:val="right" w:leader="dot" w:pos="9639"/>
      </w:tabs>
      <w:ind w:left="660"/>
    </w:pPr>
  </w:style>
  <w:style w:type="paragraph" w:styleId="50">
    <w:name w:val="toc 5"/>
    <w:basedOn w:val="aff2"/>
    <w:next w:val="aff2"/>
    <w:rsid w:val="00042E6A"/>
    <w:pPr>
      <w:tabs>
        <w:tab w:val="right" w:leader="dot" w:pos="9639"/>
      </w:tabs>
      <w:ind w:left="880"/>
    </w:pPr>
  </w:style>
  <w:style w:type="paragraph" w:styleId="60">
    <w:name w:val="toc 6"/>
    <w:basedOn w:val="aff2"/>
    <w:next w:val="aff2"/>
    <w:rsid w:val="00042E6A"/>
    <w:pPr>
      <w:tabs>
        <w:tab w:val="right" w:leader="dot" w:pos="9639"/>
      </w:tabs>
      <w:ind w:left="1100"/>
    </w:pPr>
  </w:style>
  <w:style w:type="paragraph" w:styleId="70">
    <w:name w:val="toc 7"/>
    <w:basedOn w:val="aff2"/>
    <w:next w:val="aff2"/>
    <w:rsid w:val="00042E6A"/>
    <w:pPr>
      <w:tabs>
        <w:tab w:val="right" w:leader="dot" w:pos="9639"/>
      </w:tabs>
      <w:ind w:left="1320"/>
    </w:pPr>
  </w:style>
  <w:style w:type="paragraph" w:styleId="80">
    <w:name w:val="toc 8"/>
    <w:basedOn w:val="aff2"/>
    <w:next w:val="aff2"/>
    <w:rsid w:val="00042E6A"/>
    <w:pPr>
      <w:tabs>
        <w:tab w:val="right" w:leader="dot" w:pos="9639"/>
      </w:tabs>
      <w:ind w:left="1540"/>
    </w:pPr>
  </w:style>
  <w:style w:type="paragraph" w:styleId="90">
    <w:name w:val="toc 9"/>
    <w:basedOn w:val="aff2"/>
    <w:next w:val="aff2"/>
    <w:rsid w:val="00042E6A"/>
    <w:pPr>
      <w:tabs>
        <w:tab w:val="right" w:leader="dot" w:pos="9639"/>
      </w:tabs>
      <w:ind w:left="1760"/>
    </w:pPr>
  </w:style>
  <w:style w:type="paragraph" w:customStyle="1" w:styleId="Projekt">
    <w:name w:val="Projekt"/>
    <w:basedOn w:val="aff2"/>
    <w:rsid w:val="00042E6A"/>
    <w:pPr>
      <w:widowControl w:val="0"/>
      <w:spacing w:before="120" w:after="120"/>
    </w:pPr>
    <w:rPr>
      <w:sz w:val="36"/>
    </w:rPr>
  </w:style>
  <w:style w:type="paragraph" w:customStyle="1" w:styleId="Version">
    <w:name w:val="Version"/>
    <w:basedOn w:val="aff2"/>
    <w:rsid w:val="00042E6A"/>
    <w:pPr>
      <w:widowControl w:val="0"/>
      <w:spacing w:before="120" w:after="120"/>
    </w:pPr>
    <w:rPr>
      <w:sz w:val="36"/>
    </w:rPr>
  </w:style>
  <w:style w:type="character" w:styleId="aff8">
    <w:name w:val="Emphasis"/>
    <w:qFormat/>
    <w:rsid w:val="00604945"/>
    <w:rPr>
      <w:i/>
      <w:iCs/>
    </w:rPr>
  </w:style>
  <w:style w:type="paragraph" w:styleId="aff9">
    <w:name w:val="Document Map"/>
    <w:basedOn w:val="aff2"/>
    <w:link w:val="Char1"/>
    <w:uiPriority w:val="99"/>
    <w:rsid w:val="00C269BC"/>
    <w:rPr>
      <w:rFonts w:ascii="宋体"/>
      <w:sz w:val="18"/>
      <w:szCs w:val="18"/>
    </w:rPr>
  </w:style>
  <w:style w:type="character" w:customStyle="1" w:styleId="Char1">
    <w:name w:val="文档结构图 Char"/>
    <w:link w:val="aff9"/>
    <w:uiPriority w:val="99"/>
    <w:rsid w:val="00C269BC"/>
    <w:rPr>
      <w:rFonts w:ascii="宋体" w:hAnsi="Arial"/>
      <w:sz w:val="18"/>
      <w:szCs w:val="18"/>
      <w:lang w:eastAsia="en-US"/>
    </w:rPr>
  </w:style>
  <w:style w:type="paragraph" w:styleId="affa">
    <w:name w:val="Normal Indent"/>
    <w:aliases w:val="表正文,正文非缩进,正文不缩进,首行缩进,正文（首行缩进两字）＋行距：1.5倍行距,正文缩进 Char"/>
    <w:basedOn w:val="aff2"/>
    <w:rsid w:val="00AB4916"/>
    <w:pPr>
      <w:widowControl w:val="0"/>
      <w:overflowPunct/>
      <w:autoSpaceDE/>
      <w:autoSpaceDN/>
      <w:adjustRightInd/>
      <w:ind w:firstLine="420"/>
      <w:jc w:val="both"/>
      <w:textAlignment w:val="auto"/>
    </w:pPr>
    <w:rPr>
      <w:rFonts w:ascii="Times New Roman" w:hAnsi="Times New Roman"/>
      <w:kern w:val="2"/>
      <w:sz w:val="21"/>
      <w:lang w:eastAsia="zh-CN"/>
    </w:rPr>
  </w:style>
  <w:style w:type="character" w:customStyle="1" w:styleId="Char0">
    <w:name w:val="页脚 Char"/>
    <w:link w:val="aff7"/>
    <w:uiPriority w:val="99"/>
    <w:rsid w:val="00137FC9"/>
    <w:rPr>
      <w:rFonts w:ascii="Arial" w:hAnsi="Arial"/>
      <w:lang w:eastAsia="en-US"/>
    </w:rPr>
  </w:style>
  <w:style w:type="character" w:customStyle="1" w:styleId="KommentierterInhaltZchn">
    <w:name w:val="Kommentierter Inhalt Zchn"/>
    <w:link w:val="KommentierterInhalt"/>
    <w:rsid w:val="00E70DF7"/>
    <w:rPr>
      <w:rFonts w:ascii="Arial" w:hAnsi="Arial"/>
      <w:i/>
      <w:color w:val="0000FF"/>
      <w:sz w:val="22"/>
      <w:lang w:eastAsia="en-US"/>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link w:val="1"/>
    <w:uiPriority w:val="99"/>
    <w:rsid w:val="00604945"/>
    <w:rPr>
      <w:rFonts w:ascii="Arial" w:hAnsi="Arial"/>
      <w:b/>
      <w:kern w:val="28"/>
      <w:sz w:val="28"/>
      <w:lang w:eastAsia="en-US"/>
    </w:rPr>
  </w:style>
  <w:style w:type="character" w:customStyle="1" w:styleId="2Char">
    <w:name w:val="标题 2 Char"/>
    <w:link w:val="2"/>
    <w:uiPriority w:val="9"/>
    <w:rsid w:val="00604945"/>
    <w:rPr>
      <w:rFonts w:ascii="Arial" w:hAnsi="Arial"/>
      <w:b/>
      <w:sz w:val="24"/>
      <w:lang w:eastAsia="en-US"/>
    </w:rPr>
  </w:style>
  <w:style w:type="character" w:customStyle="1" w:styleId="3Char">
    <w:name w:val="标题 3 Char"/>
    <w:link w:val="3"/>
    <w:uiPriority w:val="9"/>
    <w:rsid w:val="00604945"/>
    <w:rPr>
      <w:rFonts w:ascii="Arial" w:hAnsi="Arial"/>
      <w:b/>
      <w:sz w:val="22"/>
      <w:lang w:eastAsia="en-US"/>
    </w:rPr>
  </w:style>
  <w:style w:type="character" w:customStyle="1" w:styleId="4Char">
    <w:name w:val="标题 4 Char"/>
    <w:link w:val="4"/>
    <w:rsid w:val="00604945"/>
    <w:rPr>
      <w:b/>
      <w:i/>
      <w:sz w:val="24"/>
      <w:lang w:eastAsia="en-US"/>
    </w:rPr>
  </w:style>
  <w:style w:type="character" w:customStyle="1" w:styleId="5Char">
    <w:name w:val="标题 5 Char"/>
    <w:link w:val="5"/>
    <w:rsid w:val="00604945"/>
    <w:rPr>
      <w:rFonts w:ascii="Arial" w:hAnsi="Arial"/>
      <w:b/>
      <w:sz w:val="22"/>
      <w:lang w:eastAsia="en-US"/>
    </w:rPr>
  </w:style>
  <w:style w:type="character" w:customStyle="1" w:styleId="6Char">
    <w:name w:val="标题 6 Char"/>
    <w:link w:val="6"/>
    <w:rsid w:val="00604945"/>
    <w:rPr>
      <w:rFonts w:ascii="Arial" w:hAnsi="Arial"/>
      <w:b/>
      <w:i/>
      <w:sz w:val="22"/>
      <w:lang w:eastAsia="en-US"/>
    </w:rPr>
  </w:style>
  <w:style w:type="character" w:customStyle="1" w:styleId="7Char">
    <w:name w:val="标题 7 Char"/>
    <w:link w:val="7"/>
    <w:rsid w:val="00604945"/>
    <w:rPr>
      <w:rFonts w:ascii="Arial" w:hAnsi="Arial"/>
      <w:b/>
      <w:lang w:eastAsia="en-US"/>
    </w:rPr>
  </w:style>
  <w:style w:type="character" w:customStyle="1" w:styleId="8Char">
    <w:name w:val="标题 8 Char"/>
    <w:link w:val="8"/>
    <w:rsid w:val="00604945"/>
    <w:rPr>
      <w:rFonts w:ascii="Arial" w:hAnsi="Arial"/>
      <w:b/>
      <w:i/>
      <w:lang w:eastAsia="en-US"/>
    </w:rPr>
  </w:style>
  <w:style w:type="character" w:customStyle="1" w:styleId="9Char">
    <w:name w:val="标题 9 Char"/>
    <w:link w:val="9"/>
    <w:rsid w:val="00604945"/>
    <w:rPr>
      <w:rFonts w:ascii="Arial" w:hAnsi="Arial"/>
      <w:b/>
      <w:i/>
      <w:sz w:val="18"/>
      <w:lang w:eastAsia="en-US"/>
    </w:rPr>
  </w:style>
  <w:style w:type="paragraph" w:styleId="affb">
    <w:name w:val="Title"/>
    <w:basedOn w:val="aff2"/>
    <w:next w:val="aff2"/>
    <w:link w:val="Char2"/>
    <w:qFormat/>
    <w:rsid w:val="00604945"/>
    <w:pPr>
      <w:spacing w:before="240" w:after="60"/>
      <w:jc w:val="center"/>
      <w:outlineLvl w:val="0"/>
    </w:pPr>
    <w:rPr>
      <w:rFonts w:ascii="Cambria" w:hAnsi="Cambria"/>
      <w:b/>
      <w:bCs/>
      <w:sz w:val="32"/>
      <w:szCs w:val="32"/>
    </w:rPr>
  </w:style>
  <w:style w:type="character" w:customStyle="1" w:styleId="Char2">
    <w:name w:val="标题 Char"/>
    <w:link w:val="affb"/>
    <w:rsid w:val="00604945"/>
    <w:rPr>
      <w:rFonts w:ascii="Cambria" w:hAnsi="Cambria" w:cs="Times New Roman"/>
      <w:b/>
      <w:bCs/>
      <w:sz w:val="32"/>
      <w:szCs w:val="32"/>
      <w:lang w:eastAsia="en-US"/>
    </w:rPr>
  </w:style>
  <w:style w:type="paragraph" w:styleId="affc">
    <w:name w:val="Subtitle"/>
    <w:basedOn w:val="aff2"/>
    <w:next w:val="aff2"/>
    <w:link w:val="Char3"/>
    <w:qFormat/>
    <w:rsid w:val="00604945"/>
    <w:pPr>
      <w:spacing w:before="240" w:after="60" w:line="312" w:lineRule="auto"/>
      <w:jc w:val="center"/>
      <w:outlineLvl w:val="1"/>
    </w:pPr>
    <w:rPr>
      <w:rFonts w:ascii="Cambria" w:hAnsi="Cambria"/>
      <w:b/>
      <w:bCs/>
      <w:kern w:val="28"/>
      <w:sz w:val="32"/>
      <w:szCs w:val="32"/>
    </w:rPr>
  </w:style>
  <w:style w:type="character" w:customStyle="1" w:styleId="Char3">
    <w:name w:val="副标题 Char"/>
    <w:link w:val="affc"/>
    <w:rsid w:val="00604945"/>
    <w:rPr>
      <w:rFonts w:ascii="Cambria" w:hAnsi="Cambria" w:cs="Times New Roman"/>
      <w:b/>
      <w:bCs/>
      <w:kern w:val="28"/>
      <w:sz w:val="32"/>
      <w:szCs w:val="32"/>
      <w:lang w:eastAsia="en-US"/>
    </w:rPr>
  </w:style>
  <w:style w:type="character" w:styleId="affd">
    <w:name w:val="Strong"/>
    <w:qFormat/>
    <w:rsid w:val="00604945"/>
    <w:rPr>
      <w:b/>
      <w:bCs/>
    </w:rPr>
  </w:style>
  <w:style w:type="paragraph" w:styleId="affe">
    <w:name w:val="No Spacing"/>
    <w:basedOn w:val="aff2"/>
    <w:uiPriority w:val="1"/>
    <w:qFormat/>
    <w:rsid w:val="00604945"/>
  </w:style>
  <w:style w:type="paragraph" w:styleId="afff">
    <w:name w:val="List Paragraph"/>
    <w:basedOn w:val="aff2"/>
    <w:uiPriority w:val="34"/>
    <w:qFormat/>
    <w:rsid w:val="00604945"/>
    <w:pPr>
      <w:ind w:firstLineChars="200" w:firstLine="420"/>
    </w:pPr>
  </w:style>
  <w:style w:type="paragraph" w:styleId="afff0">
    <w:name w:val="Quote"/>
    <w:basedOn w:val="aff2"/>
    <w:next w:val="aff2"/>
    <w:link w:val="Char4"/>
    <w:qFormat/>
    <w:rsid w:val="00604945"/>
    <w:rPr>
      <w:i/>
      <w:iCs/>
      <w:color w:val="000000"/>
    </w:rPr>
  </w:style>
  <w:style w:type="character" w:customStyle="1" w:styleId="Char4">
    <w:name w:val="引用 Char"/>
    <w:link w:val="afff0"/>
    <w:rsid w:val="00604945"/>
    <w:rPr>
      <w:rFonts w:ascii="Arial" w:hAnsi="Arial"/>
      <w:i/>
      <w:iCs/>
      <w:color w:val="000000"/>
      <w:sz w:val="22"/>
      <w:lang w:eastAsia="en-US"/>
    </w:rPr>
  </w:style>
  <w:style w:type="paragraph" w:styleId="afff1">
    <w:name w:val="Intense Quote"/>
    <w:basedOn w:val="aff2"/>
    <w:next w:val="aff2"/>
    <w:link w:val="Char5"/>
    <w:qFormat/>
    <w:rsid w:val="00604945"/>
    <w:pPr>
      <w:pBdr>
        <w:bottom w:val="single" w:sz="4" w:space="4" w:color="4F81BD"/>
      </w:pBdr>
      <w:spacing w:before="200" w:after="280"/>
      <w:ind w:left="936" w:right="936"/>
    </w:pPr>
    <w:rPr>
      <w:b/>
      <w:bCs/>
      <w:i/>
      <w:iCs/>
      <w:color w:val="4F81BD"/>
    </w:rPr>
  </w:style>
  <w:style w:type="character" w:customStyle="1" w:styleId="Char5">
    <w:name w:val="明显引用 Char"/>
    <w:link w:val="afff1"/>
    <w:rsid w:val="00604945"/>
    <w:rPr>
      <w:rFonts w:ascii="Arial" w:hAnsi="Arial"/>
      <w:b/>
      <w:bCs/>
      <w:i/>
      <w:iCs/>
      <w:color w:val="4F81BD"/>
      <w:sz w:val="22"/>
      <w:lang w:eastAsia="en-US"/>
    </w:rPr>
  </w:style>
  <w:style w:type="character" w:styleId="afff2">
    <w:name w:val="Subtle Emphasis"/>
    <w:qFormat/>
    <w:rsid w:val="00604945"/>
    <w:rPr>
      <w:i/>
      <w:iCs/>
      <w:color w:val="808080"/>
    </w:rPr>
  </w:style>
  <w:style w:type="character" w:styleId="afff3">
    <w:name w:val="Intense Emphasis"/>
    <w:qFormat/>
    <w:rsid w:val="00604945"/>
    <w:rPr>
      <w:b/>
      <w:bCs/>
      <w:i/>
      <w:iCs/>
      <w:color w:val="4F81BD"/>
    </w:rPr>
  </w:style>
  <w:style w:type="character" w:styleId="afff4">
    <w:name w:val="Subtle Reference"/>
    <w:qFormat/>
    <w:rsid w:val="00604945"/>
    <w:rPr>
      <w:smallCaps/>
      <w:color w:val="C0504D"/>
      <w:u w:val="single"/>
    </w:rPr>
  </w:style>
  <w:style w:type="character" w:styleId="afff5">
    <w:name w:val="Intense Reference"/>
    <w:qFormat/>
    <w:rsid w:val="00604945"/>
    <w:rPr>
      <w:b/>
      <w:bCs/>
      <w:smallCaps/>
      <w:color w:val="C0504D"/>
      <w:spacing w:val="5"/>
      <w:u w:val="single"/>
    </w:rPr>
  </w:style>
  <w:style w:type="character" w:styleId="afff6">
    <w:name w:val="Book Title"/>
    <w:qFormat/>
    <w:rsid w:val="00604945"/>
    <w:rPr>
      <w:b/>
      <w:bCs/>
      <w:smallCaps/>
      <w:spacing w:val="5"/>
    </w:rPr>
  </w:style>
  <w:style w:type="paragraph" w:styleId="TOC">
    <w:name w:val="TOC Heading"/>
    <w:basedOn w:val="1"/>
    <w:next w:val="aff2"/>
    <w:uiPriority w:val="39"/>
    <w:unhideWhenUsed/>
    <w:qFormat/>
    <w:rsid w:val="00604945"/>
    <w:pPr>
      <w:keepLines/>
      <w:numPr>
        <w:numId w:val="0"/>
      </w:numPr>
      <w:spacing w:before="340" w:after="330" w:line="578" w:lineRule="auto"/>
      <w:outlineLvl w:val="9"/>
    </w:pPr>
    <w:rPr>
      <w:bCs/>
      <w:kern w:val="44"/>
      <w:sz w:val="44"/>
      <w:szCs w:val="44"/>
    </w:rPr>
  </w:style>
  <w:style w:type="paragraph" w:styleId="afff7">
    <w:name w:val="Balloon Text"/>
    <w:basedOn w:val="aff2"/>
    <w:link w:val="Char6"/>
    <w:rsid w:val="008B60FE"/>
    <w:rPr>
      <w:sz w:val="18"/>
      <w:szCs w:val="18"/>
    </w:rPr>
  </w:style>
  <w:style w:type="character" w:customStyle="1" w:styleId="Char6">
    <w:name w:val="批注框文本 Char"/>
    <w:link w:val="afff7"/>
    <w:rsid w:val="008B60FE"/>
    <w:rPr>
      <w:rFonts w:ascii="Arial" w:hAnsi="Arial"/>
      <w:sz w:val="18"/>
      <w:szCs w:val="18"/>
      <w:lang w:eastAsia="en-US"/>
    </w:rPr>
  </w:style>
  <w:style w:type="character" w:styleId="afff8">
    <w:name w:val="Hyperlink"/>
    <w:uiPriority w:val="99"/>
    <w:unhideWhenUsed/>
    <w:rsid w:val="00E20705"/>
    <w:rPr>
      <w:color w:val="0000FF"/>
      <w:u w:val="single"/>
    </w:rPr>
  </w:style>
  <w:style w:type="character" w:styleId="afff9">
    <w:name w:val="annotation reference"/>
    <w:rsid w:val="00764987"/>
    <w:rPr>
      <w:sz w:val="21"/>
      <w:szCs w:val="21"/>
    </w:rPr>
  </w:style>
  <w:style w:type="paragraph" w:styleId="afffa">
    <w:name w:val="annotation text"/>
    <w:basedOn w:val="aff2"/>
    <w:link w:val="Char7"/>
    <w:uiPriority w:val="99"/>
    <w:rsid w:val="00764987"/>
  </w:style>
  <w:style w:type="character" w:customStyle="1" w:styleId="Char7">
    <w:name w:val="批注文字 Char"/>
    <w:link w:val="afffa"/>
    <w:uiPriority w:val="99"/>
    <w:rsid w:val="00764987"/>
    <w:rPr>
      <w:rFonts w:ascii="Arial" w:hAnsi="Arial"/>
      <w:sz w:val="22"/>
      <w:lang w:eastAsia="en-US"/>
    </w:rPr>
  </w:style>
  <w:style w:type="paragraph" w:styleId="afffb">
    <w:name w:val="annotation subject"/>
    <w:basedOn w:val="afffa"/>
    <w:next w:val="afffa"/>
    <w:link w:val="Char8"/>
    <w:rsid w:val="00764987"/>
    <w:rPr>
      <w:b/>
      <w:bCs/>
    </w:rPr>
  </w:style>
  <w:style w:type="character" w:customStyle="1" w:styleId="Char8">
    <w:name w:val="批注主题 Char"/>
    <w:link w:val="afffb"/>
    <w:rsid w:val="00764987"/>
    <w:rPr>
      <w:rFonts w:ascii="Arial" w:hAnsi="Arial"/>
      <w:b/>
      <w:bCs/>
      <w:sz w:val="22"/>
      <w:lang w:eastAsia="en-US"/>
    </w:rPr>
  </w:style>
  <w:style w:type="table" w:styleId="afffc">
    <w:name w:val="Table Grid"/>
    <w:basedOn w:val="aff4"/>
    <w:uiPriority w:val="39"/>
    <w:rsid w:val="002D16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ffd">
    <w:name w:val="Placeholder Text"/>
    <w:basedOn w:val="aff3"/>
    <w:uiPriority w:val="99"/>
    <w:semiHidden/>
    <w:rsid w:val="00285B50"/>
    <w:rPr>
      <w:color w:val="808080"/>
    </w:rPr>
  </w:style>
  <w:style w:type="character" w:customStyle="1" w:styleId="t1">
    <w:name w:val="t1"/>
    <w:basedOn w:val="aff3"/>
    <w:rsid w:val="00A150DE"/>
    <w:rPr>
      <w:color w:val="990000"/>
    </w:rPr>
  </w:style>
  <w:style w:type="character" w:customStyle="1" w:styleId="Char">
    <w:name w:val="页眉 Char"/>
    <w:basedOn w:val="aff3"/>
    <w:link w:val="aff6"/>
    <w:uiPriority w:val="99"/>
    <w:rsid w:val="000D3F16"/>
    <w:rPr>
      <w:rFonts w:ascii="Arial" w:hAnsi="Arial"/>
      <w:lang w:eastAsia="en-US"/>
    </w:rPr>
  </w:style>
  <w:style w:type="paragraph" w:customStyle="1" w:styleId="TEXT12">
    <w:name w:val="TEXT 12"/>
    <w:rsid w:val="000D3F16"/>
    <w:pPr>
      <w:tabs>
        <w:tab w:val="left" w:pos="567"/>
        <w:tab w:val="left" w:pos="1701"/>
        <w:tab w:val="left" w:pos="2835"/>
        <w:tab w:val="left" w:pos="3969"/>
        <w:tab w:val="left" w:pos="5103"/>
      </w:tabs>
      <w:spacing w:line="240" w:lineRule="atLeast"/>
    </w:pPr>
    <w:rPr>
      <w:rFonts w:ascii="Helvetica" w:hAnsi="Helvetica"/>
      <w:sz w:val="24"/>
      <w:lang w:val="de-DE" w:eastAsia="en-US"/>
    </w:rPr>
  </w:style>
  <w:style w:type="character" w:styleId="afffe">
    <w:name w:val="FollowedHyperlink"/>
    <w:uiPriority w:val="99"/>
    <w:rsid w:val="000D3F16"/>
    <w:rPr>
      <w:color w:val="800080"/>
      <w:u w:val="single"/>
    </w:rPr>
  </w:style>
  <w:style w:type="paragraph" w:customStyle="1" w:styleId="af7">
    <w:name w:val="正文表标题"/>
    <w:next w:val="aff2"/>
    <w:rsid w:val="000D3F16"/>
    <w:pPr>
      <w:numPr>
        <w:numId w:val="2"/>
      </w:numPr>
      <w:spacing w:beforeLines="50" w:afterLines="50"/>
      <w:jc w:val="center"/>
    </w:pPr>
    <w:rPr>
      <w:rFonts w:ascii="黑体" w:eastAsia="黑体"/>
      <w:sz w:val="21"/>
    </w:rPr>
  </w:style>
  <w:style w:type="paragraph" w:customStyle="1" w:styleId="af5">
    <w:name w:val="附录表标号"/>
    <w:basedOn w:val="aff2"/>
    <w:next w:val="aff2"/>
    <w:rsid w:val="000D3F16"/>
    <w:pPr>
      <w:widowControl w:val="0"/>
      <w:numPr>
        <w:numId w:val="3"/>
      </w:numPr>
      <w:tabs>
        <w:tab w:val="clear" w:pos="0"/>
      </w:tabs>
      <w:overflowPunct/>
      <w:autoSpaceDE/>
      <w:autoSpaceDN/>
      <w:adjustRightInd/>
      <w:spacing w:line="14" w:lineRule="exact"/>
      <w:ind w:left="811" w:hanging="448"/>
      <w:jc w:val="center"/>
      <w:textAlignment w:val="auto"/>
      <w:outlineLvl w:val="0"/>
    </w:pPr>
    <w:rPr>
      <w:rFonts w:ascii="Times New Roman" w:hAnsi="Times New Roman"/>
      <w:color w:val="FFFFFF"/>
      <w:kern w:val="2"/>
      <w:sz w:val="21"/>
      <w:szCs w:val="24"/>
      <w:lang w:eastAsia="zh-CN"/>
    </w:rPr>
  </w:style>
  <w:style w:type="paragraph" w:customStyle="1" w:styleId="af6">
    <w:name w:val="附录表标题"/>
    <w:basedOn w:val="aff2"/>
    <w:next w:val="aff2"/>
    <w:rsid w:val="000D3F16"/>
    <w:pPr>
      <w:widowControl w:val="0"/>
      <w:numPr>
        <w:ilvl w:val="1"/>
        <w:numId w:val="3"/>
      </w:numPr>
      <w:overflowPunct/>
      <w:autoSpaceDE/>
      <w:autoSpaceDN/>
      <w:adjustRightInd/>
      <w:spacing w:beforeLines="50" w:afterLines="50"/>
      <w:jc w:val="center"/>
      <w:textAlignment w:val="auto"/>
    </w:pPr>
    <w:rPr>
      <w:rFonts w:ascii="黑体" w:eastAsia="黑体" w:hAnsi="Times New Roman"/>
      <w:kern w:val="2"/>
      <w:sz w:val="21"/>
      <w:szCs w:val="21"/>
      <w:lang w:eastAsia="zh-CN"/>
    </w:rPr>
  </w:style>
  <w:style w:type="paragraph" w:customStyle="1" w:styleId="affff">
    <w:name w:val="段"/>
    <w:link w:val="Char9"/>
    <w:rsid w:val="000D3F16"/>
    <w:pPr>
      <w:tabs>
        <w:tab w:val="center" w:pos="4201"/>
        <w:tab w:val="right" w:leader="dot" w:pos="9298"/>
      </w:tabs>
      <w:autoSpaceDE w:val="0"/>
      <w:autoSpaceDN w:val="0"/>
      <w:ind w:firstLineChars="200" w:firstLine="420"/>
      <w:jc w:val="both"/>
    </w:pPr>
    <w:rPr>
      <w:rFonts w:ascii="宋体"/>
      <w:noProof/>
      <w:kern w:val="2"/>
      <w:sz w:val="21"/>
      <w:szCs w:val="22"/>
    </w:rPr>
  </w:style>
  <w:style w:type="character" w:customStyle="1" w:styleId="Char9">
    <w:name w:val="段 Char"/>
    <w:link w:val="affff"/>
    <w:rsid w:val="000D3F16"/>
    <w:rPr>
      <w:rFonts w:ascii="宋体"/>
      <w:noProof/>
      <w:kern w:val="2"/>
      <w:sz w:val="21"/>
      <w:szCs w:val="22"/>
    </w:rPr>
  </w:style>
  <w:style w:type="paragraph" w:customStyle="1" w:styleId="a5">
    <w:name w:val="一级条标题"/>
    <w:next w:val="affff"/>
    <w:rsid w:val="000D3F16"/>
    <w:pPr>
      <w:numPr>
        <w:ilvl w:val="1"/>
        <w:numId w:val="15"/>
      </w:numPr>
      <w:spacing w:beforeLines="50" w:afterLines="50"/>
      <w:outlineLvl w:val="2"/>
    </w:pPr>
    <w:rPr>
      <w:rFonts w:ascii="黑体" w:eastAsia="黑体"/>
      <w:sz w:val="21"/>
      <w:szCs w:val="21"/>
    </w:rPr>
  </w:style>
  <w:style w:type="paragraph" w:customStyle="1" w:styleId="affff0">
    <w:name w:val="标准书脚_奇数页"/>
    <w:rsid w:val="000D3F16"/>
    <w:pPr>
      <w:spacing w:before="120"/>
      <w:ind w:right="198"/>
      <w:jc w:val="right"/>
    </w:pPr>
    <w:rPr>
      <w:rFonts w:ascii="宋体"/>
      <w:sz w:val="18"/>
      <w:szCs w:val="18"/>
    </w:rPr>
  </w:style>
  <w:style w:type="paragraph" w:customStyle="1" w:styleId="affff1">
    <w:name w:val="标准书眉_奇数页"/>
    <w:next w:val="aff2"/>
    <w:rsid w:val="000D3F16"/>
    <w:pPr>
      <w:tabs>
        <w:tab w:val="center" w:pos="4154"/>
        <w:tab w:val="right" w:pos="8306"/>
      </w:tabs>
      <w:spacing w:after="220"/>
      <w:jc w:val="right"/>
    </w:pPr>
    <w:rPr>
      <w:rFonts w:ascii="黑体" w:eastAsia="黑体"/>
      <w:noProof/>
      <w:sz w:val="21"/>
      <w:szCs w:val="21"/>
    </w:rPr>
  </w:style>
  <w:style w:type="paragraph" w:customStyle="1" w:styleId="a4">
    <w:name w:val="章标题"/>
    <w:next w:val="affff"/>
    <w:link w:val="Chara"/>
    <w:uiPriority w:val="99"/>
    <w:rsid w:val="000D3F16"/>
    <w:pPr>
      <w:numPr>
        <w:numId w:val="15"/>
      </w:numPr>
      <w:spacing w:beforeLines="100" w:afterLines="100"/>
      <w:jc w:val="both"/>
      <w:outlineLvl w:val="1"/>
    </w:pPr>
    <w:rPr>
      <w:rFonts w:ascii="黑体" w:eastAsia="黑体"/>
      <w:kern w:val="2"/>
      <w:sz w:val="21"/>
      <w:szCs w:val="22"/>
    </w:rPr>
  </w:style>
  <w:style w:type="paragraph" w:customStyle="1" w:styleId="a6">
    <w:name w:val="二级条标题"/>
    <w:basedOn w:val="a5"/>
    <w:next w:val="affff"/>
    <w:rsid w:val="000D3F16"/>
    <w:pPr>
      <w:numPr>
        <w:ilvl w:val="2"/>
      </w:numPr>
      <w:spacing w:before="50" w:after="50"/>
      <w:outlineLvl w:val="3"/>
    </w:pPr>
  </w:style>
  <w:style w:type="paragraph" w:customStyle="1" w:styleId="21">
    <w:name w:val="封面标准号2"/>
    <w:rsid w:val="000D3F16"/>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c">
    <w:name w:val="列项——（一级）"/>
    <w:rsid w:val="000D3F16"/>
    <w:pPr>
      <w:widowControl w:val="0"/>
      <w:numPr>
        <w:numId w:val="5"/>
      </w:numPr>
      <w:jc w:val="both"/>
    </w:pPr>
    <w:rPr>
      <w:rFonts w:ascii="宋体"/>
      <w:sz w:val="21"/>
    </w:rPr>
  </w:style>
  <w:style w:type="paragraph" w:customStyle="1" w:styleId="ad">
    <w:name w:val="列项●（二级）"/>
    <w:rsid w:val="000D3F16"/>
    <w:pPr>
      <w:numPr>
        <w:ilvl w:val="1"/>
        <w:numId w:val="5"/>
      </w:numPr>
      <w:tabs>
        <w:tab w:val="left" w:pos="840"/>
      </w:tabs>
      <w:jc w:val="both"/>
    </w:pPr>
    <w:rPr>
      <w:rFonts w:ascii="宋体"/>
      <w:sz w:val="21"/>
    </w:rPr>
  </w:style>
  <w:style w:type="paragraph" w:customStyle="1" w:styleId="affff2">
    <w:name w:val="目次、标准名称标题"/>
    <w:basedOn w:val="aff2"/>
    <w:next w:val="affff"/>
    <w:uiPriority w:val="99"/>
    <w:rsid w:val="000D3F16"/>
    <w:pPr>
      <w:keepNext/>
      <w:pageBreakBefore/>
      <w:shd w:val="clear" w:color="FFFFFF" w:fill="FFFFFF"/>
      <w:overflowPunct/>
      <w:autoSpaceDE/>
      <w:autoSpaceDN/>
      <w:adjustRightInd/>
      <w:spacing w:before="640" w:after="560" w:line="460" w:lineRule="exact"/>
      <w:jc w:val="center"/>
      <w:textAlignment w:val="auto"/>
      <w:outlineLvl w:val="0"/>
    </w:pPr>
    <w:rPr>
      <w:rFonts w:ascii="黑体" w:eastAsia="黑体" w:hAnsi="Times New Roman"/>
      <w:sz w:val="32"/>
      <w:lang w:eastAsia="zh-CN"/>
    </w:rPr>
  </w:style>
  <w:style w:type="paragraph" w:customStyle="1" w:styleId="a7">
    <w:name w:val="三级条标题"/>
    <w:basedOn w:val="a6"/>
    <w:next w:val="affff"/>
    <w:rsid w:val="000D3F16"/>
    <w:pPr>
      <w:numPr>
        <w:ilvl w:val="3"/>
      </w:numPr>
      <w:outlineLvl w:val="4"/>
    </w:pPr>
  </w:style>
  <w:style w:type="paragraph" w:customStyle="1" w:styleId="affff3">
    <w:name w:val="示例"/>
    <w:next w:val="affff4"/>
    <w:rsid w:val="000D3F16"/>
    <w:pPr>
      <w:widowControl w:val="0"/>
      <w:jc w:val="both"/>
    </w:pPr>
    <w:rPr>
      <w:rFonts w:ascii="宋体"/>
      <w:sz w:val="18"/>
      <w:szCs w:val="18"/>
    </w:rPr>
  </w:style>
  <w:style w:type="paragraph" w:customStyle="1" w:styleId="af1">
    <w:name w:val="数字编号列项（二级）"/>
    <w:rsid w:val="000D3F16"/>
    <w:pPr>
      <w:numPr>
        <w:ilvl w:val="1"/>
        <w:numId w:val="14"/>
      </w:numPr>
      <w:jc w:val="both"/>
    </w:pPr>
    <w:rPr>
      <w:rFonts w:ascii="宋体"/>
      <w:sz w:val="21"/>
    </w:rPr>
  </w:style>
  <w:style w:type="paragraph" w:customStyle="1" w:styleId="a8">
    <w:name w:val="四级条标题"/>
    <w:basedOn w:val="a7"/>
    <w:next w:val="affff"/>
    <w:rsid w:val="000D3F16"/>
    <w:pPr>
      <w:numPr>
        <w:ilvl w:val="4"/>
      </w:numPr>
      <w:outlineLvl w:val="5"/>
    </w:pPr>
  </w:style>
  <w:style w:type="paragraph" w:customStyle="1" w:styleId="a9">
    <w:name w:val="五级条标题"/>
    <w:basedOn w:val="a8"/>
    <w:next w:val="affff"/>
    <w:rsid w:val="000D3F16"/>
    <w:pPr>
      <w:numPr>
        <w:ilvl w:val="5"/>
      </w:numPr>
      <w:outlineLvl w:val="6"/>
    </w:pPr>
  </w:style>
  <w:style w:type="paragraph" w:customStyle="1" w:styleId="affff5">
    <w:name w:val="注："/>
    <w:next w:val="affff"/>
    <w:rsid w:val="000D3F16"/>
    <w:pPr>
      <w:widowControl w:val="0"/>
      <w:autoSpaceDE w:val="0"/>
      <w:autoSpaceDN w:val="0"/>
      <w:jc w:val="both"/>
    </w:pPr>
    <w:rPr>
      <w:rFonts w:ascii="宋体"/>
      <w:sz w:val="18"/>
      <w:szCs w:val="18"/>
    </w:rPr>
  </w:style>
  <w:style w:type="paragraph" w:customStyle="1" w:styleId="a0">
    <w:name w:val="注×："/>
    <w:rsid w:val="000D3F16"/>
    <w:pPr>
      <w:widowControl w:val="0"/>
      <w:numPr>
        <w:numId w:val="4"/>
      </w:numPr>
      <w:autoSpaceDE w:val="0"/>
      <w:autoSpaceDN w:val="0"/>
      <w:jc w:val="both"/>
    </w:pPr>
    <w:rPr>
      <w:rFonts w:ascii="宋体"/>
      <w:sz w:val="18"/>
      <w:szCs w:val="18"/>
    </w:rPr>
  </w:style>
  <w:style w:type="paragraph" w:customStyle="1" w:styleId="af0">
    <w:name w:val="字母编号列项（一级）"/>
    <w:rsid w:val="000D3F16"/>
    <w:pPr>
      <w:numPr>
        <w:numId w:val="14"/>
      </w:numPr>
      <w:jc w:val="both"/>
    </w:pPr>
    <w:rPr>
      <w:rFonts w:ascii="宋体"/>
      <w:sz w:val="21"/>
    </w:rPr>
  </w:style>
  <w:style w:type="paragraph" w:customStyle="1" w:styleId="ae">
    <w:name w:val="列项◆（三级）"/>
    <w:basedOn w:val="aff2"/>
    <w:rsid w:val="000D3F16"/>
    <w:pPr>
      <w:widowControl w:val="0"/>
      <w:numPr>
        <w:ilvl w:val="2"/>
        <w:numId w:val="5"/>
      </w:numPr>
      <w:overflowPunct/>
      <w:autoSpaceDE/>
      <w:autoSpaceDN/>
      <w:adjustRightInd/>
      <w:jc w:val="both"/>
      <w:textAlignment w:val="auto"/>
    </w:pPr>
    <w:rPr>
      <w:rFonts w:ascii="宋体" w:hAnsi="Times New Roman"/>
      <w:kern w:val="2"/>
      <w:sz w:val="21"/>
      <w:szCs w:val="21"/>
      <w:lang w:eastAsia="zh-CN"/>
    </w:rPr>
  </w:style>
  <w:style w:type="paragraph" w:customStyle="1" w:styleId="af2">
    <w:name w:val="编号列项（三级）"/>
    <w:rsid w:val="000D3F16"/>
    <w:pPr>
      <w:numPr>
        <w:ilvl w:val="2"/>
        <w:numId w:val="14"/>
      </w:numPr>
    </w:pPr>
    <w:rPr>
      <w:rFonts w:ascii="宋体"/>
      <w:sz w:val="21"/>
    </w:rPr>
  </w:style>
  <w:style w:type="paragraph" w:customStyle="1" w:styleId="affff6">
    <w:name w:val="示例×："/>
    <w:basedOn w:val="a4"/>
    <w:qFormat/>
    <w:rsid w:val="000D3F16"/>
    <w:pPr>
      <w:numPr>
        <w:numId w:val="0"/>
      </w:numPr>
      <w:spacing w:beforeLines="0" w:afterLines="0"/>
      <w:ind w:left="927" w:hanging="360"/>
      <w:outlineLvl w:val="9"/>
    </w:pPr>
    <w:rPr>
      <w:rFonts w:ascii="宋体" w:eastAsia="宋体"/>
      <w:sz w:val="18"/>
      <w:szCs w:val="18"/>
    </w:rPr>
  </w:style>
  <w:style w:type="paragraph" w:customStyle="1" w:styleId="affff7">
    <w:name w:val="二级无"/>
    <w:basedOn w:val="a6"/>
    <w:rsid w:val="000D3F16"/>
    <w:pPr>
      <w:spacing w:beforeLines="0" w:afterLines="0"/>
    </w:pPr>
    <w:rPr>
      <w:rFonts w:ascii="宋体" w:eastAsia="宋体"/>
    </w:rPr>
  </w:style>
  <w:style w:type="paragraph" w:customStyle="1" w:styleId="affff8">
    <w:name w:val="注：（正文）"/>
    <w:basedOn w:val="affff5"/>
    <w:next w:val="affff"/>
    <w:rsid w:val="000D3F16"/>
  </w:style>
  <w:style w:type="paragraph" w:customStyle="1" w:styleId="a3">
    <w:name w:val="注×：（正文）"/>
    <w:rsid w:val="000D3F16"/>
    <w:pPr>
      <w:numPr>
        <w:numId w:val="6"/>
      </w:numPr>
      <w:jc w:val="both"/>
    </w:pPr>
    <w:rPr>
      <w:rFonts w:ascii="宋体"/>
      <w:sz w:val="18"/>
      <w:szCs w:val="18"/>
    </w:rPr>
  </w:style>
  <w:style w:type="paragraph" w:customStyle="1" w:styleId="affff9">
    <w:name w:val="标准标志"/>
    <w:next w:val="aff2"/>
    <w:rsid w:val="000D3F16"/>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fa">
    <w:name w:val="标准称谓"/>
    <w:next w:val="aff2"/>
    <w:rsid w:val="000D3F16"/>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fb">
    <w:name w:val="标准书脚_偶数页"/>
    <w:rsid w:val="000D3F16"/>
    <w:pPr>
      <w:spacing w:before="120"/>
      <w:ind w:left="221"/>
    </w:pPr>
    <w:rPr>
      <w:rFonts w:ascii="宋体"/>
      <w:sz w:val="18"/>
      <w:szCs w:val="18"/>
    </w:rPr>
  </w:style>
  <w:style w:type="paragraph" w:customStyle="1" w:styleId="affffc">
    <w:name w:val="标准书眉_偶数页"/>
    <w:basedOn w:val="affff1"/>
    <w:next w:val="aff2"/>
    <w:rsid w:val="000D3F16"/>
    <w:pPr>
      <w:jc w:val="left"/>
    </w:pPr>
  </w:style>
  <w:style w:type="paragraph" w:customStyle="1" w:styleId="affffd">
    <w:name w:val="标准书眉一"/>
    <w:rsid w:val="000D3F16"/>
    <w:pPr>
      <w:jc w:val="both"/>
    </w:pPr>
  </w:style>
  <w:style w:type="paragraph" w:customStyle="1" w:styleId="affffe">
    <w:name w:val="参考文献"/>
    <w:basedOn w:val="aff2"/>
    <w:next w:val="affff"/>
    <w:rsid w:val="000D3F16"/>
    <w:pPr>
      <w:keepNext/>
      <w:pageBreakBefore/>
      <w:shd w:val="clear" w:color="FFFFFF" w:fill="FFFFFF"/>
      <w:overflowPunct/>
      <w:autoSpaceDE/>
      <w:autoSpaceDN/>
      <w:adjustRightInd/>
      <w:spacing w:before="640" w:after="200"/>
      <w:jc w:val="center"/>
      <w:textAlignment w:val="auto"/>
      <w:outlineLvl w:val="0"/>
    </w:pPr>
    <w:rPr>
      <w:rFonts w:ascii="黑体" w:eastAsia="黑体" w:hAnsi="Times New Roman"/>
      <w:sz w:val="21"/>
      <w:lang w:eastAsia="zh-CN"/>
    </w:rPr>
  </w:style>
  <w:style w:type="paragraph" w:customStyle="1" w:styleId="afffff">
    <w:name w:val="参考文献、索引标题"/>
    <w:basedOn w:val="aff2"/>
    <w:next w:val="affff"/>
    <w:rsid w:val="000D3F16"/>
    <w:pPr>
      <w:keepNext/>
      <w:pageBreakBefore/>
      <w:shd w:val="clear" w:color="FFFFFF" w:fill="FFFFFF"/>
      <w:overflowPunct/>
      <w:autoSpaceDE/>
      <w:autoSpaceDN/>
      <w:adjustRightInd/>
      <w:spacing w:before="640" w:after="200"/>
      <w:jc w:val="center"/>
      <w:textAlignment w:val="auto"/>
      <w:outlineLvl w:val="0"/>
    </w:pPr>
    <w:rPr>
      <w:rFonts w:ascii="黑体" w:eastAsia="黑体" w:hAnsi="Times New Roman"/>
      <w:sz w:val="21"/>
      <w:lang w:eastAsia="zh-CN"/>
    </w:rPr>
  </w:style>
  <w:style w:type="character" w:customStyle="1" w:styleId="afffff0">
    <w:name w:val="发布"/>
    <w:rsid w:val="000D3F16"/>
    <w:rPr>
      <w:rFonts w:ascii="黑体" w:eastAsia="黑体"/>
      <w:spacing w:val="85"/>
      <w:w w:val="100"/>
      <w:position w:val="3"/>
      <w:sz w:val="28"/>
      <w:szCs w:val="28"/>
    </w:rPr>
  </w:style>
  <w:style w:type="paragraph" w:customStyle="1" w:styleId="afffff1">
    <w:name w:val="发布部门"/>
    <w:next w:val="affff"/>
    <w:rsid w:val="000D3F16"/>
    <w:pPr>
      <w:framePr w:w="7938" w:h="1134" w:hRule="exact" w:hSpace="125" w:vSpace="181" w:wrap="around" w:vAnchor="page" w:hAnchor="page" w:x="2150" w:y="14630" w:anchorLock="1"/>
      <w:jc w:val="center"/>
    </w:pPr>
    <w:rPr>
      <w:rFonts w:ascii="宋体"/>
      <w:b/>
      <w:spacing w:val="20"/>
      <w:w w:val="135"/>
      <w:sz w:val="28"/>
    </w:rPr>
  </w:style>
  <w:style w:type="paragraph" w:customStyle="1" w:styleId="afffff2">
    <w:name w:val="发布日期"/>
    <w:rsid w:val="000D3F16"/>
    <w:pPr>
      <w:framePr w:w="3997" w:h="471" w:hRule="exact" w:vSpace="181" w:wrap="around" w:hAnchor="page" w:x="7089" w:y="14097" w:anchorLock="1"/>
    </w:pPr>
    <w:rPr>
      <w:rFonts w:eastAsia="黑体"/>
      <w:sz w:val="28"/>
    </w:rPr>
  </w:style>
  <w:style w:type="paragraph" w:customStyle="1" w:styleId="afffff3">
    <w:name w:val="封面标准代替信息"/>
    <w:rsid w:val="000D3F16"/>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2">
    <w:name w:val="封面标准号1"/>
    <w:rsid w:val="000D3F16"/>
    <w:pPr>
      <w:widowControl w:val="0"/>
      <w:kinsoku w:val="0"/>
      <w:overflowPunct w:val="0"/>
      <w:autoSpaceDE w:val="0"/>
      <w:autoSpaceDN w:val="0"/>
      <w:spacing w:before="308"/>
      <w:jc w:val="right"/>
      <w:textAlignment w:val="center"/>
    </w:pPr>
    <w:rPr>
      <w:sz w:val="28"/>
    </w:rPr>
  </w:style>
  <w:style w:type="paragraph" w:customStyle="1" w:styleId="afffff4">
    <w:name w:val="封面标准名称"/>
    <w:rsid w:val="000D3F16"/>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ff5">
    <w:name w:val="封面标准英文名称"/>
    <w:basedOn w:val="afffff4"/>
    <w:rsid w:val="000D3F16"/>
    <w:pPr>
      <w:framePr w:wrap="around"/>
      <w:spacing w:before="370" w:line="400" w:lineRule="exact"/>
    </w:pPr>
    <w:rPr>
      <w:rFonts w:ascii="Times New Roman"/>
      <w:sz w:val="28"/>
      <w:szCs w:val="28"/>
    </w:rPr>
  </w:style>
  <w:style w:type="paragraph" w:customStyle="1" w:styleId="afffff6">
    <w:name w:val="封面一致性程度标识"/>
    <w:basedOn w:val="afffff5"/>
    <w:rsid w:val="000D3F16"/>
    <w:pPr>
      <w:framePr w:wrap="around"/>
      <w:spacing w:before="440"/>
    </w:pPr>
    <w:rPr>
      <w:rFonts w:ascii="宋体" w:eastAsia="宋体"/>
    </w:rPr>
  </w:style>
  <w:style w:type="paragraph" w:customStyle="1" w:styleId="afffff7">
    <w:name w:val="封面标准文稿类别"/>
    <w:basedOn w:val="afffff6"/>
    <w:rsid w:val="000D3F16"/>
    <w:pPr>
      <w:framePr w:wrap="around"/>
      <w:spacing w:after="160" w:line="240" w:lineRule="auto"/>
    </w:pPr>
    <w:rPr>
      <w:sz w:val="24"/>
    </w:rPr>
  </w:style>
  <w:style w:type="paragraph" w:customStyle="1" w:styleId="afffff8">
    <w:name w:val="封面标准文稿编辑信息"/>
    <w:basedOn w:val="afffff7"/>
    <w:rsid w:val="000D3F16"/>
    <w:pPr>
      <w:framePr w:wrap="around"/>
      <w:spacing w:before="180" w:line="180" w:lineRule="exact"/>
    </w:pPr>
    <w:rPr>
      <w:sz w:val="21"/>
    </w:rPr>
  </w:style>
  <w:style w:type="paragraph" w:customStyle="1" w:styleId="afffff9">
    <w:name w:val="封面正文"/>
    <w:rsid w:val="000D3F16"/>
    <w:pPr>
      <w:jc w:val="both"/>
    </w:pPr>
  </w:style>
  <w:style w:type="paragraph" w:customStyle="1" w:styleId="af8">
    <w:name w:val="附录标识"/>
    <w:basedOn w:val="aff2"/>
    <w:next w:val="affff"/>
    <w:uiPriority w:val="99"/>
    <w:rsid w:val="000D3F16"/>
    <w:pPr>
      <w:keepNext/>
      <w:numPr>
        <w:numId w:val="8"/>
      </w:numPr>
      <w:shd w:val="clear" w:color="FFFFFF" w:fill="FFFFFF"/>
      <w:tabs>
        <w:tab w:val="num" w:pos="360"/>
        <w:tab w:val="left" w:pos="6405"/>
      </w:tabs>
      <w:overflowPunct/>
      <w:autoSpaceDE/>
      <w:autoSpaceDN/>
      <w:adjustRightInd/>
      <w:spacing w:before="640" w:after="280"/>
      <w:jc w:val="center"/>
      <w:textAlignment w:val="auto"/>
      <w:outlineLvl w:val="0"/>
    </w:pPr>
    <w:rPr>
      <w:rFonts w:ascii="黑体" w:eastAsia="黑体" w:hAnsi="Times New Roman"/>
      <w:sz w:val="21"/>
      <w:lang w:eastAsia="zh-CN"/>
    </w:rPr>
  </w:style>
  <w:style w:type="paragraph" w:customStyle="1" w:styleId="afffffa">
    <w:name w:val="附录标题"/>
    <w:basedOn w:val="affff"/>
    <w:next w:val="affff"/>
    <w:rsid w:val="000D3F16"/>
    <w:pPr>
      <w:ind w:firstLineChars="0" w:firstLine="0"/>
      <w:jc w:val="center"/>
    </w:pPr>
    <w:rPr>
      <w:rFonts w:ascii="黑体" w:eastAsia="黑体"/>
    </w:rPr>
  </w:style>
  <w:style w:type="paragraph" w:customStyle="1" w:styleId="afb">
    <w:name w:val="附录二级条标题"/>
    <w:basedOn w:val="aff2"/>
    <w:next w:val="affff"/>
    <w:uiPriority w:val="99"/>
    <w:rsid w:val="000D3F16"/>
    <w:pPr>
      <w:numPr>
        <w:ilvl w:val="3"/>
        <w:numId w:val="8"/>
      </w:numPr>
      <w:tabs>
        <w:tab w:val="num" w:pos="360"/>
      </w:tabs>
      <w:wordWrap w:val="0"/>
      <w:adjustRightInd/>
      <w:spacing w:beforeLines="50" w:afterLines="50"/>
      <w:jc w:val="both"/>
      <w:outlineLvl w:val="3"/>
    </w:pPr>
    <w:rPr>
      <w:rFonts w:ascii="黑体" w:eastAsia="黑体" w:hAnsi="Times New Roman"/>
      <w:kern w:val="21"/>
      <w:sz w:val="21"/>
      <w:lang w:eastAsia="zh-CN"/>
    </w:rPr>
  </w:style>
  <w:style w:type="paragraph" w:customStyle="1" w:styleId="afffffb">
    <w:name w:val="附录二级无"/>
    <w:basedOn w:val="afb"/>
    <w:rsid w:val="000D3F16"/>
    <w:pPr>
      <w:tabs>
        <w:tab w:val="clear" w:pos="360"/>
      </w:tabs>
      <w:spacing w:beforeLines="0" w:afterLines="0"/>
    </w:pPr>
    <w:rPr>
      <w:rFonts w:ascii="宋体" w:eastAsia="宋体"/>
      <w:szCs w:val="21"/>
    </w:rPr>
  </w:style>
  <w:style w:type="paragraph" w:customStyle="1" w:styleId="afffffc">
    <w:name w:val="附录公式"/>
    <w:basedOn w:val="affff"/>
    <w:next w:val="affff"/>
    <w:link w:val="Charb"/>
    <w:qFormat/>
    <w:rsid w:val="000D3F16"/>
  </w:style>
  <w:style w:type="character" w:customStyle="1" w:styleId="Charb">
    <w:name w:val="附录公式 Char"/>
    <w:basedOn w:val="Char9"/>
    <w:link w:val="afffffc"/>
    <w:rsid w:val="000D3F16"/>
    <w:rPr>
      <w:rFonts w:ascii="宋体"/>
      <w:noProof/>
      <w:kern w:val="2"/>
      <w:sz w:val="21"/>
      <w:szCs w:val="22"/>
    </w:rPr>
  </w:style>
  <w:style w:type="paragraph" w:customStyle="1" w:styleId="afffffd">
    <w:name w:val="附录公式编号制表符"/>
    <w:basedOn w:val="aff2"/>
    <w:next w:val="affff"/>
    <w:qFormat/>
    <w:rsid w:val="000D3F16"/>
    <w:pPr>
      <w:tabs>
        <w:tab w:val="center" w:pos="4201"/>
        <w:tab w:val="right" w:leader="dot" w:pos="9298"/>
      </w:tabs>
      <w:overflowPunct/>
      <w:adjustRightInd/>
      <w:jc w:val="both"/>
      <w:textAlignment w:val="auto"/>
    </w:pPr>
    <w:rPr>
      <w:rFonts w:ascii="宋体" w:hAnsi="Times New Roman"/>
      <w:noProof/>
      <w:sz w:val="21"/>
      <w:lang w:eastAsia="zh-CN"/>
    </w:rPr>
  </w:style>
  <w:style w:type="paragraph" w:customStyle="1" w:styleId="afc">
    <w:name w:val="附录三级条标题"/>
    <w:basedOn w:val="afb"/>
    <w:next w:val="affff"/>
    <w:uiPriority w:val="99"/>
    <w:rsid w:val="000D3F16"/>
    <w:pPr>
      <w:numPr>
        <w:ilvl w:val="4"/>
      </w:numPr>
      <w:tabs>
        <w:tab w:val="num" w:pos="360"/>
      </w:tabs>
      <w:outlineLvl w:val="4"/>
    </w:pPr>
  </w:style>
  <w:style w:type="paragraph" w:customStyle="1" w:styleId="afffffe">
    <w:name w:val="附录三级无"/>
    <w:basedOn w:val="afc"/>
    <w:rsid w:val="000D3F16"/>
    <w:pPr>
      <w:tabs>
        <w:tab w:val="clear" w:pos="360"/>
      </w:tabs>
      <w:spacing w:beforeLines="0" w:afterLines="0"/>
    </w:pPr>
    <w:rPr>
      <w:rFonts w:ascii="宋体" w:eastAsia="宋体"/>
      <w:szCs w:val="21"/>
    </w:rPr>
  </w:style>
  <w:style w:type="paragraph" w:customStyle="1" w:styleId="aff1">
    <w:name w:val="附录数字编号列项（二级）"/>
    <w:qFormat/>
    <w:rsid w:val="000D3F16"/>
    <w:pPr>
      <w:numPr>
        <w:ilvl w:val="1"/>
        <w:numId w:val="9"/>
      </w:numPr>
    </w:pPr>
    <w:rPr>
      <w:rFonts w:ascii="宋体"/>
      <w:sz w:val="21"/>
    </w:rPr>
  </w:style>
  <w:style w:type="paragraph" w:customStyle="1" w:styleId="afd">
    <w:name w:val="附录四级条标题"/>
    <w:basedOn w:val="afc"/>
    <w:next w:val="affff"/>
    <w:uiPriority w:val="99"/>
    <w:rsid w:val="000D3F16"/>
    <w:pPr>
      <w:numPr>
        <w:ilvl w:val="5"/>
      </w:numPr>
      <w:tabs>
        <w:tab w:val="num" w:pos="360"/>
      </w:tabs>
      <w:outlineLvl w:val="5"/>
    </w:pPr>
  </w:style>
  <w:style w:type="paragraph" w:customStyle="1" w:styleId="affffff">
    <w:name w:val="附录四级无"/>
    <w:basedOn w:val="afd"/>
    <w:rsid w:val="000D3F16"/>
    <w:pPr>
      <w:tabs>
        <w:tab w:val="clear" w:pos="360"/>
      </w:tabs>
      <w:spacing w:beforeLines="0" w:afterLines="0"/>
    </w:pPr>
    <w:rPr>
      <w:rFonts w:ascii="宋体" w:eastAsia="宋体"/>
      <w:szCs w:val="21"/>
    </w:rPr>
  </w:style>
  <w:style w:type="paragraph" w:customStyle="1" w:styleId="aa">
    <w:name w:val="附录图标号"/>
    <w:basedOn w:val="aff2"/>
    <w:rsid w:val="000D3F16"/>
    <w:pPr>
      <w:keepNext/>
      <w:pageBreakBefore/>
      <w:numPr>
        <w:numId w:val="7"/>
      </w:numPr>
      <w:overflowPunct/>
      <w:autoSpaceDE/>
      <w:autoSpaceDN/>
      <w:adjustRightInd/>
      <w:spacing w:line="14" w:lineRule="exact"/>
      <w:ind w:left="0" w:firstLine="363"/>
      <w:jc w:val="center"/>
      <w:textAlignment w:val="auto"/>
      <w:outlineLvl w:val="0"/>
    </w:pPr>
    <w:rPr>
      <w:rFonts w:ascii="Times New Roman" w:hAnsi="Times New Roman"/>
      <w:color w:val="FFFFFF"/>
      <w:kern w:val="2"/>
      <w:sz w:val="21"/>
      <w:szCs w:val="24"/>
      <w:lang w:eastAsia="zh-CN"/>
    </w:rPr>
  </w:style>
  <w:style w:type="paragraph" w:customStyle="1" w:styleId="ab">
    <w:name w:val="附录图标题"/>
    <w:basedOn w:val="aff2"/>
    <w:next w:val="affff"/>
    <w:rsid w:val="000D3F16"/>
    <w:pPr>
      <w:widowControl w:val="0"/>
      <w:numPr>
        <w:ilvl w:val="1"/>
        <w:numId w:val="7"/>
      </w:numPr>
      <w:tabs>
        <w:tab w:val="num" w:pos="363"/>
      </w:tabs>
      <w:overflowPunct/>
      <w:autoSpaceDE/>
      <w:autoSpaceDN/>
      <w:adjustRightInd/>
      <w:spacing w:beforeLines="50" w:afterLines="50"/>
      <w:ind w:left="0" w:firstLine="0"/>
      <w:jc w:val="center"/>
      <w:textAlignment w:val="auto"/>
    </w:pPr>
    <w:rPr>
      <w:rFonts w:ascii="黑体" w:eastAsia="黑体" w:hAnsi="Times New Roman"/>
      <w:kern w:val="2"/>
      <w:sz w:val="21"/>
      <w:szCs w:val="21"/>
      <w:lang w:eastAsia="zh-CN"/>
    </w:rPr>
  </w:style>
  <w:style w:type="paragraph" w:customStyle="1" w:styleId="afe">
    <w:name w:val="附录五级条标题"/>
    <w:basedOn w:val="afd"/>
    <w:next w:val="affff"/>
    <w:uiPriority w:val="99"/>
    <w:rsid w:val="000D3F16"/>
    <w:pPr>
      <w:numPr>
        <w:ilvl w:val="6"/>
      </w:numPr>
      <w:tabs>
        <w:tab w:val="num" w:pos="360"/>
      </w:tabs>
      <w:outlineLvl w:val="6"/>
    </w:pPr>
  </w:style>
  <w:style w:type="paragraph" w:customStyle="1" w:styleId="affffff0">
    <w:name w:val="附录五级无"/>
    <w:basedOn w:val="afe"/>
    <w:rsid w:val="000D3F16"/>
    <w:pPr>
      <w:tabs>
        <w:tab w:val="clear" w:pos="360"/>
      </w:tabs>
      <w:spacing w:beforeLines="0" w:afterLines="0"/>
    </w:pPr>
    <w:rPr>
      <w:rFonts w:ascii="宋体" w:eastAsia="宋体"/>
      <w:szCs w:val="21"/>
    </w:rPr>
  </w:style>
  <w:style w:type="paragraph" w:customStyle="1" w:styleId="af9">
    <w:name w:val="附录章标题"/>
    <w:next w:val="affff"/>
    <w:uiPriority w:val="99"/>
    <w:rsid w:val="000D3F16"/>
    <w:pPr>
      <w:numPr>
        <w:ilvl w:val="1"/>
        <w:numId w:val="8"/>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a">
    <w:name w:val="附录一级条标题"/>
    <w:basedOn w:val="af9"/>
    <w:next w:val="affff"/>
    <w:uiPriority w:val="99"/>
    <w:rsid w:val="000D3F16"/>
    <w:pPr>
      <w:numPr>
        <w:ilvl w:val="2"/>
      </w:numPr>
      <w:autoSpaceDN w:val="0"/>
      <w:spacing w:beforeLines="50" w:afterLines="50"/>
      <w:outlineLvl w:val="2"/>
    </w:pPr>
  </w:style>
  <w:style w:type="paragraph" w:customStyle="1" w:styleId="affffff1">
    <w:name w:val="附录一级无"/>
    <w:basedOn w:val="afa"/>
    <w:rsid w:val="000D3F16"/>
    <w:pPr>
      <w:spacing w:beforeLines="0" w:afterLines="0"/>
    </w:pPr>
    <w:rPr>
      <w:rFonts w:ascii="宋体" w:eastAsia="宋体"/>
      <w:szCs w:val="21"/>
    </w:rPr>
  </w:style>
  <w:style w:type="paragraph" w:customStyle="1" w:styleId="aff0">
    <w:name w:val="附录字母编号列项（一级）"/>
    <w:qFormat/>
    <w:rsid w:val="000D3F16"/>
    <w:pPr>
      <w:numPr>
        <w:numId w:val="9"/>
      </w:numPr>
    </w:pPr>
    <w:rPr>
      <w:rFonts w:ascii="宋体"/>
      <w:noProof/>
      <w:sz w:val="21"/>
    </w:rPr>
  </w:style>
  <w:style w:type="paragraph" w:styleId="af">
    <w:name w:val="footnote text"/>
    <w:basedOn w:val="aff2"/>
    <w:link w:val="Charc"/>
    <w:rsid w:val="000D3F16"/>
    <w:pPr>
      <w:widowControl w:val="0"/>
      <w:numPr>
        <w:numId w:val="11"/>
      </w:numPr>
      <w:overflowPunct/>
      <w:autoSpaceDE/>
      <w:autoSpaceDN/>
      <w:adjustRightInd/>
      <w:snapToGrid w:val="0"/>
      <w:textAlignment w:val="auto"/>
    </w:pPr>
    <w:rPr>
      <w:rFonts w:ascii="宋体" w:hAnsi="Times New Roman"/>
      <w:kern w:val="2"/>
      <w:sz w:val="18"/>
      <w:szCs w:val="18"/>
    </w:rPr>
  </w:style>
  <w:style w:type="character" w:customStyle="1" w:styleId="Charc">
    <w:name w:val="脚注文本 Char"/>
    <w:basedOn w:val="aff3"/>
    <w:link w:val="af"/>
    <w:rsid w:val="000D3F16"/>
    <w:rPr>
      <w:rFonts w:ascii="宋体"/>
      <w:kern w:val="2"/>
      <w:sz w:val="18"/>
      <w:szCs w:val="18"/>
      <w:lang w:eastAsia="en-US"/>
    </w:rPr>
  </w:style>
  <w:style w:type="character" w:styleId="affffff2">
    <w:name w:val="footnote reference"/>
    <w:rsid w:val="000D3F16"/>
    <w:rPr>
      <w:vertAlign w:val="superscript"/>
    </w:rPr>
  </w:style>
  <w:style w:type="paragraph" w:customStyle="1" w:styleId="affffff3">
    <w:name w:val="列项说明"/>
    <w:basedOn w:val="aff2"/>
    <w:rsid w:val="000D3F16"/>
    <w:pPr>
      <w:widowControl w:val="0"/>
      <w:overflowPunct/>
      <w:autoSpaceDE/>
      <w:autoSpaceDN/>
      <w:spacing w:line="320" w:lineRule="exact"/>
      <w:ind w:leftChars="200" w:left="400" w:hangingChars="200" w:hanging="200"/>
    </w:pPr>
    <w:rPr>
      <w:rFonts w:ascii="宋体" w:hAnsi="Times New Roman"/>
      <w:sz w:val="21"/>
      <w:lang w:eastAsia="zh-CN"/>
    </w:rPr>
  </w:style>
  <w:style w:type="paragraph" w:customStyle="1" w:styleId="affffff4">
    <w:name w:val="列项说明数字编号"/>
    <w:rsid w:val="000D3F16"/>
    <w:pPr>
      <w:ind w:leftChars="400" w:left="600" w:hangingChars="200" w:hanging="200"/>
    </w:pPr>
    <w:rPr>
      <w:rFonts w:ascii="宋体"/>
      <w:sz w:val="21"/>
    </w:rPr>
  </w:style>
  <w:style w:type="paragraph" w:customStyle="1" w:styleId="affffff5">
    <w:name w:val="目次、索引正文"/>
    <w:rsid w:val="000D3F16"/>
    <w:pPr>
      <w:spacing w:line="320" w:lineRule="exact"/>
      <w:jc w:val="both"/>
    </w:pPr>
    <w:rPr>
      <w:rFonts w:ascii="宋体"/>
      <w:sz w:val="21"/>
    </w:rPr>
  </w:style>
  <w:style w:type="paragraph" w:customStyle="1" w:styleId="affffff6">
    <w:name w:val="其他标准标志"/>
    <w:basedOn w:val="affff9"/>
    <w:rsid w:val="000D3F16"/>
    <w:pPr>
      <w:framePr w:w="6101" w:wrap="around" w:vAnchor="page" w:hAnchor="page" w:x="4673" w:y="942"/>
    </w:pPr>
    <w:rPr>
      <w:w w:val="130"/>
    </w:rPr>
  </w:style>
  <w:style w:type="paragraph" w:customStyle="1" w:styleId="affffff7">
    <w:name w:val="其他标准称谓"/>
    <w:next w:val="aff2"/>
    <w:rsid w:val="000D3F16"/>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f8">
    <w:name w:val="其他发布部门"/>
    <w:basedOn w:val="afffff1"/>
    <w:rsid w:val="000D3F16"/>
    <w:pPr>
      <w:framePr w:wrap="around" w:y="15310"/>
      <w:spacing w:line="0" w:lineRule="atLeast"/>
    </w:pPr>
    <w:rPr>
      <w:rFonts w:ascii="黑体" w:eastAsia="黑体"/>
      <w:b w:val="0"/>
    </w:rPr>
  </w:style>
  <w:style w:type="paragraph" w:customStyle="1" w:styleId="affffff9">
    <w:name w:val="前言、引言标题"/>
    <w:next w:val="affff"/>
    <w:rsid w:val="000D3F16"/>
    <w:pPr>
      <w:keepNext/>
      <w:pageBreakBefore/>
      <w:shd w:val="clear" w:color="FFFFFF" w:fill="FFFFFF"/>
      <w:spacing w:before="640" w:after="560"/>
      <w:jc w:val="center"/>
      <w:outlineLvl w:val="0"/>
    </w:pPr>
    <w:rPr>
      <w:rFonts w:ascii="黑体" w:eastAsia="黑体"/>
      <w:sz w:val="32"/>
    </w:rPr>
  </w:style>
  <w:style w:type="paragraph" w:customStyle="1" w:styleId="affffffa">
    <w:name w:val="三级无"/>
    <w:basedOn w:val="a7"/>
    <w:rsid w:val="000D3F16"/>
    <w:pPr>
      <w:spacing w:beforeLines="0" w:afterLines="0"/>
    </w:pPr>
    <w:rPr>
      <w:rFonts w:ascii="宋体" w:eastAsia="宋体"/>
    </w:rPr>
  </w:style>
  <w:style w:type="paragraph" w:customStyle="1" w:styleId="affffffb">
    <w:name w:val="实施日期"/>
    <w:basedOn w:val="afffff2"/>
    <w:rsid w:val="000D3F16"/>
    <w:pPr>
      <w:framePr w:wrap="around" w:vAnchor="page" w:hAnchor="text"/>
      <w:jc w:val="right"/>
    </w:pPr>
  </w:style>
  <w:style w:type="paragraph" w:customStyle="1" w:styleId="affffffc">
    <w:name w:val="示例后文字"/>
    <w:basedOn w:val="affff"/>
    <w:next w:val="affff"/>
    <w:qFormat/>
    <w:rsid w:val="000D3F16"/>
    <w:pPr>
      <w:ind w:firstLine="360"/>
    </w:pPr>
    <w:rPr>
      <w:sz w:val="18"/>
    </w:rPr>
  </w:style>
  <w:style w:type="paragraph" w:customStyle="1" w:styleId="affffffd">
    <w:name w:val="首示例"/>
    <w:next w:val="affff"/>
    <w:link w:val="Chard"/>
    <w:qFormat/>
    <w:rsid w:val="000D3F16"/>
    <w:pPr>
      <w:tabs>
        <w:tab w:val="num" w:pos="360"/>
      </w:tabs>
    </w:pPr>
    <w:rPr>
      <w:rFonts w:ascii="宋体" w:hAnsi="宋体"/>
      <w:sz w:val="18"/>
      <w:szCs w:val="18"/>
    </w:rPr>
  </w:style>
  <w:style w:type="character" w:customStyle="1" w:styleId="Chard">
    <w:name w:val="首示例 Char"/>
    <w:link w:val="affffffd"/>
    <w:rsid w:val="000D3F16"/>
    <w:rPr>
      <w:rFonts w:ascii="宋体" w:hAnsi="宋体"/>
      <w:sz w:val="18"/>
      <w:szCs w:val="18"/>
    </w:rPr>
  </w:style>
  <w:style w:type="paragraph" w:customStyle="1" w:styleId="a1">
    <w:name w:val="四级无"/>
    <w:basedOn w:val="a8"/>
    <w:rsid w:val="000D3F16"/>
    <w:pPr>
      <w:numPr>
        <w:ilvl w:val="0"/>
        <w:numId w:val="10"/>
      </w:numPr>
      <w:spacing w:beforeLines="0" w:afterLines="0"/>
      <w:ind w:firstLine="0"/>
    </w:pPr>
    <w:rPr>
      <w:rFonts w:ascii="宋体" w:eastAsia="宋体"/>
    </w:rPr>
  </w:style>
  <w:style w:type="paragraph" w:styleId="13">
    <w:name w:val="index 1"/>
    <w:basedOn w:val="aff2"/>
    <w:next w:val="affff"/>
    <w:uiPriority w:val="99"/>
    <w:rsid w:val="000D3F16"/>
    <w:pPr>
      <w:widowControl w:val="0"/>
      <w:tabs>
        <w:tab w:val="right" w:leader="dot" w:pos="9299"/>
      </w:tabs>
      <w:overflowPunct/>
      <w:autoSpaceDE/>
      <w:autoSpaceDN/>
      <w:adjustRightInd/>
      <w:textAlignment w:val="auto"/>
    </w:pPr>
    <w:rPr>
      <w:rFonts w:ascii="宋体" w:hAnsi="Times New Roman"/>
      <w:kern w:val="2"/>
      <w:sz w:val="21"/>
      <w:szCs w:val="21"/>
      <w:lang w:eastAsia="zh-CN"/>
    </w:rPr>
  </w:style>
  <w:style w:type="paragraph" w:styleId="22">
    <w:name w:val="index 2"/>
    <w:basedOn w:val="aff2"/>
    <w:next w:val="aff2"/>
    <w:autoRedefine/>
    <w:uiPriority w:val="99"/>
    <w:rsid w:val="000D3F16"/>
    <w:pPr>
      <w:widowControl w:val="0"/>
      <w:overflowPunct/>
      <w:autoSpaceDE/>
      <w:autoSpaceDN/>
      <w:adjustRightInd/>
      <w:ind w:left="420" w:hanging="210"/>
      <w:textAlignment w:val="auto"/>
    </w:pPr>
    <w:rPr>
      <w:rFonts w:ascii="Calibri" w:hAnsi="Calibri"/>
      <w:kern w:val="2"/>
      <w:sz w:val="20"/>
      <w:lang w:eastAsia="zh-CN"/>
    </w:rPr>
  </w:style>
  <w:style w:type="paragraph" w:styleId="31">
    <w:name w:val="index 3"/>
    <w:basedOn w:val="aff2"/>
    <w:next w:val="aff2"/>
    <w:autoRedefine/>
    <w:uiPriority w:val="99"/>
    <w:rsid w:val="000D3F16"/>
    <w:pPr>
      <w:widowControl w:val="0"/>
      <w:overflowPunct/>
      <w:autoSpaceDE/>
      <w:autoSpaceDN/>
      <w:adjustRightInd/>
      <w:ind w:left="630" w:hanging="210"/>
      <w:textAlignment w:val="auto"/>
    </w:pPr>
    <w:rPr>
      <w:rFonts w:ascii="Calibri" w:hAnsi="Calibri"/>
      <w:kern w:val="2"/>
      <w:sz w:val="20"/>
      <w:lang w:eastAsia="zh-CN"/>
    </w:rPr>
  </w:style>
  <w:style w:type="paragraph" w:styleId="41">
    <w:name w:val="index 4"/>
    <w:basedOn w:val="aff2"/>
    <w:next w:val="aff2"/>
    <w:autoRedefine/>
    <w:uiPriority w:val="99"/>
    <w:rsid w:val="000D3F16"/>
    <w:pPr>
      <w:widowControl w:val="0"/>
      <w:overflowPunct/>
      <w:autoSpaceDE/>
      <w:autoSpaceDN/>
      <w:adjustRightInd/>
      <w:ind w:left="840" w:hanging="210"/>
      <w:textAlignment w:val="auto"/>
    </w:pPr>
    <w:rPr>
      <w:rFonts w:ascii="Calibri" w:hAnsi="Calibri"/>
      <w:kern w:val="2"/>
      <w:sz w:val="20"/>
      <w:lang w:eastAsia="zh-CN"/>
    </w:rPr>
  </w:style>
  <w:style w:type="paragraph" w:styleId="51">
    <w:name w:val="index 5"/>
    <w:basedOn w:val="aff2"/>
    <w:next w:val="aff2"/>
    <w:autoRedefine/>
    <w:uiPriority w:val="99"/>
    <w:rsid w:val="000D3F16"/>
    <w:pPr>
      <w:widowControl w:val="0"/>
      <w:overflowPunct/>
      <w:autoSpaceDE/>
      <w:autoSpaceDN/>
      <w:adjustRightInd/>
      <w:ind w:left="1050" w:hanging="210"/>
      <w:textAlignment w:val="auto"/>
    </w:pPr>
    <w:rPr>
      <w:rFonts w:ascii="Calibri" w:hAnsi="Calibri"/>
      <w:kern w:val="2"/>
      <w:sz w:val="20"/>
      <w:lang w:eastAsia="zh-CN"/>
    </w:rPr>
  </w:style>
  <w:style w:type="paragraph" w:styleId="61">
    <w:name w:val="index 6"/>
    <w:basedOn w:val="aff2"/>
    <w:next w:val="aff2"/>
    <w:autoRedefine/>
    <w:uiPriority w:val="99"/>
    <w:rsid w:val="000D3F16"/>
    <w:pPr>
      <w:widowControl w:val="0"/>
      <w:overflowPunct/>
      <w:autoSpaceDE/>
      <w:autoSpaceDN/>
      <w:adjustRightInd/>
      <w:ind w:left="1260" w:hanging="210"/>
      <w:textAlignment w:val="auto"/>
    </w:pPr>
    <w:rPr>
      <w:rFonts w:ascii="Calibri" w:hAnsi="Calibri"/>
      <w:kern w:val="2"/>
      <w:sz w:val="20"/>
      <w:lang w:eastAsia="zh-CN"/>
    </w:rPr>
  </w:style>
  <w:style w:type="paragraph" w:styleId="71">
    <w:name w:val="index 7"/>
    <w:basedOn w:val="aff2"/>
    <w:next w:val="aff2"/>
    <w:autoRedefine/>
    <w:uiPriority w:val="99"/>
    <w:rsid w:val="000D3F16"/>
    <w:pPr>
      <w:widowControl w:val="0"/>
      <w:overflowPunct/>
      <w:autoSpaceDE/>
      <w:autoSpaceDN/>
      <w:adjustRightInd/>
      <w:ind w:left="1470" w:hanging="210"/>
      <w:textAlignment w:val="auto"/>
    </w:pPr>
    <w:rPr>
      <w:rFonts w:ascii="Calibri" w:hAnsi="Calibri"/>
      <w:kern w:val="2"/>
      <w:sz w:val="20"/>
      <w:lang w:eastAsia="zh-CN"/>
    </w:rPr>
  </w:style>
  <w:style w:type="paragraph" w:styleId="81">
    <w:name w:val="index 8"/>
    <w:basedOn w:val="aff2"/>
    <w:next w:val="aff2"/>
    <w:autoRedefine/>
    <w:uiPriority w:val="99"/>
    <w:rsid w:val="000D3F16"/>
    <w:pPr>
      <w:widowControl w:val="0"/>
      <w:overflowPunct/>
      <w:autoSpaceDE/>
      <w:autoSpaceDN/>
      <w:adjustRightInd/>
      <w:ind w:left="1680" w:hanging="210"/>
      <w:textAlignment w:val="auto"/>
    </w:pPr>
    <w:rPr>
      <w:rFonts w:ascii="Calibri" w:hAnsi="Calibri"/>
      <w:kern w:val="2"/>
      <w:sz w:val="20"/>
      <w:lang w:eastAsia="zh-CN"/>
    </w:rPr>
  </w:style>
  <w:style w:type="paragraph" w:styleId="91">
    <w:name w:val="index 9"/>
    <w:basedOn w:val="aff2"/>
    <w:next w:val="aff2"/>
    <w:autoRedefine/>
    <w:uiPriority w:val="99"/>
    <w:rsid w:val="000D3F16"/>
    <w:pPr>
      <w:widowControl w:val="0"/>
      <w:overflowPunct/>
      <w:autoSpaceDE/>
      <w:autoSpaceDN/>
      <w:adjustRightInd/>
      <w:ind w:left="1890" w:hanging="210"/>
      <w:textAlignment w:val="auto"/>
    </w:pPr>
    <w:rPr>
      <w:rFonts w:ascii="Calibri" w:hAnsi="Calibri"/>
      <w:kern w:val="2"/>
      <w:sz w:val="20"/>
      <w:lang w:eastAsia="zh-CN"/>
    </w:rPr>
  </w:style>
  <w:style w:type="paragraph" w:styleId="affffffe">
    <w:name w:val="index heading"/>
    <w:basedOn w:val="aff2"/>
    <w:next w:val="13"/>
    <w:uiPriority w:val="99"/>
    <w:rsid w:val="000D3F16"/>
    <w:pPr>
      <w:widowControl w:val="0"/>
      <w:overflowPunct/>
      <w:autoSpaceDE/>
      <w:autoSpaceDN/>
      <w:adjustRightInd/>
      <w:spacing w:before="120" w:after="120"/>
      <w:jc w:val="center"/>
      <w:textAlignment w:val="auto"/>
    </w:pPr>
    <w:rPr>
      <w:rFonts w:ascii="Calibri" w:hAnsi="Calibri"/>
      <w:b/>
      <w:bCs/>
      <w:iCs/>
      <w:kern w:val="2"/>
      <w:sz w:val="21"/>
      <w:lang w:eastAsia="zh-CN"/>
    </w:rPr>
  </w:style>
  <w:style w:type="paragraph" w:styleId="afffffff">
    <w:name w:val="caption"/>
    <w:basedOn w:val="aff2"/>
    <w:next w:val="aff2"/>
    <w:qFormat/>
    <w:rsid w:val="000D3F16"/>
    <w:pPr>
      <w:widowControl w:val="0"/>
      <w:overflowPunct/>
      <w:autoSpaceDE/>
      <w:autoSpaceDN/>
      <w:adjustRightInd/>
      <w:spacing w:before="152" w:after="160"/>
      <w:jc w:val="both"/>
      <w:textAlignment w:val="auto"/>
    </w:pPr>
    <w:rPr>
      <w:rFonts w:eastAsia="黑体" w:cs="Arial"/>
      <w:kern w:val="2"/>
      <w:sz w:val="20"/>
      <w:lang w:eastAsia="zh-CN"/>
    </w:rPr>
  </w:style>
  <w:style w:type="paragraph" w:customStyle="1" w:styleId="afffffff0">
    <w:name w:val="条文脚注"/>
    <w:basedOn w:val="af"/>
    <w:rsid w:val="000D3F16"/>
    <w:pPr>
      <w:numPr>
        <w:numId w:val="0"/>
      </w:numPr>
      <w:jc w:val="both"/>
    </w:pPr>
  </w:style>
  <w:style w:type="paragraph" w:customStyle="1" w:styleId="afffffff1">
    <w:name w:val="图标脚注说明"/>
    <w:basedOn w:val="affff"/>
    <w:rsid w:val="000D3F16"/>
    <w:pPr>
      <w:ind w:left="840" w:firstLineChars="0" w:hanging="420"/>
    </w:pPr>
    <w:rPr>
      <w:sz w:val="18"/>
      <w:szCs w:val="18"/>
    </w:rPr>
  </w:style>
  <w:style w:type="paragraph" w:customStyle="1" w:styleId="a2">
    <w:name w:val="图表脚注说明"/>
    <w:basedOn w:val="aff2"/>
    <w:rsid w:val="000D3F16"/>
    <w:pPr>
      <w:widowControl w:val="0"/>
      <w:numPr>
        <w:numId w:val="12"/>
      </w:numPr>
      <w:overflowPunct/>
      <w:autoSpaceDE/>
      <w:autoSpaceDN/>
      <w:adjustRightInd/>
      <w:jc w:val="both"/>
      <w:textAlignment w:val="auto"/>
    </w:pPr>
    <w:rPr>
      <w:rFonts w:ascii="宋体" w:hAnsi="Times New Roman"/>
      <w:kern w:val="2"/>
      <w:sz w:val="18"/>
      <w:szCs w:val="18"/>
      <w:lang w:eastAsia="zh-CN"/>
    </w:rPr>
  </w:style>
  <w:style w:type="paragraph" w:customStyle="1" w:styleId="afffffff2">
    <w:name w:val="图的脚注"/>
    <w:next w:val="affff"/>
    <w:autoRedefine/>
    <w:qFormat/>
    <w:rsid w:val="000D3F16"/>
    <w:pPr>
      <w:widowControl w:val="0"/>
      <w:ind w:leftChars="200" w:left="840" w:hangingChars="200" w:hanging="420"/>
      <w:jc w:val="both"/>
    </w:pPr>
    <w:rPr>
      <w:rFonts w:ascii="宋体"/>
      <w:sz w:val="18"/>
    </w:rPr>
  </w:style>
  <w:style w:type="paragraph" w:styleId="afffffff3">
    <w:name w:val="endnote text"/>
    <w:basedOn w:val="aff2"/>
    <w:link w:val="Chare"/>
    <w:uiPriority w:val="99"/>
    <w:rsid w:val="000D3F16"/>
    <w:pPr>
      <w:widowControl w:val="0"/>
      <w:overflowPunct/>
      <w:autoSpaceDE/>
      <w:autoSpaceDN/>
      <w:adjustRightInd/>
      <w:snapToGrid w:val="0"/>
      <w:textAlignment w:val="auto"/>
    </w:pPr>
    <w:rPr>
      <w:rFonts w:ascii="Times New Roman" w:hAnsi="Times New Roman"/>
      <w:kern w:val="2"/>
      <w:sz w:val="21"/>
      <w:szCs w:val="24"/>
    </w:rPr>
  </w:style>
  <w:style w:type="character" w:customStyle="1" w:styleId="Chare">
    <w:name w:val="尾注文本 Char"/>
    <w:basedOn w:val="aff3"/>
    <w:link w:val="afffffff3"/>
    <w:uiPriority w:val="99"/>
    <w:rsid w:val="000D3F16"/>
    <w:rPr>
      <w:kern w:val="2"/>
      <w:sz w:val="21"/>
      <w:szCs w:val="24"/>
    </w:rPr>
  </w:style>
  <w:style w:type="character" w:styleId="afffffff4">
    <w:name w:val="endnote reference"/>
    <w:uiPriority w:val="99"/>
    <w:rsid w:val="000D3F16"/>
    <w:rPr>
      <w:vertAlign w:val="superscript"/>
    </w:rPr>
  </w:style>
  <w:style w:type="paragraph" w:customStyle="1" w:styleId="afffffff5">
    <w:name w:val="文献分类号"/>
    <w:rsid w:val="000D3F16"/>
    <w:pPr>
      <w:framePr w:hSpace="180" w:vSpace="180" w:wrap="around" w:hAnchor="margin" w:y="1" w:anchorLock="1"/>
      <w:widowControl w:val="0"/>
      <w:textAlignment w:val="center"/>
    </w:pPr>
    <w:rPr>
      <w:rFonts w:ascii="黑体" w:eastAsia="黑体"/>
      <w:sz w:val="21"/>
      <w:szCs w:val="21"/>
    </w:rPr>
  </w:style>
  <w:style w:type="paragraph" w:customStyle="1" w:styleId="afffffff6">
    <w:name w:val="五级无"/>
    <w:basedOn w:val="a9"/>
    <w:rsid w:val="000D3F16"/>
    <w:pPr>
      <w:spacing w:beforeLines="0" w:afterLines="0"/>
    </w:pPr>
    <w:rPr>
      <w:rFonts w:ascii="宋体" w:eastAsia="宋体"/>
    </w:rPr>
  </w:style>
  <w:style w:type="character" w:styleId="afffffff7">
    <w:name w:val="page number"/>
    <w:rsid w:val="000D3F16"/>
    <w:rPr>
      <w:rFonts w:ascii="Times New Roman" w:eastAsia="宋体" w:hAnsi="Times New Roman"/>
      <w:sz w:val="18"/>
    </w:rPr>
  </w:style>
  <w:style w:type="paragraph" w:customStyle="1" w:styleId="afffffff8">
    <w:name w:val="一级无"/>
    <w:basedOn w:val="a5"/>
    <w:rsid w:val="000D3F16"/>
    <w:pPr>
      <w:spacing w:beforeLines="0" w:afterLines="0"/>
    </w:pPr>
    <w:rPr>
      <w:rFonts w:ascii="宋体" w:eastAsia="宋体"/>
    </w:rPr>
  </w:style>
  <w:style w:type="paragraph" w:customStyle="1" w:styleId="afffffff9">
    <w:name w:val="正文公式编号制表符"/>
    <w:basedOn w:val="affff"/>
    <w:next w:val="affff"/>
    <w:qFormat/>
    <w:rsid w:val="000D3F16"/>
    <w:pPr>
      <w:ind w:firstLineChars="0" w:firstLine="0"/>
    </w:pPr>
  </w:style>
  <w:style w:type="paragraph" w:customStyle="1" w:styleId="afffffffa">
    <w:name w:val="正文图标题"/>
    <w:next w:val="affff"/>
    <w:rsid w:val="000D3F16"/>
    <w:pPr>
      <w:tabs>
        <w:tab w:val="num" w:pos="360"/>
      </w:tabs>
      <w:spacing w:beforeLines="50" w:afterLines="50"/>
      <w:jc w:val="center"/>
    </w:pPr>
    <w:rPr>
      <w:rFonts w:ascii="黑体" w:eastAsia="黑体"/>
      <w:sz w:val="21"/>
    </w:rPr>
  </w:style>
  <w:style w:type="paragraph" w:customStyle="1" w:styleId="afffffffb">
    <w:name w:val="终结线"/>
    <w:basedOn w:val="aff2"/>
    <w:rsid w:val="000D3F16"/>
    <w:pPr>
      <w:framePr w:hSpace="181" w:vSpace="181" w:wrap="around" w:vAnchor="text" w:hAnchor="margin" w:xAlign="center" w:y="285"/>
      <w:widowControl w:val="0"/>
      <w:overflowPunct/>
      <w:autoSpaceDE/>
      <w:autoSpaceDN/>
      <w:adjustRightInd/>
      <w:jc w:val="both"/>
      <w:textAlignment w:val="auto"/>
    </w:pPr>
    <w:rPr>
      <w:rFonts w:ascii="Times New Roman" w:hAnsi="Times New Roman"/>
      <w:kern w:val="2"/>
      <w:sz w:val="21"/>
      <w:szCs w:val="24"/>
      <w:lang w:eastAsia="zh-CN"/>
    </w:rPr>
  </w:style>
  <w:style w:type="paragraph" w:customStyle="1" w:styleId="af4">
    <w:name w:val="其他发布日期"/>
    <w:basedOn w:val="afffff2"/>
    <w:rsid w:val="000D3F16"/>
    <w:pPr>
      <w:framePr w:wrap="around" w:vAnchor="page" w:hAnchor="text" w:x="1419"/>
      <w:numPr>
        <w:numId w:val="13"/>
      </w:numPr>
    </w:pPr>
  </w:style>
  <w:style w:type="paragraph" w:customStyle="1" w:styleId="afffffffc">
    <w:name w:val="其他实施日期"/>
    <w:basedOn w:val="affffffb"/>
    <w:rsid w:val="000D3F16"/>
    <w:pPr>
      <w:framePr w:wrap="around"/>
    </w:pPr>
  </w:style>
  <w:style w:type="paragraph" w:customStyle="1" w:styleId="23">
    <w:name w:val="封面标准名称2"/>
    <w:basedOn w:val="afffff4"/>
    <w:rsid w:val="000D3F16"/>
    <w:pPr>
      <w:framePr w:wrap="around" w:y="4469"/>
      <w:spacing w:beforeLines="630"/>
    </w:pPr>
  </w:style>
  <w:style w:type="paragraph" w:customStyle="1" w:styleId="24">
    <w:name w:val="封面标准英文名称2"/>
    <w:basedOn w:val="afffff5"/>
    <w:rsid w:val="000D3F16"/>
    <w:pPr>
      <w:framePr w:wrap="around" w:y="4469"/>
    </w:pPr>
  </w:style>
  <w:style w:type="paragraph" w:customStyle="1" w:styleId="25">
    <w:name w:val="封面一致性程度标识2"/>
    <w:basedOn w:val="afffff6"/>
    <w:rsid w:val="000D3F16"/>
    <w:pPr>
      <w:framePr w:wrap="around" w:y="4469"/>
    </w:pPr>
  </w:style>
  <w:style w:type="paragraph" w:customStyle="1" w:styleId="26">
    <w:name w:val="封面标准文稿类别2"/>
    <w:basedOn w:val="afffff7"/>
    <w:rsid w:val="000D3F16"/>
    <w:pPr>
      <w:framePr w:wrap="around" w:y="4469"/>
    </w:pPr>
  </w:style>
  <w:style w:type="paragraph" w:customStyle="1" w:styleId="27">
    <w:name w:val="封面标准文稿编辑信息2"/>
    <w:basedOn w:val="afffff8"/>
    <w:rsid w:val="000D3F16"/>
    <w:pPr>
      <w:framePr w:wrap="around" w:y="4469"/>
    </w:pPr>
  </w:style>
  <w:style w:type="paragraph" w:customStyle="1" w:styleId="affff4">
    <w:name w:val="示例内容"/>
    <w:rsid w:val="000D3F16"/>
    <w:pPr>
      <w:ind w:firstLineChars="200" w:firstLine="200"/>
    </w:pPr>
    <w:rPr>
      <w:rFonts w:ascii="宋体"/>
      <w:noProof/>
      <w:sz w:val="18"/>
      <w:szCs w:val="18"/>
    </w:rPr>
  </w:style>
  <w:style w:type="paragraph" w:customStyle="1" w:styleId="afffffffd">
    <w:name w:val="表格"/>
    <w:basedOn w:val="aff2"/>
    <w:link w:val="Charf"/>
    <w:qFormat/>
    <w:rsid w:val="000D3F16"/>
    <w:pPr>
      <w:widowControl w:val="0"/>
      <w:overflowPunct/>
      <w:autoSpaceDE/>
      <w:autoSpaceDN/>
      <w:adjustRightInd/>
      <w:jc w:val="both"/>
      <w:textAlignment w:val="auto"/>
    </w:pPr>
    <w:rPr>
      <w:rFonts w:ascii="Times New Roman" w:hAnsi="Times New Roman"/>
      <w:kern w:val="2"/>
      <w:sz w:val="24"/>
      <w:lang w:eastAsia="zh-CN"/>
    </w:rPr>
  </w:style>
  <w:style w:type="numbering" w:customStyle="1" w:styleId="14">
    <w:name w:val="无列表1"/>
    <w:next w:val="aff5"/>
    <w:uiPriority w:val="99"/>
    <w:semiHidden/>
    <w:unhideWhenUsed/>
    <w:rsid w:val="000D3F16"/>
  </w:style>
  <w:style w:type="paragraph" w:customStyle="1" w:styleId="afffffffe">
    <w:name w:val="大标题"/>
    <w:basedOn w:val="aff2"/>
    <w:rsid w:val="000D3F16"/>
    <w:pPr>
      <w:widowControl w:val="0"/>
      <w:overflowPunct/>
      <w:autoSpaceDE/>
      <w:autoSpaceDN/>
      <w:adjustRightInd/>
      <w:spacing w:line="360" w:lineRule="auto"/>
      <w:jc w:val="center"/>
      <w:textAlignment w:val="auto"/>
    </w:pPr>
    <w:rPr>
      <w:rFonts w:ascii="Times New Roman" w:hAnsi="Times New Roman"/>
      <w:b/>
      <w:kern w:val="2"/>
      <w:sz w:val="36"/>
      <w:szCs w:val="24"/>
      <w:lang w:eastAsia="zh-CN"/>
    </w:rPr>
  </w:style>
  <w:style w:type="paragraph" w:customStyle="1" w:styleId="affffffff">
    <w:name w:val="段落正文"/>
    <w:basedOn w:val="aff2"/>
    <w:rsid w:val="000D3F16"/>
    <w:pPr>
      <w:overflowPunct/>
      <w:autoSpaceDE/>
      <w:autoSpaceDN/>
      <w:adjustRightInd/>
      <w:spacing w:after="200" w:line="360" w:lineRule="auto"/>
      <w:ind w:firstLine="482"/>
      <w:textAlignment w:val="auto"/>
    </w:pPr>
    <w:rPr>
      <w:rFonts w:ascii="Cambria" w:hAnsi="Cambria" w:cs="宋体"/>
      <w:sz w:val="24"/>
      <w:lang w:bidi="en-US"/>
    </w:rPr>
  </w:style>
  <w:style w:type="paragraph" w:customStyle="1" w:styleId="10">
    <w:name w:val="附录标题1"/>
    <w:basedOn w:val="1"/>
    <w:rsid w:val="000D3F16"/>
    <w:pPr>
      <w:keepLines/>
      <w:widowControl w:val="0"/>
      <w:numPr>
        <w:numId w:val="16"/>
      </w:numPr>
      <w:tabs>
        <w:tab w:val="clear" w:pos="420"/>
      </w:tabs>
      <w:overflowPunct/>
      <w:autoSpaceDE/>
      <w:autoSpaceDN/>
      <w:adjustRightInd/>
      <w:spacing w:before="340" w:after="330" w:line="578" w:lineRule="auto"/>
      <w:ind w:left="0" w:firstLine="0"/>
      <w:jc w:val="both"/>
      <w:textAlignment w:val="auto"/>
    </w:pPr>
    <w:rPr>
      <w:rFonts w:ascii="Times New Roman" w:hAnsi="Times New Roman" w:cs="宋体"/>
      <w:bCs/>
      <w:kern w:val="44"/>
      <w:sz w:val="44"/>
    </w:rPr>
  </w:style>
  <w:style w:type="paragraph" w:customStyle="1" w:styleId="28">
    <w:name w:val="附录标题2"/>
    <w:basedOn w:val="2"/>
    <w:next w:val="aff2"/>
    <w:rsid w:val="000D3F16"/>
    <w:pPr>
      <w:keepLines/>
      <w:widowControl w:val="0"/>
      <w:numPr>
        <w:ilvl w:val="0"/>
        <w:numId w:val="0"/>
      </w:numPr>
      <w:overflowPunct/>
      <w:autoSpaceDE/>
      <w:autoSpaceDN/>
      <w:adjustRightInd/>
      <w:spacing w:before="260" w:after="260" w:line="360" w:lineRule="auto"/>
      <w:jc w:val="both"/>
      <w:textAlignment w:val="auto"/>
    </w:pPr>
    <w:rPr>
      <w:rFonts w:eastAsia="黑体" w:cs="宋体"/>
      <w:bCs/>
      <w:kern w:val="2"/>
      <w:sz w:val="32"/>
    </w:rPr>
  </w:style>
  <w:style w:type="paragraph" w:customStyle="1" w:styleId="affffffff0">
    <w:name w:val="图片居中"/>
    <w:basedOn w:val="aff2"/>
    <w:rsid w:val="000D3F16"/>
    <w:pPr>
      <w:widowControl w:val="0"/>
      <w:overflowPunct/>
      <w:autoSpaceDE/>
      <w:autoSpaceDN/>
      <w:adjustRightInd/>
      <w:spacing w:line="360" w:lineRule="auto"/>
      <w:jc w:val="center"/>
      <w:textAlignment w:val="auto"/>
    </w:pPr>
    <w:rPr>
      <w:rFonts w:ascii="Times New Roman" w:hAnsi="Times New Roman" w:cs="宋体"/>
      <w:kern w:val="2"/>
      <w:sz w:val="24"/>
      <w:lang w:eastAsia="zh-CN"/>
    </w:rPr>
  </w:style>
  <w:style w:type="paragraph" w:customStyle="1" w:styleId="affffffff1">
    <w:name w:val="文章大标题"/>
    <w:basedOn w:val="aff2"/>
    <w:rsid w:val="000D3F16"/>
    <w:pPr>
      <w:widowControl w:val="0"/>
      <w:overflowPunct/>
      <w:autoSpaceDE/>
      <w:autoSpaceDN/>
      <w:adjustRightInd/>
      <w:spacing w:line="360" w:lineRule="auto"/>
      <w:ind w:firstLineChars="200" w:firstLine="960"/>
      <w:jc w:val="center"/>
      <w:textAlignment w:val="auto"/>
    </w:pPr>
    <w:rPr>
      <w:rFonts w:ascii="宋体" w:hAnsi="宋体" w:cs="宋体"/>
      <w:b/>
      <w:kern w:val="2"/>
      <w:sz w:val="48"/>
      <w:lang w:eastAsia="zh-CN"/>
    </w:rPr>
  </w:style>
  <w:style w:type="paragraph" w:customStyle="1" w:styleId="aff">
    <w:name w:val="文章列表"/>
    <w:basedOn w:val="aff2"/>
    <w:rsid w:val="000D3F16"/>
    <w:pPr>
      <w:widowControl w:val="0"/>
      <w:numPr>
        <w:numId w:val="17"/>
      </w:numPr>
      <w:overflowPunct/>
      <w:autoSpaceDE/>
      <w:autoSpaceDN/>
      <w:adjustRightInd/>
      <w:spacing w:line="360" w:lineRule="auto"/>
      <w:ind w:hangingChars="200" w:hanging="200"/>
      <w:jc w:val="both"/>
      <w:textAlignment w:val="auto"/>
    </w:pPr>
    <w:rPr>
      <w:rFonts w:ascii="Times New Roman" w:hAnsi="Times New Roman"/>
      <w:kern w:val="2"/>
      <w:sz w:val="24"/>
      <w:szCs w:val="24"/>
      <w:lang w:eastAsia="zh-CN"/>
    </w:rPr>
  </w:style>
  <w:style w:type="numbering" w:customStyle="1" w:styleId="af3">
    <w:name w:val="样式 项目符号"/>
    <w:basedOn w:val="aff5"/>
    <w:rsid w:val="000D3F16"/>
    <w:pPr>
      <w:numPr>
        <w:numId w:val="18"/>
      </w:numPr>
    </w:pPr>
  </w:style>
  <w:style w:type="paragraph" w:customStyle="1" w:styleId="a">
    <w:name w:val="列表的项目符号"/>
    <w:basedOn w:val="affffffff2"/>
    <w:rsid w:val="000D3F16"/>
    <w:pPr>
      <w:numPr>
        <w:numId w:val="19"/>
      </w:numPr>
      <w:tabs>
        <w:tab w:val="clear" w:pos="1337"/>
      </w:tabs>
      <w:ind w:left="0" w:firstLine="0"/>
    </w:pPr>
  </w:style>
  <w:style w:type="paragraph" w:styleId="affffffff2">
    <w:name w:val="List Bullet"/>
    <w:basedOn w:val="aff2"/>
    <w:uiPriority w:val="99"/>
    <w:rsid w:val="000D3F16"/>
    <w:pPr>
      <w:widowControl w:val="0"/>
      <w:overflowPunct/>
      <w:autoSpaceDE/>
      <w:autoSpaceDN/>
      <w:adjustRightInd/>
      <w:spacing w:line="360" w:lineRule="auto"/>
      <w:jc w:val="both"/>
      <w:textAlignment w:val="auto"/>
    </w:pPr>
    <w:rPr>
      <w:rFonts w:ascii="Times New Roman" w:hAnsi="Times New Roman"/>
      <w:kern w:val="2"/>
      <w:sz w:val="24"/>
      <w:szCs w:val="24"/>
      <w:lang w:eastAsia="zh-CN"/>
    </w:rPr>
  </w:style>
  <w:style w:type="paragraph" w:customStyle="1" w:styleId="affffffff3">
    <w:name w:val="图例样式"/>
    <w:basedOn w:val="aff2"/>
    <w:rsid w:val="000D3F16"/>
    <w:pPr>
      <w:widowControl w:val="0"/>
      <w:overflowPunct/>
      <w:autoSpaceDE/>
      <w:autoSpaceDN/>
      <w:adjustRightInd/>
      <w:spacing w:line="360" w:lineRule="auto"/>
      <w:ind w:firstLineChars="200" w:firstLine="480"/>
      <w:jc w:val="center"/>
      <w:textAlignment w:val="auto"/>
    </w:pPr>
    <w:rPr>
      <w:rFonts w:ascii="Times New Roman" w:hAnsi="Times New Roman"/>
      <w:kern w:val="2"/>
      <w:sz w:val="21"/>
      <w:szCs w:val="24"/>
      <w:lang w:eastAsia="zh-CN"/>
    </w:rPr>
  </w:style>
  <w:style w:type="paragraph" w:customStyle="1" w:styleId="315">
    <w:name w:val="样式 标题 3 + 行距: 1.5 倍行距"/>
    <w:basedOn w:val="3"/>
    <w:rsid w:val="000D3F16"/>
    <w:pPr>
      <w:keepLines/>
      <w:widowControl w:val="0"/>
      <w:numPr>
        <w:ilvl w:val="0"/>
        <w:numId w:val="0"/>
      </w:numPr>
      <w:tabs>
        <w:tab w:val="num" w:pos="420"/>
      </w:tabs>
      <w:overflowPunct/>
      <w:autoSpaceDE/>
      <w:autoSpaceDN/>
      <w:adjustRightInd/>
      <w:spacing w:before="0" w:after="0"/>
      <w:ind w:left="420" w:hanging="420"/>
      <w:textAlignment w:val="auto"/>
    </w:pPr>
    <w:rPr>
      <w:rFonts w:ascii="Times New Roman" w:hAnsi="Times New Roman" w:cs="宋体"/>
      <w:bCs/>
      <w:kern w:val="2"/>
      <w:sz w:val="32"/>
    </w:rPr>
  </w:style>
  <w:style w:type="paragraph" w:customStyle="1" w:styleId="affffffff4">
    <w:name w:val="图表脚注"/>
    <w:next w:val="affff"/>
    <w:rsid w:val="000D3F16"/>
    <w:pPr>
      <w:tabs>
        <w:tab w:val="num" w:pos="360"/>
      </w:tabs>
      <w:ind w:leftChars="200" w:left="200" w:hangingChars="100" w:hanging="100"/>
      <w:jc w:val="both"/>
    </w:pPr>
    <w:rPr>
      <w:rFonts w:ascii="宋体"/>
      <w:sz w:val="18"/>
    </w:rPr>
  </w:style>
  <w:style w:type="character" w:customStyle="1" w:styleId="Chara">
    <w:name w:val="章标题 Char"/>
    <w:link w:val="a4"/>
    <w:uiPriority w:val="99"/>
    <w:rsid w:val="000D3F16"/>
    <w:rPr>
      <w:rFonts w:ascii="黑体" w:eastAsia="黑体"/>
      <w:kern w:val="2"/>
      <w:sz w:val="21"/>
      <w:szCs w:val="22"/>
    </w:rPr>
  </w:style>
  <w:style w:type="paragraph" w:styleId="HTML">
    <w:name w:val="HTML Address"/>
    <w:basedOn w:val="aff2"/>
    <w:link w:val="HTMLChar"/>
    <w:uiPriority w:val="99"/>
    <w:rsid w:val="000D3F16"/>
    <w:pPr>
      <w:widowControl w:val="0"/>
      <w:overflowPunct/>
      <w:autoSpaceDE/>
      <w:autoSpaceDN/>
      <w:adjustRightInd/>
      <w:jc w:val="both"/>
      <w:textAlignment w:val="auto"/>
    </w:pPr>
    <w:rPr>
      <w:rFonts w:ascii="Times New Roman" w:hAnsi="Times New Roman"/>
      <w:i/>
      <w:iCs/>
      <w:kern w:val="2"/>
      <w:sz w:val="21"/>
      <w:szCs w:val="24"/>
    </w:rPr>
  </w:style>
  <w:style w:type="character" w:customStyle="1" w:styleId="HTMLChar">
    <w:name w:val="HTML 地址 Char"/>
    <w:basedOn w:val="aff3"/>
    <w:link w:val="HTML"/>
    <w:uiPriority w:val="99"/>
    <w:rsid w:val="000D3F16"/>
    <w:rPr>
      <w:i/>
      <w:iCs/>
      <w:kern w:val="2"/>
      <w:sz w:val="21"/>
      <w:szCs w:val="24"/>
    </w:rPr>
  </w:style>
  <w:style w:type="character" w:styleId="HTML0">
    <w:name w:val="HTML Code"/>
    <w:uiPriority w:val="99"/>
    <w:rsid w:val="000D3F16"/>
    <w:rPr>
      <w:rFonts w:ascii="Courier New" w:eastAsia="Times New Roman" w:hAnsi="Courier New" w:cs="Times New Roman" w:hint="default"/>
      <w:sz w:val="24"/>
      <w:szCs w:val="24"/>
    </w:rPr>
  </w:style>
  <w:style w:type="character" w:styleId="HTML1">
    <w:name w:val="HTML Keyboard"/>
    <w:uiPriority w:val="99"/>
    <w:rsid w:val="000D3F16"/>
    <w:rPr>
      <w:rFonts w:ascii="Courier New" w:eastAsia="Times New Roman" w:hAnsi="Courier New" w:cs="Times New Roman" w:hint="default"/>
      <w:sz w:val="24"/>
      <w:szCs w:val="24"/>
    </w:rPr>
  </w:style>
  <w:style w:type="paragraph" w:styleId="HTML2">
    <w:name w:val="HTML Preformatted"/>
    <w:basedOn w:val="aff2"/>
    <w:link w:val="HTMLChar0"/>
    <w:rsid w:val="000D3F1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pPr>
    <w:rPr>
      <w:rFonts w:ascii="Courier New" w:hAnsi="Courier New"/>
      <w:kern w:val="2"/>
      <w:sz w:val="20"/>
    </w:rPr>
  </w:style>
  <w:style w:type="character" w:customStyle="1" w:styleId="HTMLChar0">
    <w:name w:val="HTML 预设格式 Char"/>
    <w:basedOn w:val="aff3"/>
    <w:link w:val="HTML2"/>
    <w:rsid w:val="000D3F16"/>
    <w:rPr>
      <w:rFonts w:ascii="Courier New" w:hAnsi="Courier New"/>
      <w:kern w:val="2"/>
    </w:rPr>
  </w:style>
  <w:style w:type="character" w:styleId="HTML3">
    <w:name w:val="HTML Sample"/>
    <w:uiPriority w:val="99"/>
    <w:rsid w:val="000D3F16"/>
    <w:rPr>
      <w:rFonts w:ascii="Courier New" w:eastAsia="Times New Roman" w:hAnsi="Courier New" w:cs="Times New Roman" w:hint="default"/>
    </w:rPr>
  </w:style>
  <w:style w:type="character" w:styleId="HTML4">
    <w:name w:val="HTML Typewriter"/>
    <w:uiPriority w:val="99"/>
    <w:rsid w:val="000D3F16"/>
    <w:rPr>
      <w:rFonts w:ascii="Courier New" w:eastAsia="Times New Roman" w:hAnsi="Courier New" w:cs="Times New Roman" w:hint="default"/>
      <w:sz w:val="24"/>
      <w:szCs w:val="24"/>
    </w:rPr>
  </w:style>
  <w:style w:type="paragraph" w:customStyle="1" w:styleId="Charf0">
    <w:name w:val="附录章标题 Char"/>
    <w:next w:val="affff"/>
    <w:rsid w:val="000D3F16"/>
    <w:pPr>
      <w:wordWrap w:val="0"/>
      <w:overflowPunct w:val="0"/>
      <w:autoSpaceDE w:val="0"/>
      <w:spacing w:beforeLines="50" w:afterLines="50"/>
      <w:jc w:val="both"/>
      <w:outlineLvl w:val="1"/>
    </w:pPr>
    <w:rPr>
      <w:rFonts w:ascii="黑体" w:eastAsia="黑体"/>
      <w:kern w:val="21"/>
      <w:sz w:val="21"/>
    </w:rPr>
  </w:style>
  <w:style w:type="character" w:customStyle="1" w:styleId="emailstyle61">
    <w:name w:val="emailstyle61"/>
    <w:semiHidden/>
    <w:rsid w:val="000D3F16"/>
    <w:rPr>
      <w:rFonts w:ascii="Arial" w:eastAsia="宋体" w:hAnsi="Arial" w:cs="Arial" w:hint="default"/>
      <w:color w:val="auto"/>
      <w:sz w:val="20"/>
    </w:rPr>
  </w:style>
  <w:style w:type="character" w:customStyle="1" w:styleId="emailstyle62">
    <w:name w:val="emailstyle62"/>
    <w:semiHidden/>
    <w:rsid w:val="000D3F16"/>
    <w:rPr>
      <w:rFonts w:ascii="Arial" w:eastAsia="宋体" w:hAnsi="Arial" w:cs="Arial" w:hint="default"/>
      <w:color w:val="auto"/>
      <w:sz w:val="20"/>
    </w:rPr>
  </w:style>
  <w:style w:type="character" w:customStyle="1" w:styleId="Charf1">
    <w:name w:val="一级条标题 Char"/>
    <w:rsid w:val="000D3F16"/>
    <w:rPr>
      <w:rFonts w:ascii="黑体" w:eastAsia="黑体" w:hint="eastAsia"/>
      <w:kern w:val="2"/>
      <w:sz w:val="21"/>
      <w:szCs w:val="24"/>
      <w:lang w:val="en-US" w:eastAsia="zh-CN" w:bidi="ar-SA"/>
    </w:rPr>
  </w:style>
  <w:style w:type="character" w:customStyle="1" w:styleId="CharChar">
    <w:name w:val="附录章标题 Char Char"/>
    <w:rsid w:val="000D3F16"/>
    <w:rPr>
      <w:rFonts w:ascii="黑体" w:eastAsia="黑体" w:hint="eastAsia"/>
      <w:kern w:val="21"/>
      <w:sz w:val="21"/>
      <w:lang w:val="en-US" w:eastAsia="zh-CN" w:bidi="ar-SA"/>
    </w:rPr>
  </w:style>
  <w:style w:type="character" w:customStyle="1" w:styleId="EmailStyle1901">
    <w:name w:val="EmailStyle1901"/>
    <w:semiHidden/>
    <w:rsid w:val="000D3F16"/>
    <w:rPr>
      <w:rFonts w:ascii="Arial" w:eastAsia="宋体" w:hAnsi="Arial" w:cs="Arial"/>
      <w:color w:val="auto"/>
      <w:sz w:val="20"/>
    </w:rPr>
  </w:style>
  <w:style w:type="character" w:customStyle="1" w:styleId="EmailStyle1911">
    <w:name w:val="EmailStyle1911"/>
    <w:semiHidden/>
    <w:rsid w:val="000D3F16"/>
    <w:rPr>
      <w:rFonts w:ascii="Arial" w:eastAsia="宋体" w:hAnsi="Arial" w:cs="Arial"/>
      <w:color w:val="auto"/>
      <w:sz w:val="20"/>
    </w:rPr>
  </w:style>
  <w:style w:type="paragraph" w:styleId="affffffff5">
    <w:name w:val="Revision"/>
    <w:hidden/>
    <w:uiPriority w:val="99"/>
    <w:semiHidden/>
    <w:rsid w:val="000D3F16"/>
    <w:rPr>
      <w:kern w:val="2"/>
      <w:sz w:val="21"/>
      <w:szCs w:val="24"/>
    </w:rPr>
  </w:style>
  <w:style w:type="paragraph" w:customStyle="1" w:styleId="Charf2">
    <w:name w:val="Char"/>
    <w:basedOn w:val="aff2"/>
    <w:rsid w:val="000D3F16"/>
    <w:pPr>
      <w:widowControl w:val="0"/>
      <w:overflowPunct/>
      <w:autoSpaceDE/>
      <w:autoSpaceDN/>
      <w:adjustRightInd/>
      <w:jc w:val="both"/>
      <w:textAlignment w:val="auto"/>
    </w:pPr>
    <w:rPr>
      <w:rFonts w:ascii="Times New Roman" w:hAnsi="Times New Roman"/>
      <w:kern w:val="2"/>
      <w:sz w:val="21"/>
      <w:szCs w:val="21"/>
      <w:lang w:eastAsia="zh-CN"/>
    </w:rPr>
  </w:style>
  <w:style w:type="paragraph" w:customStyle="1" w:styleId="Char10">
    <w:name w:val="Char1"/>
    <w:basedOn w:val="aff2"/>
    <w:uiPriority w:val="99"/>
    <w:rsid w:val="000D3F16"/>
    <w:pPr>
      <w:widowControl w:val="0"/>
      <w:overflowPunct/>
      <w:autoSpaceDE/>
      <w:autoSpaceDN/>
      <w:adjustRightInd/>
      <w:jc w:val="both"/>
      <w:textAlignment w:val="auto"/>
    </w:pPr>
    <w:rPr>
      <w:rFonts w:ascii="Times New Roman" w:hAnsi="Times New Roman"/>
      <w:kern w:val="2"/>
      <w:sz w:val="21"/>
      <w:szCs w:val="21"/>
      <w:lang w:eastAsia="zh-CN"/>
    </w:rPr>
  </w:style>
  <w:style w:type="paragraph" w:customStyle="1" w:styleId="Char20">
    <w:name w:val="Char2"/>
    <w:basedOn w:val="aff2"/>
    <w:rsid w:val="000D3F16"/>
    <w:pPr>
      <w:widowControl w:val="0"/>
      <w:overflowPunct/>
      <w:autoSpaceDE/>
      <w:autoSpaceDN/>
      <w:adjustRightInd/>
      <w:jc w:val="both"/>
      <w:textAlignment w:val="auto"/>
    </w:pPr>
    <w:rPr>
      <w:rFonts w:ascii="Times New Roman" w:hAnsi="Times New Roman"/>
      <w:kern w:val="2"/>
      <w:sz w:val="21"/>
      <w:lang w:eastAsia="zh-CN"/>
    </w:rPr>
  </w:style>
  <w:style w:type="character" w:customStyle="1" w:styleId="Charf">
    <w:name w:val="表格 Char"/>
    <w:basedOn w:val="aff3"/>
    <w:link w:val="afffffffd"/>
    <w:rsid w:val="000D3F16"/>
    <w:rPr>
      <w:kern w:val="2"/>
      <w:sz w:val="24"/>
    </w:rPr>
  </w:style>
  <w:style w:type="character" w:customStyle="1" w:styleId="Char11">
    <w:name w:val="副标题 Char1"/>
    <w:basedOn w:val="aff3"/>
    <w:rsid w:val="000D3F16"/>
    <w:rPr>
      <w:rFonts w:ascii="Cambria" w:hAnsi="Cambria" w:cs="Times New Roman"/>
      <w:b/>
      <w:bCs/>
      <w:kern w:val="28"/>
      <w:sz w:val="32"/>
      <w:szCs w:val="32"/>
      <w:lang w:eastAsia="en-US"/>
    </w:rPr>
  </w:style>
  <w:style w:type="character" w:customStyle="1" w:styleId="affffffff6">
    <w:name w:val="微软用户"/>
    <w:basedOn w:val="aff3"/>
    <w:rsid w:val="000D3F16"/>
    <w:rPr>
      <w:rFonts w:ascii="Arial" w:eastAsia="宋体" w:hAnsi="Arial"/>
      <w:color w:val="auto"/>
      <w:sz w:val="18"/>
    </w:rPr>
  </w:style>
  <w:style w:type="character" w:customStyle="1" w:styleId="Charf3">
    <w:name w:val="正文文本 Char"/>
    <w:basedOn w:val="aff3"/>
    <w:link w:val="affffffff7"/>
    <w:uiPriority w:val="99"/>
    <w:rsid w:val="000D3F16"/>
  </w:style>
  <w:style w:type="paragraph" w:styleId="affffffff7">
    <w:name w:val="Body Text"/>
    <w:basedOn w:val="aff2"/>
    <w:link w:val="Charf3"/>
    <w:uiPriority w:val="99"/>
    <w:rsid w:val="000D3F16"/>
    <w:pPr>
      <w:widowControl w:val="0"/>
      <w:overflowPunct/>
      <w:autoSpaceDE/>
      <w:autoSpaceDN/>
      <w:adjustRightInd/>
      <w:spacing w:after="120"/>
      <w:jc w:val="both"/>
      <w:textAlignment w:val="auto"/>
    </w:pPr>
    <w:rPr>
      <w:rFonts w:ascii="Times New Roman" w:hAnsi="Times New Roman"/>
      <w:sz w:val="20"/>
      <w:lang w:eastAsia="zh-CN"/>
    </w:rPr>
  </w:style>
  <w:style w:type="character" w:customStyle="1" w:styleId="Char12">
    <w:name w:val="正文文本 Char1"/>
    <w:basedOn w:val="aff3"/>
    <w:uiPriority w:val="99"/>
    <w:rsid w:val="000D3F16"/>
    <w:rPr>
      <w:rFonts w:ascii="Arial" w:hAnsi="Arial"/>
      <w:sz w:val="22"/>
      <w:lang w:eastAsia="en-US"/>
    </w:rPr>
  </w:style>
  <w:style w:type="character" w:customStyle="1" w:styleId="Char13">
    <w:name w:val="引用 Char1"/>
    <w:basedOn w:val="aff3"/>
    <w:uiPriority w:val="29"/>
    <w:rsid w:val="000D3F16"/>
    <w:rPr>
      <w:rFonts w:ascii="Arial" w:hAnsi="Arial"/>
      <w:i/>
      <w:iCs/>
      <w:color w:val="000000"/>
      <w:sz w:val="22"/>
      <w:lang w:eastAsia="en-US"/>
    </w:rPr>
  </w:style>
  <w:style w:type="character" w:customStyle="1" w:styleId="Char14">
    <w:name w:val="批注主题 Char1"/>
    <w:basedOn w:val="Char7"/>
    <w:uiPriority w:val="99"/>
    <w:rsid w:val="000D3F16"/>
    <w:rPr>
      <w:rFonts w:ascii="Calibri" w:eastAsia="宋体" w:hAnsi="Calibri" w:cs="Times New Roman"/>
      <w:b/>
      <w:bCs/>
      <w:kern w:val="2"/>
      <w:sz w:val="24"/>
      <w:szCs w:val="22"/>
      <w:lang w:eastAsia="en-US"/>
    </w:rPr>
  </w:style>
  <w:style w:type="character" w:customStyle="1" w:styleId="Char15">
    <w:name w:val="明显引用 Char1"/>
    <w:basedOn w:val="aff3"/>
    <w:uiPriority w:val="30"/>
    <w:rsid w:val="000D3F16"/>
    <w:rPr>
      <w:rFonts w:ascii="Arial" w:hAnsi="Arial"/>
      <w:b/>
      <w:bCs/>
      <w:i/>
      <w:iCs/>
      <w:color w:val="4F81BD"/>
      <w:sz w:val="22"/>
      <w:lang w:eastAsia="en-US"/>
    </w:rPr>
  </w:style>
  <w:style w:type="character" w:customStyle="1" w:styleId="Char16">
    <w:name w:val="标题 Char1"/>
    <w:basedOn w:val="aff3"/>
    <w:rsid w:val="000D3F16"/>
    <w:rPr>
      <w:rFonts w:ascii="Cambria" w:eastAsia="宋体" w:hAnsi="Cambria" w:cs="Times New Roman"/>
      <w:b/>
      <w:kern w:val="0"/>
      <w:sz w:val="24"/>
      <w:szCs w:val="20"/>
      <w:lang w:eastAsia="en-US"/>
    </w:rPr>
  </w:style>
  <w:style w:type="paragraph" w:customStyle="1" w:styleId="15">
    <w:name w:val="列出段落1"/>
    <w:basedOn w:val="aff2"/>
    <w:uiPriority w:val="34"/>
    <w:qFormat/>
    <w:rsid w:val="000D3F16"/>
    <w:pPr>
      <w:widowControl w:val="0"/>
      <w:overflowPunct/>
      <w:autoSpaceDE/>
      <w:autoSpaceDN/>
      <w:adjustRightInd/>
      <w:ind w:firstLineChars="200" w:firstLine="420"/>
      <w:jc w:val="both"/>
      <w:textAlignment w:val="auto"/>
    </w:pPr>
    <w:rPr>
      <w:rFonts w:ascii="Calibri" w:hAnsi="Calibri" w:cs="Calibri"/>
      <w:kern w:val="2"/>
      <w:sz w:val="21"/>
      <w:szCs w:val="21"/>
      <w:lang w:eastAsia="zh-CN"/>
    </w:rPr>
  </w:style>
  <w:style w:type="paragraph" w:styleId="affffffff8">
    <w:name w:val="List"/>
    <w:basedOn w:val="aff2"/>
    <w:rsid w:val="000D3F16"/>
    <w:pPr>
      <w:widowControl w:val="0"/>
      <w:overflowPunct/>
      <w:autoSpaceDE/>
      <w:autoSpaceDN/>
      <w:adjustRightInd/>
      <w:ind w:left="200" w:hangingChars="200" w:hanging="200"/>
      <w:jc w:val="both"/>
      <w:textAlignment w:val="auto"/>
    </w:pPr>
    <w:rPr>
      <w:rFonts w:ascii="Times New Roman" w:hAnsi="Times New Roman"/>
      <w:kern w:val="2"/>
      <w:sz w:val="21"/>
      <w:szCs w:val="21"/>
      <w:lang w:eastAsia="zh-CN"/>
    </w:rPr>
  </w:style>
  <w:style w:type="character" w:customStyle="1" w:styleId="affffffff9">
    <w:name w:val="样式 加粗 黑色"/>
    <w:basedOn w:val="aff3"/>
    <w:rsid w:val="000D3F16"/>
    <w:rPr>
      <w:b/>
      <w:bCs/>
      <w:color w:val="000000"/>
    </w:rPr>
  </w:style>
  <w:style w:type="paragraph" w:customStyle="1" w:styleId="affffffffa">
    <w:name w:val="表格文字"/>
    <w:basedOn w:val="aff2"/>
    <w:rsid w:val="000D3F16"/>
    <w:pPr>
      <w:overflowPunct/>
      <w:autoSpaceDE/>
      <w:autoSpaceDN/>
      <w:spacing w:line="360" w:lineRule="exact"/>
    </w:pPr>
    <w:rPr>
      <w:rFonts w:ascii="Garamond" w:eastAsia="楷体_GB2312" w:hAnsi="Garamond"/>
      <w:noProof/>
      <w:sz w:val="24"/>
      <w:lang w:eastAsia="zh-CN"/>
    </w:rPr>
  </w:style>
  <w:style w:type="paragraph" w:customStyle="1" w:styleId="affffffffb">
    <w:name w:val="¸½Â¼"/>
    <w:basedOn w:val="3"/>
    <w:rsid w:val="000D3F16"/>
    <w:pPr>
      <w:numPr>
        <w:ilvl w:val="0"/>
        <w:numId w:val="0"/>
      </w:numPr>
      <w:tabs>
        <w:tab w:val="num" w:pos="360"/>
        <w:tab w:val="num" w:pos="432"/>
      </w:tabs>
      <w:spacing w:before="0" w:after="0"/>
      <w:jc w:val="both"/>
      <w:outlineLvl w:val="9"/>
    </w:pPr>
    <w:rPr>
      <w:rFonts w:ascii="Times New Roman" w:hAnsi="Times New Roman"/>
      <w:b w:val="0"/>
      <w:noProof/>
      <w:position w:val="20"/>
      <w:sz w:val="24"/>
      <w:lang w:eastAsia="zh-CN"/>
    </w:rPr>
  </w:style>
  <w:style w:type="paragraph" w:styleId="affffffffc">
    <w:name w:val="Body Text Indent"/>
    <w:basedOn w:val="aff2"/>
    <w:link w:val="Charf4"/>
    <w:rsid w:val="000D3F16"/>
    <w:pPr>
      <w:widowControl w:val="0"/>
      <w:overflowPunct/>
      <w:autoSpaceDE/>
      <w:autoSpaceDN/>
      <w:adjustRightInd/>
      <w:spacing w:after="120"/>
      <w:ind w:leftChars="200" w:left="420"/>
      <w:jc w:val="both"/>
      <w:textAlignment w:val="auto"/>
    </w:pPr>
    <w:rPr>
      <w:rFonts w:ascii="Times New Roman" w:hAnsi="Times New Roman"/>
      <w:kern w:val="2"/>
      <w:sz w:val="21"/>
      <w:szCs w:val="24"/>
      <w:lang w:eastAsia="zh-CN"/>
    </w:rPr>
  </w:style>
  <w:style w:type="character" w:customStyle="1" w:styleId="Charf4">
    <w:name w:val="正文文本缩进 Char"/>
    <w:basedOn w:val="aff3"/>
    <w:link w:val="affffffffc"/>
    <w:rsid w:val="000D3F16"/>
    <w:rPr>
      <w:kern w:val="2"/>
      <w:sz w:val="21"/>
      <w:szCs w:val="24"/>
    </w:rPr>
  </w:style>
  <w:style w:type="paragraph" w:customStyle="1" w:styleId="CharCharCharCharCharCharCharCharCharCharCharCharChar">
    <w:name w:val="Char Char Char Char Char Char Char Char Char Char Char Char Char"/>
    <w:basedOn w:val="aff2"/>
    <w:autoRedefine/>
    <w:rsid w:val="000D3F16"/>
    <w:pPr>
      <w:widowControl w:val="0"/>
      <w:tabs>
        <w:tab w:val="num" w:pos="360"/>
      </w:tabs>
      <w:overflowPunct/>
      <w:autoSpaceDE/>
      <w:autoSpaceDN/>
      <w:adjustRightInd/>
      <w:jc w:val="both"/>
      <w:textAlignment w:val="auto"/>
    </w:pPr>
    <w:rPr>
      <w:rFonts w:ascii="Times New Roman" w:hAnsi="Times New Roman"/>
      <w:kern w:val="2"/>
      <w:sz w:val="24"/>
      <w:szCs w:val="24"/>
      <w:lang w:eastAsia="zh-CN"/>
    </w:rPr>
  </w:style>
  <w:style w:type="character" w:customStyle="1" w:styleId="ns1">
    <w:name w:val="ns1"/>
    <w:basedOn w:val="aff3"/>
    <w:rsid w:val="000D3F16"/>
    <w:rPr>
      <w:color w:val="FF0000"/>
    </w:rPr>
  </w:style>
  <w:style w:type="character" w:customStyle="1" w:styleId="CharChar12">
    <w:name w:val="Char Char12"/>
    <w:basedOn w:val="aff3"/>
    <w:locked/>
    <w:rsid w:val="000D3F16"/>
    <w:rPr>
      <w:rFonts w:eastAsia="宋体"/>
      <w:b/>
      <w:bCs/>
      <w:kern w:val="2"/>
      <w:sz w:val="32"/>
      <w:szCs w:val="32"/>
      <w:lang w:val="en-US" w:eastAsia="zh-CN" w:bidi="ar-SA"/>
    </w:rPr>
  </w:style>
  <w:style w:type="character" w:customStyle="1" w:styleId="Charf5">
    <w:name w:val="纯文本 Char"/>
    <w:basedOn w:val="aff3"/>
    <w:link w:val="affffffffd"/>
    <w:rsid w:val="000D3F16"/>
    <w:rPr>
      <w:rFonts w:ascii="宋体" w:hAnsi="Courier New" w:cs="Courier New"/>
      <w:szCs w:val="21"/>
    </w:rPr>
  </w:style>
  <w:style w:type="paragraph" w:styleId="affffffffd">
    <w:name w:val="Plain Text"/>
    <w:basedOn w:val="aff2"/>
    <w:link w:val="Charf5"/>
    <w:rsid w:val="000D3F16"/>
    <w:pPr>
      <w:widowControl w:val="0"/>
      <w:overflowPunct/>
      <w:autoSpaceDE/>
      <w:autoSpaceDN/>
      <w:adjustRightInd/>
      <w:jc w:val="both"/>
      <w:textAlignment w:val="auto"/>
    </w:pPr>
    <w:rPr>
      <w:rFonts w:ascii="宋体" w:hAnsi="Courier New" w:cs="Courier New"/>
      <w:sz w:val="20"/>
      <w:szCs w:val="21"/>
      <w:lang w:eastAsia="zh-CN"/>
    </w:rPr>
  </w:style>
  <w:style w:type="character" w:customStyle="1" w:styleId="Char17">
    <w:name w:val="纯文本 Char1"/>
    <w:basedOn w:val="aff3"/>
    <w:rsid w:val="000D3F16"/>
    <w:rPr>
      <w:rFonts w:ascii="宋体" w:hAnsi="Courier New" w:cs="Courier New"/>
      <w:sz w:val="21"/>
      <w:szCs w:val="21"/>
      <w:lang w:eastAsia="en-US"/>
    </w:rPr>
  </w:style>
  <w:style w:type="character" w:customStyle="1" w:styleId="CharChar14">
    <w:name w:val="Char Char14"/>
    <w:basedOn w:val="aff3"/>
    <w:locked/>
    <w:rsid w:val="000D3F16"/>
    <w:rPr>
      <w:rFonts w:ascii="Times New Roman" w:eastAsia="宋体" w:hAnsi="Times New Roman" w:cs="Times New Roman"/>
      <w:b/>
      <w:bCs/>
      <w:kern w:val="44"/>
      <w:sz w:val="44"/>
      <w:szCs w:val="44"/>
    </w:rPr>
  </w:style>
  <w:style w:type="character" w:customStyle="1" w:styleId="CharChar13">
    <w:name w:val="Char Char13"/>
    <w:basedOn w:val="aff3"/>
    <w:locked/>
    <w:rsid w:val="000D3F16"/>
    <w:rPr>
      <w:rFonts w:ascii="Arial" w:eastAsia="黑体" w:hAnsi="Arial" w:cs="Arial"/>
      <w:b/>
      <w:bCs/>
      <w:sz w:val="32"/>
      <w:szCs w:val="32"/>
    </w:rPr>
  </w:style>
  <w:style w:type="character" w:customStyle="1" w:styleId="CharChar11">
    <w:name w:val="Char Char11"/>
    <w:basedOn w:val="aff3"/>
    <w:locked/>
    <w:rsid w:val="000D3F16"/>
    <w:rPr>
      <w:rFonts w:ascii="Arial" w:eastAsia="黑体" w:hAnsi="Arial" w:cs="Arial"/>
      <w:b/>
      <w:bCs/>
      <w:kern w:val="2"/>
      <w:sz w:val="28"/>
      <w:szCs w:val="28"/>
      <w:lang w:val="en-US" w:eastAsia="zh-CN"/>
    </w:rPr>
  </w:style>
  <w:style w:type="character" w:customStyle="1" w:styleId="TitleChar">
    <w:name w:val="Title Char"/>
    <w:basedOn w:val="aff3"/>
    <w:locked/>
    <w:rsid w:val="000D3F16"/>
    <w:rPr>
      <w:rFonts w:ascii="Cambria" w:eastAsia="宋体" w:hAnsi="Cambria" w:cs="Times New Roman"/>
      <w:b/>
      <w:sz w:val="24"/>
    </w:rPr>
  </w:style>
  <w:style w:type="paragraph" w:customStyle="1" w:styleId="p0">
    <w:name w:val="p0"/>
    <w:basedOn w:val="aff2"/>
    <w:rsid w:val="000D3F16"/>
    <w:pPr>
      <w:overflowPunct/>
      <w:autoSpaceDE/>
      <w:autoSpaceDN/>
      <w:adjustRightInd/>
      <w:jc w:val="both"/>
      <w:textAlignment w:val="auto"/>
    </w:pPr>
    <w:rPr>
      <w:rFonts w:ascii="Calibri" w:hAnsi="Calibri" w:cs="宋体"/>
      <w:sz w:val="21"/>
      <w:szCs w:val="21"/>
      <w:lang w:eastAsia="zh-CN"/>
    </w:rPr>
  </w:style>
  <w:style w:type="paragraph" w:customStyle="1" w:styleId="Charf6">
    <w:name w:val="Char"/>
    <w:basedOn w:val="aff2"/>
    <w:rsid w:val="000D3F16"/>
    <w:pPr>
      <w:widowControl w:val="0"/>
      <w:overflowPunct/>
      <w:autoSpaceDE/>
      <w:autoSpaceDN/>
      <w:adjustRightInd/>
      <w:jc w:val="both"/>
      <w:textAlignment w:val="auto"/>
    </w:pPr>
    <w:rPr>
      <w:rFonts w:ascii="Times New Roman" w:hAnsi="Times New Roman"/>
      <w:kern w:val="2"/>
      <w:sz w:val="21"/>
      <w:szCs w:val="24"/>
      <w:lang w:eastAsia="zh-CN"/>
    </w:rPr>
  </w:style>
  <w:style w:type="paragraph" w:customStyle="1" w:styleId="16">
    <w:name w:val="样式1"/>
    <w:basedOn w:val="aff2"/>
    <w:link w:val="1Char0"/>
    <w:qFormat/>
    <w:rsid w:val="000D3F16"/>
    <w:pPr>
      <w:widowControl w:val="0"/>
      <w:overflowPunct/>
      <w:autoSpaceDE/>
      <w:autoSpaceDN/>
      <w:adjustRightInd/>
      <w:jc w:val="both"/>
      <w:textAlignment w:val="auto"/>
    </w:pPr>
    <w:rPr>
      <w:rFonts w:ascii="宋体" w:hAnsi="宋体"/>
      <w:sz w:val="18"/>
      <w:szCs w:val="18"/>
    </w:rPr>
  </w:style>
  <w:style w:type="character" w:customStyle="1" w:styleId="1Char0">
    <w:name w:val="样式1 Char"/>
    <w:link w:val="16"/>
    <w:rsid w:val="000D3F16"/>
    <w:rPr>
      <w:rFonts w:ascii="宋体" w:hAnsi="宋体"/>
      <w:sz w:val="18"/>
      <w:szCs w:val="18"/>
    </w:rPr>
  </w:style>
  <w:style w:type="paragraph" w:styleId="affffffffe">
    <w:name w:val="Normal (Web)"/>
    <w:basedOn w:val="aff2"/>
    <w:unhideWhenUsed/>
    <w:rsid w:val="00F11A62"/>
    <w:pPr>
      <w:overflowPunct/>
      <w:autoSpaceDE/>
      <w:autoSpaceDN/>
      <w:adjustRightInd/>
      <w:spacing w:before="100" w:beforeAutospacing="1" w:after="100" w:afterAutospacing="1"/>
      <w:textAlignment w:val="auto"/>
    </w:pPr>
    <w:rPr>
      <w:rFonts w:ascii="宋体" w:hAnsi="宋体" w:cs="宋体"/>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2">
    <w:name w:val="Normal"/>
    <w:qFormat/>
    <w:pPr>
      <w:widowControl w:val="0"/>
      <w:jc w:val="both"/>
    </w:p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numbering" w:customStyle="1" w:styleId="aff6">
    <w:name w:val="af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992">
      <w:bodyDiv w:val="1"/>
      <w:marLeft w:val="0"/>
      <w:marRight w:val="0"/>
      <w:marTop w:val="0"/>
      <w:marBottom w:val="0"/>
      <w:divBdr>
        <w:top w:val="none" w:sz="0" w:space="0" w:color="auto"/>
        <w:left w:val="none" w:sz="0" w:space="0" w:color="auto"/>
        <w:bottom w:val="none" w:sz="0" w:space="0" w:color="auto"/>
        <w:right w:val="none" w:sz="0" w:space="0" w:color="auto"/>
      </w:divBdr>
    </w:div>
    <w:div w:id="127558051">
      <w:bodyDiv w:val="1"/>
      <w:marLeft w:val="0"/>
      <w:marRight w:val="0"/>
      <w:marTop w:val="0"/>
      <w:marBottom w:val="0"/>
      <w:divBdr>
        <w:top w:val="none" w:sz="0" w:space="0" w:color="auto"/>
        <w:left w:val="none" w:sz="0" w:space="0" w:color="auto"/>
        <w:bottom w:val="none" w:sz="0" w:space="0" w:color="auto"/>
        <w:right w:val="none" w:sz="0" w:space="0" w:color="auto"/>
      </w:divBdr>
    </w:div>
    <w:div w:id="169764068">
      <w:bodyDiv w:val="1"/>
      <w:marLeft w:val="0"/>
      <w:marRight w:val="0"/>
      <w:marTop w:val="0"/>
      <w:marBottom w:val="0"/>
      <w:divBdr>
        <w:top w:val="none" w:sz="0" w:space="0" w:color="auto"/>
        <w:left w:val="none" w:sz="0" w:space="0" w:color="auto"/>
        <w:bottom w:val="none" w:sz="0" w:space="0" w:color="auto"/>
        <w:right w:val="none" w:sz="0" w:space="0" w:color="auto"/>
      </w:divBdr>
    </w:div>
    <w:div w:id="239681470">
      <w:bodyDiv w:val="1"/>
      <w:marLeft w:val="0"/>
      <w:marRight w:val="0"/>
      <w:marTop w:val="0"/>
      <w:marBottom w:val="0"/>
      <w:divBdr>
        <w:top w:val="none" w:sz="0" w:space="0" w:color="auto"/>
        <w:left w:val="none" w:sz="0" w:space="0" w:color="auto"/>
        <w:bottom w:val="none" w:sz="0" w:space="0" w:color="auto"/>
        <w:right w:val="none" w:sz="0" w:space="0" w:color="auto"/>
      </w:divBdr>
    </w:div>
    <w:div w:id="247889402">
      <w:bodyDiv w:val="1"/>
      <w:marLeft w:val="0"/>
      <w:marRight w:val="0"/>
      <w:marTop w:val="0"/>
      <w:marBottom w:val="0"/>
      <w:divBdr>
        <w:top w:val="none" w:sz="0" w:space="0" w:color="auto"/>
        <w:left w:val="none" w:sz="0" w:space="0" w:color="auto"/>
        <w:bottom w:val="none" w:sz="0" w:space="0" w:color="auto"/>
        <w:right w:val="none" w:sz="0" w:space="0" w:color="auto"/>
      </w:divBdr>
    </w:div>
    <w:div w:id="257298317">
      <w:bodyDiv w:val="1"/>
      <w:marLeft w:val="0"/>
      <w:marRight w:val="0"/>
      <w:marTop w:val="0"/>
      <w:marBottom w:val="0"/>
      <w:divBdr>
        <w:top w:val="none" w:sz="0" w:space="0" w:color="auto"/>
        <w:left w:val="none" w:sz="0" w:space="0" w:color="auto"/>
        <w:bottom w:val="none" w:sz="0" w:space="0" w:color="auto"/>
        <w:right w:val="none" w:sz="0" w:space="0" w:color="auto"/>
      </w:divBdr>
    </w:div>
    <w:div w:id="342049472">
      <w:bodyDiv w:val="1"/>
      <w:marLeft w:val="0"/>
      <w:marRight w:val="0"/>
      <w:marTop w:val="0"/>
      <w:marBottom w:val="0"/>
      <w:divBdr>
        <w:top w:val="none" w:sz="0" w:space="0" w:color="auto"/>
        <w:left w:val="none" w:sz="0" w:space="0" w:color="auto"/>
        <w:bottom w:val="none" w:sz="0" w:space="0" w:color="auto"/>
        <w:right w:val="none" w:sz="0" w:space="0" w:color="auto"/>
      </w:divBdr>
    </w:div>
    <w:div w:id="376899038">
      <w:bodyDiv w:val="1"/>
      <w:marLeft w:val="0"/>
      <w:marRight w:val="0"/>
      <w:marTop w:val="0"/>
      <w:marBottom w:val="0"/>
      <w:divBdr>
        <w:top w:val="none" w:sz="0" w:space="0" w:color="auto"/>
        <w:left w:val="none" w:sz="0" w:space="0" w:color="auto"/>
        <w:bottom w:val="none" w:sz="0" w:space="0" w:color="auto"/>
        <w:right w:val="none" w:sz="0" w:space="0" w:color="auto"/>
      </w:divBdr>
    </w:div>
    <w:div w:id="463936623">
      <w:bodyDiv w:val="1"/>
      <w:marLeft w:val="0"/>
      <w:marRight w:val="0"/>
      <w:marTop w:val="0"/>
      <w:marBottom w:val="0"/>
      <w:divBdr>
        <w:top w:val="none" w:sz="0" w:space="0" w:color="auto"/>
        <w:left w:val="none" w:sz="0" w:space="0" w:color="auto"/>
        <w:bottom w:val="none" w:sz="0" w:space="0" w:color="auto"/>
        <w:right w:val="none" w:sz="0" w:space="0" w:color="auto"/>
      </w:divBdr>
    </w:div>
    <w:div w:id="466700356">
      <w:bodyDiv w:val="1"/>
      <w:marLeft w:val="0"/>
      <w:marRight w:val="0"/>
      <w:marTop w:val="0"/>
      <w:marBottom w:val="0"/>
      <w:divBdr>
        <w:top w:val="none" w:sz="0" w:space="0" w:color="auto"/>
        <w:left w:val="none" w:sz="0" w:space="0" w:color="auto"/>
        <w:bottom w:val="none" w:sz="0" w:space="0" w:color="auto"/>
        <w:right w:val="none" w:sz="0" w:space="0" w:color="auto"/>
      </w:divBdr>
    </w:div>
    <w:div w:id="51742639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06635653">
          <w:marLeft w:val="0"/>
          <w:marRight w:val="0"/>
          <w:marTop w:val="0"/>
          <w:marBottom w:val="0"/>
          <w:divBdr>
            <w:top w:val="none" w:sz="0" w:space="0" w:color="auto"/>
            <w:left w:val="none" w:sz="0" w:space="0" w:color="auto"/>
            <w:bottom w:val="none" w:sz="0" w:space="0" w:color="auto"/>
            <w:right w:val="none" w:sz="0" w:space="0" w:color="auto"/>
          </w:divBdr>
          <w:divsChild>
            <w:div w:id="1027487632">
              <w:marLeft w:val="0"/>
              <w:marRight w:val="0"/>
              <w:marTop w:val="0"/>
              <w:marBottom w:val="0"/>
              <w:divBdr>
                <w:top w:val="none" w:sz="0" w:space="0" w:color="auto"/>
                <w:left w:val="none" w:sz="0" w:space="0" w:color="auto"/>
                <w:bottom w:val="none" w:sz="0" w:space="0" w:color="auto"/>
                <w:right w:val="none" w:sz="0" w:space="0" w:color="auto"/>
              </w:divBdr>
            </w:div>
            <w:div w:id="980115944">
              <w:marLeft w:val="0"/>
              <w:marRight w:val="0"/>
              <w:marTop w:val="0"/>
              <w:marBottom w:val="0"/>
              <w:divBdr>
                <w:top w:val="none" w:sz="0" w:space="0" w:color="auto"/>
                <w:left w:val="none" w:sz="0" w:space="0" w:color="auto"/>
                <w:bottom w:val="none" w:sz="0" w:space="0" w:color="auto"/>
                <w:right w:val="none" w:sz="0" w:space="0" w:color="auto"/>
              </w:divBdr>
            </w:div>
            <w:div w:id="5031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8882">
      <w:bodyDiv w:val="1"/>
      <w:marLeft w:val="0"/>
      <w:marRight w:val="0"/>
      <w:marTop w:val="0"/>
      <w:marBottom w:val="0"/>
      <w:divBdr>
        <w:top w:val="none" w:sz="0" w:space="0" w:color="auto"/>
        <w:left w:val="none" w:sz="0" w:space="0" w:color="auto"/>
        <w:bottom w:val="none" w:sz="0" w:space="0" w:color="auto"/>
        <w:right w:val="none" w:sz="0" w:space="0" w:color="auto"/>
      </w:divBdr>
    </w:div>
    <w:div w:id="866916040">
      <w:bodyDiv w:val="1"/>
      <w:marLeft w:val="0"/>
      <w:marRight w:val="0"/>
      <w:marTop w:val="0"/>
      <w:marBottom w:val="0"/>
      <w:divBdr>
        <w:top w:val="none" w:sz="0" w:space="0" w:color="auto"/>
        <w:left w:val="none" w:sz="0" w:space="0" w:color="auto"/>
        <w:bottom w:val="none" w:sz="0" w:space="0" w:color="auto"/>
        <w:right w:val="none" w:sz="0" w:space="0" w:color="auto"/>
      </w:divBdr>
    </w:div>
    <w:div w:id="901134029">
      <w:bodyDiv w:val="1"/>
      <w:marLeft w:val="0"/>
      <w:marRight w:val="0"/>
      <w:marTop w:val="0"/>
      <w:marBottom w:val="0"/>
      <w:divBdr>
        <w:top w:val="none" w:sz="0" w:space="0" w:color="auto"/>
        <w:left w:val="none" w:sz="0" w:space="0" w:color="auto"/>
        <w:bottom w:val="none" w:sz="0" w:space="0" w:color="auto"/>
        <w:right w:val="none" w:sz="0" w:space="0" w:color="auto"/>
      </w:divBdr>
    </w:div>
    <w:div w:id="959578440">
      <w:bodyDiv w:val="1"/>
      <w:marLeft w:val="0"/>
      <w:marRight w:val="0"/>
      <w:marTop w:val="0"/>
      <w:marBottom w:val="0"/>
      <w:divBdr>
        <w:top w:val="none" w:sz="0" w:space="0" w:color="auto"/>
        <w:left w:val="none" w:sz="0" w:space="0" w:color="auto"/>
        <w:bottom w:val="none" w:sz="0" w:space="0" w:color="auto"/>
        <w:right w:val="none" w:sz="0" w:space="0" w:color="auto"/>
      </w:divBdr>
    </w:div>
    <w:div w:id="975523904">
      <w:bodyDiv w:val="1"/>
      <w:marLeft w:val="0"/>
      <w:marRight w:val="0"/>
      <w:marTop w:val="0"/>
      <w:marBottom w:val="0"/>
      <w:divBdr>
        <w:top w:val="none" w:sz="0" w:space="0" w:color="auto"/>
        <w:left w:val="none" w:sz="0" w:space="0" w:color="auto"/>
        <w:bottom w:val="none" w:sz="0" w:space="0" w:color="auto"/>
        <w:right w:val="none" w:sz="0" w:space="0" w:color="auto"/>
      </w:divBdr>
    </w:div>
    <w:div w:id="1028995099">
      <w:bodyDiv w:val="1"/>
      <w:marLeft w:val="0"/>
      <w:marRight w:val="0"/>
      <w:marTop w:val="0"/>
      <w:marBottom w:val="0"/>
      <w:divBdr>
        <w:top w:val="none" w:sz="0" w:space="0" w:color="auto"/>
        <w:left w:val="none" w:sz="0" w:space="0" w:color="auto"/>
        <w:bottom w:val="none" w:sz="0" w:space="0" w:color="auto"/>
        <w:right w:val="none" w:sz="0" w:space="0" w:color="auto"/>
      </w:divBdr>
    </w:div>
    <w:div w:id="1242985929">
      <w:bodyDiv w:val="1"/>
      <w:marLeft w:val="0"/>
      <w:marRight w:val="0"/>
      <w:marTop w:val="0"/>
      <w:marBottom w:val="0"/>
      <w:divBdr>
        <w:top w:val="none" w:sz="0" w:space="0" w:color="auto"/>
        <w:left w:val="none" w:sz="0" w:space="0" w:color="auto"/>
        <w:bottom w:val="none" w:sz="0" w:space="0" w:color="auto"/>
        <w:right w:val="none" w:sz="0" w:space="0" w:color="auto"/>
      </w:divBdr>
    </w:div>
    <w:div w:id="1341658118">
      <w:bodyDiv w:val="1"/>
      <w:marLeft w:val="0"/>
      <w:marRight w:val="0"/>
      <w:marTop w:val="0"/>
      <w:marBottom w:val="0"/>
      <w:divBdr>
        <w:top w:val="none" w:sz="0" w:space="0" w:color="auto"/>
        <w:left w:val="none" w:sz="0" w:space="0" w:color="auto"/>
        <w:bottom w:val="none" w:sz="0" w:space="0" w:color="auto"/>
        <w:right w:val="none" w:sz="0" w:space="0" w:color="auto"/>
      </w:divBdr>
    </w:div>
    <w:div w:id="1390415767">
      <w:bodyDiv w:val="1"/>
      <w:marLeft w:val="0"/>
      <w:marRight w:val="0"/>
      <w:marTop w:val="0"/>
      <w:marBottom w:val="0"/>
      <w:divBdr>
        <w:top w:val="none" w:sz="0" w:space="0" w:color="auto"/>
        <w:left w:val="none" w:sz="0" w:space="0" w:color="auto"/>
        <w:bottom w:val="none" w:sz="0" w:space="0" w:color="auto"/>
        <w:right w:val="none" w:sz="0" w:space="0" w:color="auto"/>
      </w:divBdr>
    </w:div>
    <w:div w:id="1393384247">
      <w:bodyDiv w:val="1"/>
      <w:marLeft w:val="0"/>
      <w:marRight w:val="0"/>
      <w:marTop w:val="0"/>
      <w:marBottom w:val="0"/>
      <w:divBdr>
        <w:top w:val="none" w:sz="0" w:space="0" w:color="auto"/>
        <w:left w:val="none" w:sz="0" w:space="0" w:color="auto"/>
        <w:bottom w:val="none" w:sz="0" w:space="0" w:color="auto"/>
        <w:right w:val="none" w:sz="0" w:space="0" w:color="auto"/>
      </w:divBdr>
    </w:div>
    <w:div w:id="1629385886">
      <w:bodyDiv w:val="1"/>
      <w:marLeft w:val="0"/>
      <w:marRight w:val="0"/>
      <w:marTop w:val="0"/>
      <w:marBottom w:val="0"/>
      <w:divBdr>
        <w:top w:val="none" w:sz="0" w:space="0" w:color="auto"/>
        <w:left w:val="none" w:sz="0" w:space="0" w:color="auto"/>
        <w:bottom w:val="none" w:sz="0" w:space="0" w:color="auto"/>
        <w:right w:val="none" w:sz="0" w:space="0" w:color="auto"/>
      </w:divBdr>
    </w:div>
    <w:div w:id="1674644536">
      <w:bodyDiv w:val="1"/>
      <w:marLeft w:val="0"/>
      <w:marRight w:val="0"/>
      <w:marTop w:val="0"/>
      <w:marBottom w:val="0"/>
      <w:divBdr>
        <w:top w:val="none" w:sz="0" w:space="0" w:color="auto"/>
        <w:left w:val="none" w:sz="0" w:space="0" w:color="auto"/>
        <w:bottom w:val="none" w:sz="0" w:space="0" w:color="auto"/>
        <w:right w:val="none" w:sz="0" w:space="0" w:color="auto"/>
      </w:divBdr>
    </w:div>
    <w:div w:id="1725524020">
      <w:bodyDiv w:val="1"/>
      <w:marLeft w:val="0"/>
      <w:marRight w:val="0"/>
      <w:marTop w:val="0"/>
      <w:marBottom w:val="0"/>
      <w:divBdr>
        <w:top w:val="none" w:sz="0" w:space="0" w:color="auto"/>
        <w:left w:val="none" w:sz="0" w:space="0" w:color="auto"/>
        <w:bottom w:val="none" w:sz="0" w:space="0" w:color="auto"/>
        <w:right w:val="none" w:sz="0" w:space="0" w:color="auto"/>
      </w:divBdr>
    </w:div>
    <w:div w:id="1739326004">
      <w:bodyDiv w:val="1"/>
      <w:marLeft w:val="0"/>
      <w:marRight w:val="0"/>
      <w:marTop w:val="0"/>
      <w:marBottom w:val="0"/>
      <w:divBdr>
        <w:top w:val="none" w:sz="0" w:space="0" w:color="auto"/>
        <w:left w:val="none" w:sz="0" w:space="0" w:color="auto"/>
        <w:bottom w:val="none" w:sz="0" w:space="0" w:color="auto"/>
        <w:right w:val="none" w:sz="0" w:space="0" w:color="auto"/>
      </w:divBdr>
    </w:div>
    <w:div w:id="1771124906">
      <w:bodyDiv w:val="1"/>
      <w:marLeft w:val="0"/>
      <w:marRight w:val="0"/>
      <w:marTop w:val="0"/>
      <w:marBottom w:val="0"/>
      <w:divBdr>
        <w:top w:val="none" w:sz="0" w:space="0" w:color="auto"/>
        <w:left w:val="none" w:sz="0" w:space="0" w:color="auto"/>
        <w:bottom w:val="none" w:sz="0" w:space="0" w:color="auto"/>
        <w:right w:val="none" w:sz="0" w:space="0" w:color="auto"/>
      </w:divBdr>
    </w:div>
    <w:div w:id="1802846658">
      <w:bodyDiv w:val="1"/>
      <w:marLeft w:val="0"/>
      <w:marRight w:val="0"/>
      <w:marTop w:val="0"/>
      <w:marBottom w:val="0"/>
      <w:divBdr>
        <w:top w:val="none" w:sz="0" w:space="0" w:color="auto"/>
        <w:left w:val="none" w:sz="0" w:space="0" w:color="auto"/>
        <w:bottom w:val="none" w:sz="0" w:space="0" w:color="auto"/>
        <w:right w:val="none" w:sz="0" w:space="0" w:color="auto"/>
      </w:divBdr>
    </w:div>
    <w:div w:id="1881699640">
      <w:bodyDiv w:val="1"/>
      <w:marLeft w:val="0"/>
      <w:marRight w:val="0"/>
      <w:marTop w:val="0"/>
      <w:marBottom w:val="0"/>
      <w:divBdr>
        <w:top w:val="none" w:sz="0" w:space="0" w:color="auto"/>
        <w:left w:val="none" w:sz="0" w:space="0" w:color="auto"/>
        <w:bottom w:val="none" w:sz="0" w:space="0" w:color="auto"/>
        <w:right w:val="none" w:sz="0" w:space="0" w:color="auto"/>
      </w:divBdr>
    </w:div>
    <w:div w:id="1920824719">
      <w:bodyDiv w:val="1"/>
      <w:marLeft w:val="0"/>
      <w:marRight w:val="0"/>
      <w:marTop w:val="0"/>
      <w:marBottom w:val="0"/>
      <w:divBdr>
        <w:top w:val="none" w:sz="0" w:space="0" w:color="auto"/>
        <w:left w:val="none" w:sz="0" w:space="0" w:color="auto"/>
        <w:bottom w:val="none" w:sz="0" w:space="0" w:color="auto"/>
        <w:right w:val="none" w:sz="0" w:space="0" w:color="auto"/>
      </w:divBdr>
    </w:div>
    <w:div w:id="209442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semdo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9E4BE-ED2C-4F14-AAC8-C9F3F1995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semdoc.dot</Template>
  <TotalTime>22985</TotalTime>
  <Pages>1</Pages>
  <Words>117</Words>
  <Characters>673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stdSEM Architectural Design Specification</vt:lpstr>
    </vt:vector>
  </TitlesOfParts>
  <Company/>
  <LinksUpToDate>false</LinksUpToDate>
  <CharactersWithSpaces>789</CharactersWithSpaces>
  <SharedDoc>false</SharedDoc>
  <HLinks>
    <vt:vector size="390" baseType="variant">
      <vt:variant>
        <vt:i4>4587593</vt:i4>
      </vt:variant>
      <vt:variant>
        <vt:i4>411</vt:i4>
      </vt:variant>
      <vt:variant>
        <vt:i4>0</vt:i4>
      </vt:variant>
      <vt:variant>
        <vt:i4>5</vt:i4>
      </vt:variant>
      <vt:variant>
        <vt:lpwstr>http://10.0.125.199/app5_release/projects/center_server/</vt:lpwstr>
      </vt:variant>
      <vt:variant>
        <vt:lpwstr/>
      </vt:variant>
      <vt:variant>
        <vt:i4>1114160</vt:i4>
      </vt:variant>
      <vt:variant>
        <vt:i4>380</vt:i4>
      </vt:variant>
      <vt:variant>
        <vt:i4>0</vt:i4>
      </vt:variant>
      <vt:variant>
        <vt:i4>5</vt:i4>
      </vt:variant>
      <vt:variant>
        <vt:lpwstr/>
      </vt:variant>
      <vt:variant>
        <vt:lpwstr>_Toc334434452</vt:lpwstr>
      </vt:variant>
      <vt:variant>
        <vt:i4>1114160</vt:i4>
      </vt:variant>
      <vt:variant>
        <vt:i4>374</vt:i4>
      </vt:variant>
      <vt:variant>
        <vt:i4>0</vt:i4>
      </vt:variant>
      <vt:variant>
        <vt:i4>5</vt:i4>
      </vt:variant>
      <vt:variant>
        <vt:lpwstr/>
      </vt:variant>
      <vt:variant>
        <vt:lpwstr>_Toc334434451</vt:lpwstr>
      </vt:variant>
      <vt:variant>
        <vt:i4>1114160</vt:i4>
      </vt:variant>
      <vt:variant>
        <vt:i4>368</vt:i4>
      </vt:variant>
      <vt:variant>
        <vt:i4>0</vt:i4>
      </vt:variant>
      <vt:variant>
        <vt:i4>5</vt:i4>
      </vt:variant>
      <vt:variant>
        <vt:lpwstr/>
      </vt:variant>
      <vt:variant>
        <vt:lpwstr>_Toc334434450</vt:lpwstr>
      </vt:variant>
      <vt:variant>
        <vt:i4>1048624</vt:i4>
      </vt:variant>
      <vt:variant>
        <vt:i4>362</vt:i4>
      </vt:variant>
      <vt:variant>
        <vt:i4>0</vt:i4>
      </vt:variant>
      <vt:variant>
        <vt:i4>5</vt:i4>
      </vt:variant>
      <vt:variant>
        <vt:lpwstr/>
      </vt:variant>
      <vt:variant>
        <vt:lpwstr>_Toc334434449</vt:lpwstr>
      </vt:variant>
      <vt:variant>
        <vt:i4>1048624</vt:i4>
      </vt:variant>
      <vt:variant>
        <vt:i4>356</vt:i4>
      </vt:variant>
      <vt:variant>
        <vt:i4>0</vt:i4>
      </vt:variant>
      <vt:variant>
        <vt:i4>5</vt:i4>
      </vt:variant>
      <vt:variant>
        <vt:lpwstr/>
      </vt:variant>
      <vt:variant>
        <vt:lpwstr>_Toc334434448</vt:lpwstr>
      </vt:variant>
      <vt:variant>
        <vt:i4>1048624</vt:i4>
      </vt:variant>
      <vt:variant>
        <vt:i4>350</vt:i4>
      </vt:variant>
      <vt:variant>
        <vt:i4>0</vt:i4>
      </vt:variant>
      <vt:variant>
        <vt:i4>5</vt:i4>
      </vt:variant>
      <vt:variant>
        <vt:lpwstr/>
      </vt:variant>
      <vt:variant>
        <vt:lpwstr>_Toc334434447</vt:lpwstr>
      </vt:variant>
      <vt:variant>
        <vt:i4>1048624</vt:i4>
      </vt:variant>
      <vt:variant>
        <vt:i4>344</vt:i4>
      </vt:variant>
      <vt:variant>
        <vt:i4>0</vt:i4>
      </vt:variant>
      <vt:variant>
        <vt:i4>5</vt:i4>
      </vt:variant>
      <vt:variant>
        <vt:lpwstr/>
      </vt:variant>
      <vt:variant>
        <vt:lpwstr>_Toc334434446</vt:lpwstr>
      </vt:variant>
      <vt:variant>
        <vt:i4>1048624</vt:i4>
      </vt:variant>
      <vt:variant>
        <vt:i4>338</vt:i4>
      </vt:variant>
      <vt:variant>
        <vt:i4>0</vt:i4>
      </vt:variant>
      <vt:variant>
        <vt:i4>5</vt:i4>
      </vt:variant>
      <vt:variant>
        <vt:lpwstr/>
      </vt:variant>
      <vt:variant>
        <vt:lpwstr>_Toc334434445</vt:lpwstr>
      </vt:variant>
      <vt:variant>
        <vt:i4>1048624</vt:i4>
      </vt:variant>
      <vt:variant>
        <vt:i4>332</vt:i4>
      </vt:variant>
      <vt:variant>
        <vt:i4>0</vt:i4>
      </vt:variant>
      <vt:variant>
        <vt:i4>5</vt:i4>
      </vt:variant>
      <vt:variant>
        <vt:lpwstr/>
      </vt:variant>
      <vt:variant>
        <vt:lpwstr>_Toc334434444</vt:lpwstr>
      </vt:variant>
      <vt:variant>
        <vt:i4>1048624</vt:i4>
      </vt:variant>
      <vt:variant>
        <vt:i4>326</vt:i4>
      </vt:variant>
      <vt:variant>
        <vt:i4>0</vt:i4>
      </vt:variant>
      <vt:variant>
        <vt:i4>5</vt:i4>
      </vt:variant>
      <vt:variant>
        <vt:lpwstr/>
      </vt:variant>
      <vt:variant>
        <vt:lpwstr>_Toc334434443</vt:lpwstr>
      </vt:variant>
      <vt:variant>
        <vt:i4>1048624</vt:i4>
      </vt:variant>
      <vt:variant>
        <vt:i4>320</vt:i4>
      </vt:variant>
      <vt:variant>
        <vt:i4>0</vt:i4>
      </vt:variant>
      <vt:variant>
        <vt:i4>5</vt:i4>
      </vt:variant>
      <vt:variant>
        <vt:lpwstr/>
      </vt:variant>
      <vt:variant>
        <vt:lpwstr>_Toc334434442</vt:lpwstr>
      </vt:variant>
      <vt:variant>
        <vt:i4>1048624</vt:i4>
      </vt:variant>
      <vt:variant>
        <vt:i4>314</vt:i4>
      </vt:variant>
      <vt:variant>
        <vt:i4>0</vt:i4>
      </vt:variant>
      <vt:variant>
        <vt:i4>5</vt:i4>
      </vt:variant>
      <vt:variant>
        <vt:lpwstr/>
      </vt:variant>
      <vt:variant>
        <vt:lpwstr>_Toc334434441</vt:lpwstr>
      </vt:variant>
      <vt:variant>
        <vt:i4>1048624</vt:i4>
      </vt:variant>
      <vt:variant>
        <vt:i4>308</vt:i4>
      </vt:variant>
      <vt:variant>
        <vt:i4>0</vt:i4>
      </vt:variant>
      <vt:variant>
        <vt:i4>5</vt:i4>
      </vt:variant>
      <vt:variant>
        <vt:lpwstr/>
      </vt:variant>
      <vt:variant>
        <vt:lpwstr>_Toc334434440</vt:lpwstr>
      </vt:variant>
      <vt:variant>
        <vt:i4>1507376</vt:i4>
      </vt:variant>
      <vt:variant>
        <vt:i4>302</vt:i4>
      </vt:variant>
      <vt:variant>
        <vt:i4>0</vt:i4>
      </vt:variant>
      <vt:variant>
        <vt:i4>5</vt:i4>
      </vt:variant>
      <vt:variant>
        <vt:lpwstr/>
      </vt:variant>
      <vt:variant>
        <vt:lpwstr>_Toc334434439</vt:lpwstr>
      </vt:variant>
      <vt:variant>
        <vt:i4>1507376</vt:i4>
      </vt:variant>
      <vt:variant>
        <vt:i4>296</vt:i4>
      </vt:variant>
      <vt:variant>
        <vt:i4>0</vt:i4>
      </vt:variant>
      <vt:variant>
        <vt:i4>5</vt:i4>
      </vt:variant>
      <vt:variant>
        <vt:lpwstr/>
      </vt:variant>
      <vt:variant>
        <vt:lpwstr>_Toc334434438</vt:lpwstr>
      </vt:variant>
      <vt:variant>
        <vt:i4>1507376</vt:i4>
      </vt:variant>
      <vt:variant>
        <vt:i4>290</vt:i4>
      </vt:variant>
      <vt:variant>
        <vt:i4>0</vt:i4>
      </vt:variant>
      <vt:variant>
        <vt:i4>5</vt:i4>
      </vt:variant>
      <vt:variant>
        <vt:lpwstr/>
      </vt:variant>
      <vt:variant>
        <vt:lpwstr>_Toc334434437</vt:lpwstr>
      </vt:variant>
      <vt:variant>
        <vt:i4>1507376</vt:i4>
      </vt:variant>
      <vt:variant>
        <vt:i4>284</vt:i4>
      </vt:variant>
      <vt:variant>
        <vt:i4>0</vt:i4>
      </vt:variant>
      <vt:variant>
        <vt:i4>5</vt:i4>
      </vt:variant>
      <vt:variant>
        <vt:lpwstr/>
      </vt:variant>
      <vt:variant>
        <vt:lpwstr>_Toc334434436</vt:lpwstr>
      </vt:variant>
      <vt:variant>
        <vt:i4>1507376</vt:i4>
      </vt:variant>
      <vt:variant>
        <vt:i4>278</vt:i4>
      </vt:variant>
      <vt:variant>
        <vt:i4>0</vt:i4>
      </vt:variant>
      <vt:variant>
        <vt:i4>5</vt:i4>
      </vt:variant>
      <vt:variant>
        <vt:lpwstr/>
      </vt:variant>
      <vt:variant>
        <vt:lpwstr>_Toc334434435</vt:lpwstr>
      </vt:variant>
      <vt:variant>
        <vt:i4>1507376</vt:i4>
      </vt:variant>
      <vt:variant>
        <vt:i4>272</vt:i4>
      </vt:variant>
      <vt:variant>
        <vt:i4>0</vt:i4>
      </vt:variant>
      <vt:variant>
        <vt:i4>5</vt:i4>
      </vt:variant>
      <vt:variant>
        <vt:lpwstr/>
      </vt:variant>
      <vt:variant>
        <vt:lpwstr>_Toc334434434</vt:lpwstr>
      </vt:variant>
      <vt:variant>
        <vt:i4>1507376</vt:i4>
      </vt:variant>
      <vt:variant>
        <vt:i4>266</vt:i4>
      </vt:variant>
      <vt:variant>
        <vt:i4>0</vt:i4>
      </vt:variant>
      <vt:variant>
        <vt:i4>5</vt:i4>
      </vt:variant>
      <vt:variant>
        <vt:lpwstr/>
      </vt:variant>
      <vt:variant>
        <vt:lpwstr>_Toc334434433</vt:lpwstr>
      </vt:variant>
      <vt:variant>
        <vt:i4>1507376</vt:i4>
      </vt:variant>
      <vt:variant>
        <vt:i4>260</vt:i4>
      </vt:variant>
      <vt:variant>
        <vt:i4>0</vt:i4>
      </vt:variant>
      <vt:variant>
        <vt:i4>5</vt:i4>
      </vt:variant>
      <vt:variant>
        <vt:lpwstr/>
      </vt:variant>
      <vt:variant>
        <vt:lpwstr>_Toc334434432</vt:lpwstr>
      </vt:variant>
      <vt:variant>
        <vt:i4>1507376</vt:i4>
      </vt:variant>
      <vt:variant>
        <vt:i4>254</vt:i4>
      </vt:variant>
      <vt:variant>
        <vt:i4>0</vt:i4>
      </vt:variant>
      <vt:variant>
        <vt:i4>5</vt:i4>
      </vt:variant>
      <vt:variant>
        <vt:lpwstr/>
      </vt:variant>
      <vt:variant>
        <vt:lpwstr>_Toc334434431</vt:lpwstr>
      </vt:variant>
      <vt:variant>
        <vt:i4>1507376</vt:i4>
      </vt:variant>
      <vt:variant>
        <vt:i4>248</vt:i4>
      </vt:variant>
      <vt:variant>
        <vt:i4>0</vt:i4>
      </vt:variant>
      <vt:variant>
        <vt:i4>5</vt:i4>
      </vt:variant>
      <vt:variant>
        <vt:lpwstr/>
      </vt:variant>
      <vt:variant>
        <vt:lpwstr>_Toc334434430</vt:lpwstr>
      </vt:variant>
      <vt:variant>
        <vt:i4>1441840</vt:i4>
      </vt:variant>
      <vt:variant>
        <vt:i4>242</vt:i4>
      </vt:variant>
      <vt:variant>
        <vt:i4>0</vt:i4>
      </vt:variant>
      <vt:variant>
        <vt:i4>5</vt:i4>
      </vt:variant>
      <vt:variant>
        <vt:lpwstr/>
      </vt:variant>
      <vt:variant>
        <vt:lpwstr>_Toc334434429</vt:lpwstr>
      </vt:variant>
      <vt:variant>
        <vt:i4>1441840</vt:i4>
      </vt:variant>
      <vt:variant>
        <vt:i4>236</vt:i4>
      </vt:variant>
      <vt:variant>
        <vt:i4>0</vt:i4>
      </vt:variant>
      <vt:variant>
        <vt:i4>5</vt:i4>
      </vt:variant>
      <vt:variant>
        <vt:lpwstr/>
      </vt:variant>
      <vt:variant>
        <vt:lpwstr>_Toc334434428</vt:lpwstr>
      </vt:variant>
      <vt:variant>
        <vt:i4>1441840</vt:i4>
      </vt:variant>
      <vt:variant>
        <vt:i4>230</vt:i4>
      </vt:variant>
      <vt:variant>
        <vt:i4>0</vt:i4>
      </vt:variant>
      <vt:variant>
        <vt:i4>5</vt:i4>
      </vt:variant>
      <vt:variant>
        <vt:lpwstr/>
      </vt:variant>
      <vt:variant>
        <vt:lpwstr>_Toc334434427</vt:lpwstr>
      </vt:variant>
      <vt:variant>
        <vt:i4>1441840</vt:i4>
      </vt:variant>
      <vt:variant>
        <vt:i4>224</vt:i4>
      </vt:variant>
      <vt:variant>
        <vt:i4>0</vt:i4>
      </vt:variant>
      <vt:variant>
        <vt:i4>5</vt:i4>
      </vt:variant>
      <vt:variant>
        <vt:lpwstr/>
      </vt:variant>
      <vt:variant>
        <vt:lpwstr>_Toc334434426</vt:lpwstr>
      </vt:variant>
      <vt:variant>
        <vt:i4>1441840</vt:i4>
      </vt:variant>
      <vt:variant>
        <vt:i4>218</vt:i4>
      </vt:variant>
      <vt:variant>
        <vt:i4>0</vt:i4>
      </vt:variant>
      <vt:variant>
        <vt:i4>5</vt:i4>
      </vt:variant>
      <vt:variant>
        <vt:lpwstr/>
      </vt:variant>
      <vt:variant>
        <vt:lpwstr>_Toc334434425</vt:lpwstr>
      </vt:variant>
      <vt:variant>
        <vt:i4>1441840</vt:i4>
      </vt:variant>
      <vt:variant>
        <vt:i4>212</vt:i4>
      </vt:variant>
      <vt:variant>
        <vt:i4>0</vt:i4>
      </vt:variant>
      <vt:variant>
        <vt:i4>5</vt:i4>
      </vt:variant>
      <vt:variant>
        <vt:lpwstr/>
      </vt:variant>
      <vt:variant>
        <vt:lpwstr>_Toc334434424</vt:lpwstr>
      </vt:variant>
      <vt:variant>
        <vt:i4>1441840</vt:i4>
      </vt:variant>
      <vt:variant>
        <vt:i4>206</vt:i4>
      </vt:variant>
      <vt:variant>
        <vt:i4>0</vt:i4>
      </vt:variant>
      <vt:variant>
        <vt:i4>5</vt:i4>
      </vt:variant>
      <vt:variant>
        <vt:lpwstr/>
      </vt:variant>
      <vt:variant>
        <vt:lpwstr>_Toc334434423</vt:lpwstr>
      </vt:variant>
      <vt:variant>
        <vt:i4>1441840</vt:i4>
      </vt:variant>
      <vt:variant>
        <vt:i4>200</vt:i4>
      </vt:variant>
      <vt:variant>
        <vt:i4>0</vt:i4>
      </vt:variant>
      <vt:variant>
        <vt:i4>5</vt:i4>
      </vt:variant>
      <vt:variant>
        <vt:lpwstr/>
      </vt:variant>
      <vt:variant>
        <vt:lpwstr>_Toc334434422</vt:lpwstr>
      </vt:variant>
      <vt:variant>
        <vt:i4>1441840</vt:i4>
      </vt:variant>
      <vt:variant>
        <vt:i4>194</vt:i4>
      </vt:variant>
      <vt:variant>
        <vt:i4>0</vt:i4>
      </vt:variant>
      <vt:variant>
        <vt:i4>5</vt:i4>
      </vt:variant>
      <vt:variant>
        <vt:lpwstr/>
      </vt:variant>
      <vt:variant>
        <vt:lpwstr>_Toc334434421</vt:lpwstr>
      </vt:variant>
      <vt:variant>
        <vt:i4>1441840</vt:i4>
      </vt:variant>
      <vt:variant>
        <vt:i4>188</vt:i4>
      </vt:variant>
      <vt:variant>
        <vt:i4>0</vt:i4>
      </vt:variant>
      <vt:variant>
        <vt:i4>5</vt:i4>
      </vt:variant>
      <vt:variant>
        <vt:lpwstr/>
      </vt:variant>
      <vt:variant>
        <vt:lpwstr>_Toc334434420</vt:lpwstr>
      </vt:variant>
      <vt:variant>
        <vt:i4>1376304</vt:i4>
      </vt:variant>
      <vt:variant>
        <vt:i4>182</vt:i4>
      </vt:variant>
      <vt:variant>
        <vt:i4>0</vt:i4>
      </vt:variant>
      <vt:variant>
        <vt:i4>5</vt:i4>
      </vt:variant>
      <vt:variant>
        <vt:lpwstr/>
      </vt:variant>
      <vt:variant>
        <vt:lpwstr>_Toc334434419</vt:lpwstr>
      </vt:variant>
      <vt:variant>
        <vt:i4>1376304</vt:i4>
      </vt:variant>
      <vt:variant>
        <vt:i4>176</vt:i4>
      </vt:variant>
      <vt:variant>
        <vt:i4>0</vt:i4>
      </vt:variant>
      <vt:variant>
        <vt:i4>5</vt:i4>
      </vt:variant>
      <vt:variant>
        <vt:lpwstr/>
      </vt:variant>
      <vt:variant>
        <vt:lpwstr>_Toc334434418</vt:lpwstr>
      </vt:variant>
      <vt:variant>
        <vt:i4>1376304</vt:i4>
      </vt:variant>
      <vt:variant>
        <vt:i4>170</vt:i4>
      </vt:variant>
      <vt:variant>
        <vt:i4>0</vt:i4>
      </vt:variant>
      <vt:variant>
        <vt:i4>5</vt:i4>
      </vt:variant>
      <vt:variant>
        <vt:lpwstr/>
      </vt:variant>
      <vt:variant>
        <vt:lpwstr>_Toc334434417</vt:lpwstr>
      </vt:variant>
      <vt:variant>
        <vt:i4>1376304</vt:i4>
      </vt:variant>
      <vt:variant>
        <vt:i4>164</vt:i4>
      </vt:variant>
      <vt:variant>
        <vt:i4>0</vt:i4>
      </vt:variant>
      <vt:variant>
        <vt:i4>5</vt:i4>
      </vt:variant>
      <vt:variant>
        <vt:lpwstr/>
      </vt:variant>
      <vt:variant>
        <vt:lpwstr>_Toc334434416</vt:lpwstr>
      </vt:variant>
      <vt:variant>
        <vt:i4>1376304</vt:i4>
      </vt:variant>
      <vt:variant>
        <vt:i4>158</vt:i4>
      </vt:variant>
      <vt:variant>
        <vt:i4>0</vt:i4>
      </vt:variant>
      <vt:variant>
        <vt:i4>5</vt:i4>
      </vt:variant>
      <vt:variant>
        <vt:lpwstr/>
      </vt:variant>
      <vt:variant>
        <vt:lpwstr>_Toc334434415</vt:lpwstr>
      </vt:variant>
      <vt:variant>
        <vt:i4>1376304</vt:i4>
      </vt:variant>
      <vt:variant>
        <vt:i4>152</vt:i4>
      </vt:variant>
      <vt:variant>
        <vt:i4>0</vt:i4>
      </vt:variant>
      <vt:variant>
        <vt:i4>5</vt:i4>
      </vt:variant>
      <vt:variant>
        <vt:lpwstr/>
      </vt:variant>
      <vt:variant>
        <vt:lpwstr>_Toc334434414</vt:lpwstr>
      </vt:variant>
      <vt:variant>
        <vt:i4>1376304</vt:i4>
      </vt:variant>
      <vt:variant>
        <vt:i4>146</vt:i4>
      </vt:variant>
      <vt:variant>
        <vt:i4>0</vt:i4>
      </vt:variant>
      <vt:variant>
        <vt:i4>5</vt:i4>
      </vt:variant>
      <vt:variant>
        <vt:lpwstr/>
      </vt:variant>
      <vt:variant>
        <vt:lpwstr>_Toc334434413</vt:lpwstr>
      </vt:variant>
      <vt:variant>
        <vt:i4>1376304</vt:i4>
      </vt:variant>
      <vt:variant>
        <vt:i4>140</vt:i4>
      </vt:variant>
      <vt:variant>
        <vt:i4>0</vt:i4>
      </vt:variant>
      <vt:variant>
        <vt:i4>5</vt:i4>
      </vt:variant>
      <vt:variant>
        <vt:lpwstr/>
      </vt:variant>
      <vt:variant>
        <vt:lpwstr>_Toc334434412</vt:lpwstr>
      </vt:variant>
      <vt:variant>
        <vt:i4>1376304</vt:i4>
      </vt:variant>
      <vt:variant>
        <vt:i4>134</vt:i4>
      </vt:variant>
      <vt:variant>
        <vt:i4>0</vt:i4>
      </vt:variant>
      <vt:variant>
        <vt:i4>5</vt:i4>
      </vt:variant>
      <vt:variant>
        <vt:lpwstr/>
      </vt:variant>
      <vt:variant>
        <vt:lpwstr>_Toc334434411</vt:lpwstr>
      </vt:variant>
      <vt:variant>
        <vt:i4>1376304</vt:i4>
      </vt:variant>
      <vt:variant>
        <vt:i4>128</vt:i4>
      </vt:variant>
      <vt:variant>
        <vt:i4>0</vt:i4>
      </vt:variant>
      <vt:variant>
        <vt:i4>5</vt:i4>
      </vt:variant>
      <vt:variant>
        <vt:lpwstr/>
      </vt:variant>
      <vt:variant>
        <vt:lpwstr>_Toc334434410</vt:lpwstr>
      </vt:variant>
      <vt:variant>
        <vt:i4>1310768</vt:i4>
      </vt:variant>
      <vt:variant>
        <vt:i4>122</vt:i4>
      </vt:variant>
      <vt:variant>
        <vt:i4>0</vt:i4>
      </vt:variant>
      <vt:variant>
        <vt:i4>5</vt:i4>
      </vt:variant>
      <vt:variant>
        <vt:lpwstr/>
      </vt:variant>
      <vt:variant>
        <vt:lpwstr>_Toc334434409</vt:lpwstr>
      </vt:variant>
      <vt:variant>
        <vt:i4>1310768</vt:i4>
      </vt:variant>
      <vt:variant>
        <vt:i4>116</vt:i4>
      </vt:variant>
      <vt:variant>
        <vt:i4>0</vt:i4>
      </vt:variant>
      <vt:variant>
        <vt:i4>5</vt:i4>
      </vt:variant>
      <vt:variant>
        <vt:lpwstr/>
      </vt:variant>
      <vt:variant>
        <vt:lpwstr>_Toc334434408</vt:lpwstr>
      </vt:variant>
      <vt:variant>
        <vt:i4>1310768</vt:i4>
      </vt:variant>
      <vt:variant>
        <vt:i4>110</vt:i4>
      </vt:variant>
      <vt:variant>
        <vt:i4>0</vt:i4>
      </vt:variant>
      <vt:variant>
        <vt:i4>5</vt:i4>
      </vt:variant>
      <vt:variant>
        <vt:lpwstr/>
      </vt:variant>
      <vt:variant>
        <vt:lpwstr>_Toc334434407</vt:lpwstr>
      </vt:variant>
      <vt:variant>
        <vt:i4>1310768</vt:i4>
      </vt:variant>
      <vt:variant>
        <vt:i4>104</vt:i4>
      </vt:variant>
      <vt:variant>
        <vt:i4>0</vt:i4>
      </vt:variant>
      <vt:variant>
        <vt:i4>5</vt:i4>
      </vt:variant>
      <vt:variant>
        <vt:lpwstr/>
      </vt:variant>
      <vt:variant>
        <vt:lpwstr>_Toc334434406</vt:lpwstr>
      </vt:variant>
      <vt:variant>
        <vt:i4>1310768</vt:i4>
      </vt:variant>
      <vt:variant>
        <vt:i4>98</vt:i4>
      </vt:variant>
      <vt:variant>
        <vt:i4>0</vt:i4>
      </vt:variant>
      <vt:variant>
        <vt:i4>5</vt:i4>
      </vt:variant>
      <vt:variant>
        <vt:lpwstr/>
      </vt:variant>
      <vt:variant>
        <vt:lpwstr>_Toc334434405</vt:lpwstr>
      </vt:variant>
      <vt:variant>
        <vt:i4>1310768</vt:i4>
      </vt:variant>
      <vt:variant>
        <vt:i4>92</vt:i4>
      </vt:variant>
      <vt:variant>
        <vt:i4>0</vt:i4>
      </vt:variant>
      <vt:variant>
        <vt:i4>5</vt:i4>
      </vt:variant>
      <vt:variant>
        <vt:lpwstr/>
      </vt:variant>
      <vt:variant>
        <vt:lpwstr>_Toc334434404</vt:lpwstr>
      </vt:variant>
      <vt:variant>
        <vt:i4>1310768</vt:i4>
      </vt:variant>
      <vt:variant>
        <vt:i4>86</vt:i4>
      </vt:variant>
      <vt:variant>
        <vt:i4>0</vt:i4>
      </vt:variant>
      <vt:variant>
        <vt:i4>5</vt:i4>
      </vt:variant>
      <vt:variant>
        <vt:lpwstr/>
      </vt:variant>
      <vt:variant>
        <vt:lpwstr>_Toc334434403</vt:lpwstr>
      </vt:variant>
      <vt:variant>
        <vt:i4>1310768</vt:i4>
      </vt:variant>
      <vt:variant>
        <vt:i4>80</vt:i4>
      </vt:variant>
      <vt:variant>
        <vt:i4>0</vt:i4>
      </vt:variant>
      <vt:variant>
        <vt:i4>5</vt:i4>
      </vt:variant>
      <vt:variant>
        <vt:lpwstr/>
      </vt:variant>
      <vt:variant>
        <vt:lpwstr>_Toc334434402</vt:lpwstr>
      </vt:variant>
      <vt:variant>
        <vt:i4>1310768</vt:i4>
      </vt:variant>
      <vt:variant>
        <vt:i4>74</vt:i4>
      </vt:variant>
      <vt:variant>
        <vt:i4>0</vt:i4>
      </vt:variant>
      <vt:variant>
        <vt:i4>5</vt:i4>
      </vt:variant>
      <vt:variant>
        <vt:lpwstr/>
      </vt:variant>
      <vt:variant>
        <vt:lpwstr>_Toc334434401</vt:lpwstr>
      </vt:variant>
      <vt:variant>
        <vt:i4>1310768</vt:i4>
      </vt:variant>
      <vt:variant>
        <vt:i4>68</vt:i4>
      </vt:variant>
      <vt:variant>
        <vt:i4>0</vt:i4>
      </vt:variant>
      <vt:variant>
        <vt:i4>5</vt:i4>
      </vt:variant>
      <vt:variant>
        <vt:lpwstr/>
      </vt:variant>
      <vt:variant>
        <vt:lpwstr>_Toc334434400</vt:lpwstr>
      </vt:variant>
      <vt:variant>
        <vt:i4>1900599</vt:i4>
      </vt:variant>
      <vt:variant>
        <vt:i4>62</vt:i4>
      </vt:variant>
      <vt:variant>
        <vt:i4>0</vt:i4>
      </vt:variant>
      <vt:variant>
        <vt:i4>5</vt:i4>
      </vt:variant>
      <vt:variant>
        <vt:lpwstr/>
      </vt:variant>
      <vt:variant>
        <vt:lpwstr>_Toc334434399</vt:lpwstr>
      </vt:variant>
      <vt:variant>
        <vt:i4>1900599</vt:i4>
      </vt:variant>
      <vt:variant>
        <vt:i4>56</vt:i4>
      </vt:variant>
      <vt:variant>
        <vt:i4>0</vt:i4>
      </vt:variant>
      <vt:variant>
        <vt:i4>5</vt:i4>
      </vt:variant>
      <vt:variant>
        <vt:lpwstr/>
      </vt:variant>
      <vt:variant>
        <vt:lpwstr>_Toc334434398</vt:lpwstr>
      </vt:variant>
      <vt:variant>
        <vt:i4>1900599</vt:i4>
      </vt:variant>
      <vt:variant>
        <vt:i4>50</vt:i4>
      </vt:variant>
      <vt:variant>
        <vt:i4>0</vt:i4>
      </vt:variant>
      <vt:variant>
        <vt:i4>5</vt:i4>
      </vt:variant>
      <vt:variant>
        <vt:lpwstr/>
      </vt:variant>
      <vt:variant>
        <vt:lpwstr>_Toc334434397</vt:lpwstr>
      </vt:variant>
      <vt:variant>
        <vt:i4>1900599</vt:i4>
      </vt:variant>
      <vt:variant>
        <vt:i4>44</vt:i4>
      </vt:variant>
      <vt:variant>
        <vt:i4>0</vt:i4>
      </vt:variant>
      <vt:variant>
        <vt:i4>5</vt:i4>
      </vt:variant>
      <vt:variant>
        <vt:lpwstr/>
      </vt:variant>
      <vt:variant>
        <vt:lpwstr>_Toc334434396</vt:lpwstr>
      </vt:variant>
      <vt:variant>
        <vt:i4>1900599</vt:i4>
      </vt:variant>
      <vt:variant>
        <vt:i4>38</vt:i4>
      </vt:variant>
      <vt:variant>
        <vt:i4>0</vt:i4>
      </vt:variant>
      <vt:variant>
        <vt:i4>5</vt:i4>
      </vt:variant>
      <vt:variant>
        <vt:lpwstr/>
      </vt:variant>
      <vt:variant>
        <vt:lpwstr>_Toc334434395</vt:lpwstr>
      </vt:variant>
      <vt:variant>
        <vt:i4>1900599</vt:i4>
      </vt:variant>
      <vt:variant>
        <vt:i4>32</vt:i4>
      </vt:variant>
      <vt:variant>
        <vt:i4>0</vt:i4>
      </vt:variant>
      <vt:variant>
        <vt:i4>5</vt:i4>
      </vt:variant>
      <vt:variant>
        <vt:lpwstr/>
      </vt:variant>
      <vt:variant>
        <vt:lpwstr>_Toc334434394</vt:lpwstr>
      </vt:variant>
      <vt:variant>
        <vt:i4>1900599</vt:i4>
      </vt:variant>
      <vt:variant>
        <vt:i4>26</vt:i4>
      </vt:variant>
      <vt:variant>
        <vt:i4>0</vt:i4>
      </vt:variant>
      <vt:variant>
        <vt:i4>5</vt:i4>
      </vt:variant>
      <vt:variant>
        <vt:lpwstr/>
      </vt:variant>
      <vt:variant>
        <vt:lpwstr>_Toc334434393</vt:lpwstr>
      </vt:variant>
      <vt:variant>
        <vt:i4>1900599</vt:i4>
      </vt:variant>
      <vt:variant>
        <vt:i4>20</vt:i4>
      </vt:variant>
      <vt:variant>
        <vt:i4>0</vt:i4>
      </vt:variant>
      <vt:variant>
        <vt:i4>5</vt:i4>
      </vt:variant>
      <vt:variant>
        <vt:lpwstr/>
      </vt:variant>
      <vt:variant>
        <vt:lpwstr>_Toc334434392</vt:lpwstr>
      </vt:variant>
      <vt:variant>
        <vt:i4>1900599</vt:i4>
      </vt:variant>
      <vt:variant>
        <vt:i4>14</vt:i4>
      </vt:variant>
      <vt:variant>
        <vt:i4>0</vt:i4>
      </vt:variant>
      <vt:variant>
        <vt:i4>5</vt:i4>
      </vt:variant>
      <vt:variant>
        <vt:lpwstr/>
      </vt:variant>
      <vt:variant>
        <vt:lpwstr>_Toc334434391</vt:lpwstr>
      </vt:variant>
      <vt:variant>
        <vt:i4>1900599</vt:i4>
      </vt:variant>
      <vt:variant>
        <vt:i4>8</vt:i4>
      </vt:variant>
      <vt:variant>
        <vt:i4>0</vt:i4>
      </vt:variant>
      <vt:variant>
        <vt:i4>5</vt:i4>
      </vt:variant>
      <vt:variant>
        <vt:lpwstr/>
      </vt:variant>
      <vt:variant>
        <vt:lpwstr>_Toc334434390</vt:lpwstr>
      </vt:variant>
      <vt:variant>
        <vt:i4>1835063</vt:i4>
      </vt:variant>
      <vt:variant>
        <vt:i4>2</vt:i4>
      </vt:variant>
      <vt:variant>
        <vt:i4>0</vt:i4>
      </vt:variant>
      <vt:variant>
        <vt:i4>5</vt:i4>
      </vt:variant>
      <vt:variant>
        <vt:lpwstr/>
      </vt:variant>
      <vt:variant>
        <vt:lpwstr>_Toc334434389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luyb</dc:creator>
  <cp:keywords/>
  <dc:description/>
  <cp:lastModifiedBy>Administrator</cp:lastModifiedBy>
  <cp:revision>6186</cp:revision>
  <cp:lastPrinted>1998-02-13T02:30:00Z</cp:lastPrinted>
  <dcterms:created xsi:type="dcterms:W3CDTF">2013-03-28T12:46:00Z</dcterms:created>
  <dcterms:modified xsi:type="dcterms:W3CDTF">2016-12-05T06:48:00Z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模板版本">
    <vt:lpwstr>1.0</vt:lpwstr>
  </property>
</Properties>
</file>